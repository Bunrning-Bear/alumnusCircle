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27174" w14:textId="0806ACB0" w:rsidR="00533586" w:rsidRDefault="005F1A10" w:rsidP="00AD2815">
      <w:pPr>
        <w:pStyle w:val="2"/>
        <w:pBdr>
          <w:bottom w:val="single" w:sz="6" w:space="1" w:color="auto"/>
        </w:pBdr>
        <w:rPr>
          <w:rFonts w:hint="eastAsia"/>
          <w:lang w:val="en-US"/>
        </w:rPr>
      </w:pPr>
      <w:r w:rsidRPr="00AD2815">
        <w:rPr>
          <w:rFonts w:hint="eastAsia"/>
        </w:rPr>
        <w:t>校友圈测试文档</w:t>
      </w:r>
      <w:r w:rsidRPr="00AD2815">
        <w:rPr>
          <w:rFonts w:hint="eastAsia"/>
          <w:lang w:val="en-US"/>
        </w:rPr>
        <w:t xml:space="preserve"> </w:t>
      </w:r>
    </w:p>
    <w:p w14:paraId="661E79B5" w14:textId="77777777" w:rsidR="00AD2815" w:rsidRPr="00AD2815" w:rsidRDefault="00AD2815" w:rsidP="00AD2815">
      <w:pPr>
        <w:rPr>
          <w:rFonts w:hint="eastAsia"/>
        </w:rPr>
      </w:pPr>
    </w:p>
    <w:p w14:paraId="3E372337" w14:textId="344BBA57" w:rsidR="005F1A10" w:rsidRPr="00AD2815" w:rsidRDefault="00F14097" w:rsidP="005F1A10">
      <w:pPr>
        <w:pStyle w:val="a"/>
        <w:numPr>
          <w:ilvl w:val="0"/>
          <w:numId w:val="5"/>
        </w:numPr>
        <w:rPr>
          <w:sz w:val="24"/>
          <w:szCs w:val="24"/>
        </w:rPr>
      </w:pPr>
      <w:r w:rsidRPr="00AD2815">
        <w:rPr>
          <w:rFonts w:hint="eastAsia"/>
          <w:sz w:val="24"/>
          <w:szCs w:val="24"/>
        </w:rPr>
        <w:t>管理员注册部分：手机号码不合法时，不出现提示错误的信息</w:t>
      </w:r>
      <w:r w:rsidRPr="00AD2815">
        <w:rPr>
          <w:sz w:val="24"/>
          <w:szCs w:val="24"/>
        </w:rPr>
        <w:t>adminRegisterTest.py</w:t>
      </w:r>
    </w:p>
    <w:p w14:paraId="58386961" w14:textId="60A22D4D" w:rsidR="00F14097" w:rsidRPr="00AD2815" w:rsidRDefault="00AD2DE2" w:rsidP="005F1A10">
      <w:pPr>
        <w:pStyle w:val="a"/>
        <w:numPr>
          <w:ilvl w:val="0"/>
          <w:numId w:val="5"/>
        </w:numPr>
        <w:rPr>
          <w:sz w:val="24"/>
          <w:szCs w:val="24"/>
        </w:rPr>
      </w:pPr>
      <w:r w:rsidRPr="00AD2815">
        <w:rPr>
          <w:rFonts w:hint="eastAsia"/>
          <w:sz w:val="24"/>
          <w:szCs w:val="24"/>
        </w:rPr>
        <w:t>管理员登录部分：密码不正确，没有提示信息</w:t>
      </w:r>
      <w:r w:rsidR="00423416" w:rsidRPr="00AD2815">
        <w:rPr>
          <w:sz w:val="24"/>
          <w:szCs w:val="24"/>
        </w:rPr>
        <w:t>adminloginTest.py</w:t>
      </w:r>
    </w:p>
    <w:p w14:paraId="504C2AE6" w14:textId="1CD116F0" w:rsidR="007100EA" w:rsidRPr="00AD2815" w:rsidRDefault="007100EA" w:rsidP="007100EA">
      <w:pPr>
        <w:pStyle w:val="a"/>
        <w:numPr>
          <w:ilvl w:val="0"/>
          <w:numId w:val="5"/>
        </w:numPr>
        <w:pBdr>
          <w:bottom w:val="single" w:sz="6" w:space="1" w:color="auto"/>
        </w:pBdr>
        <w:rPr>
          <w:sz w:val="24"/>
          <w:szCs w:val="24"/>
        </w:rPr>
      </w:pPr>
      <w:r w:rsidRPr="00AD2815">
        <w:rPr>
          <w:rFonts w:hint="eastAsia"/>
          <w:sz w:val="24"/>
          <w:szCs w:val="24"/>
          <w:lang w:val="en-US"/>
        </w:rPr>
        <w:t>手机号注册时电话号码的正确性</w:t>
      </w:r>
      <w:r w:rsidRPr="00AD2815">
        <w:rPr>
          <w:rFonts w:hint="eastAsia"/>
          <w:sz w:val="24"/>
          <w:szCs w:val="24"/>
        </w:rPr>
        <w:t>检验</w:t>
      </w:r>
      <w:r w:rsidR="006E7F79" w:rsidRPr="00AD2815">
        <w:rPr>
          <w:sz w:val="24"/>
          <w:szCs w:val="24"/>
        </w:rPr>
        <w:t>checkphoneTest.py</w:t>
      </w:r>
    </w:p>
    <w:p w14:paraId="41E73DC1" w14:textId="77777777" w:rsidR="009974A4" w:rsidRPr="00AD2815" w:rsidRDefault="009974A4" w:rsidP="009974A4">
      <w:pPr>
        <w:pStyle w:val="a"/>
        <w:numPr>
          <w:ilvl w:val="0"/>
          <w:numId w:val="0"/>
        </w:numPr>
        <w:rPr>
          <w:sz w:val="24"/>
          <w:szCs w:val="24"/>
        </w:rPr>
      </w:pPr>
    </w:p>
    <w:p w14:paraId="35D5EA0F" w14:textId="77777777" w:rsidR="00775434" w:rsidRPr="00AD2815" w:rsidRDefault="00775434" w:rsidP="009974A4">
      <w:pPr>
        <w:pStyle w:val="a"/>
        <w:numPr>
          <w:ilvl w:val="0"/>
          <w:numId w:val="0"/>
        </w:numPr>
        <w:rPr>
          <w:sz w:val="24"/>
          <w:szCs w:val="24"/>
        </w:rPr>
      </w:pPr>
    </w:p>
    <w:p w14:paraId="281FC36D" w14:textId="3E380D57" w:rsidR="009974A4" w:rsidRPr="00AD2815" w:rsidRDefault="009974A4" w:rsidP="00B83595">
      <w:pPr>
        <w:pStyle w:val="a"/>
        <w:numPr>
          <w:ilvl w:val="0"/>
          <w:numId w:val="6"/>
        </w:numPr>
        <w:rPr>
          <w:rFonts w:hint="eastAsia"/>
          <w:sz w:val="24"/>
          <w:szCs w:val="24"/>
        </w:rPr>
      </w:pPr>
      <w:r w:rsidRPr="00AD2815">
        <w:rPr>
          <w:sz w:val="24"/>
          <w:szCs w:val="24"/>
        </w:rPr>
        <w:t>def loginTest():</w:t>
      </w:r>
    </w:p>
    <w:p w14:paraId="5CD6844A" w14:textId="6CDFFC45" w:rsidR="00B83595" w:rsidRPr="00AD2815" w:rsidRDefault="00B83595" w:rsidP="00B83595">
      <w:pPr>
        <w:pStyle w:val="a"/>
        <w:numPr>
          <w:ilvl w:val="0"/>
          <w:numId w:val="0"/>
        </w:numPr>
        <w:rPr>
          <w:rFonts w:hint="eastAsia"/>
          <w:sz w:val="24"/>
          <w:szCs w:val="24"/>
        </w:rPr>
      </w:pPr>
    </w:p>
    <w:p w14:paraId="2C9DE480" w14:textId="1FF36DDA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</w:t>
      </w:r>
      <w:r w:rsidRPr="00AD2815">
        <w:rPr>
          <w:rFonts w:hint="eastAsia"/>
          <w:sz w:val="24"/>
          <w:szCs w:val="24"/>
          <w:lang w:val="en-US"/>
        </w:rPr>
        <w:t>密码错误</w:t>
      </w:r>
      <w:r w:rsidRPr="00AD2815">
        <w:rPr>
          <w:rFonts w:hint="eastAsia"/>
          <w:sz w:val="24"/>
          <w:szCs w:val="24"/>
          <w:lang w:val="en-US"/>
        </w:rPr>
        <w:t>code</w:t>
      </w:r>
      <w:r w:rsidRPr="00AD2815">
        <w:rPr>
          <w:rFonts w:hint="eastAsia"/>
          <w:sz w:val="24"/>
          <w:szCs w:val="24"/>
          <w:lang w:val="en-US"/>
        </w:rPr>
        <w:t>：</w:t>
      </w:r>
      <w:r w:rsidRPr="00AD2815">
        <w:rPr>
          <w:rFonts w:hint="eastAsia"/>
          <w:sz w:val="24"/>
          <w:szCs w:val="24"/>
          <w:lang w:val="en-US"/>
        </w:rPr>
        <w:t>1202</w:t>
      </w:r>
    </w:p>
    <w:p w14:paraId="58CA00D0" w14:textId="1D67FB23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</w:t>
      </w:r>
      <w:r w:rsidRPr="00AD2815">
        <w:rPr>
          <w:rFonts w:hint="eastAsia"/>
          <w:sz w:val="24"/>
          <w:szCs w:val="24"/>
          <w:lang w:val="en-US"/>
        </w:rPr>
        <w:t>登录成功</w:t>
      </w:r>
      <w:r w:rsidRPr="00AD2815">
        <w:rPr>
          <w:rFonts w:hint="eastAsia"/>
          <w:sz w:val="24"/>
          <w:szCs w:val="24"/>
          <w:lang w:val="en-US"/>
        </w:rPr>
        <w:t>code</w:t>
      </w:r>
      <w:r w:rsidRPr="00AD2815">
        <w:rPr>
          <w:rFonts w:hint="eastAsia"/>
          <w:sz w:val="24"/>
          <w:szCs w:val="24"/>
          <w:lang w:val="en-US"/>
        </w:rPr>
        <w:t>：</w:t>
      </w:r>
      <w:r w:rsidRPr="00AD2815">
        <w:rPr>
          <w:rFonts w:hint="eastAsia"/>
          <w:sz w:val="24"/>
          <w:szCs w:val="24"/>
          <w:lang w:val="en-US"/>
        </w:rPr>
        <w:t>1204</w:t>
      </w:r>
    </w:p>
    <w:p w14:paraId="65DC71D3" w14:textId="2F28A535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</w:t>
      </w:r>
      <w:r w:rsidRPr="00AD2815">
        <w:rPr>
          <w:rFonts w:hint="eastAsia"/>
          <w:sz w:val="24"/>
          <w:szCs w:val="24"/>
          <w:lang w:val="en-US"/>
        </w:rPr>
        <w:t>重复登录</w:t>
      </w:r>
      <w:r w:rsidRPr="00AD2815">
        <w:rPr>
          <w:rFonts w:hint="eastAsia"/>
          <w:sz w:val="24"/>
          <w:szCs w:val="24"/>
          <w:lang w:val="en-US"/>
        </w:rPr>
        <w:t>code</w:t>
      </w:r>
      <w:r w:rsidRPr="00AD2815">
        <w:rPr>
          <w:rFonts w:hint="eastAsia"/>
          <w:sz w:val="24"/>
          <w:szCs w:val="24"/>
          <w:lang w:val="en-US"/>
        </w:rPr>
        <w:t>：</w:t>
      </w:r>
      <w:r w:rsidRPr="00AD2815">
        <w:rPr>
          <w:rFonts w:hint="eastAsia"/>
          <w:sz w:val="24"/>
          <w:szCs w:val="24"/>
          <w:lang w:val="en-US"/>
        </w:rPr>
        <w:t>1205</w:t>
      </w:r>
    </w:p>
    <w:p w14:paraId="76517CAB" w14:textId="5F22C185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</w:t>
      </w:r>
      <w:r w:rsidRPr="00AD2815">
        <w:rPr>
          <w:rFonts w:hint="eastAsia"/>
          <w:sz w:val="24"/>
          <w:szCs w:val="24"/>
          <w:lang w:val="en-US"/>
        </w:rPr>
        <w:t>帐号不存在</w:t>
      </w:r>
      <w:r w:rsidRPr="00AD2815">
        <w:rPr>
          <w:rFonts w:hint="eastAsia"/>
          <w:sz w:val="24"/>
          <w:szCs w:val="24"/>
          <w:lang w:val="en-US"/>
        </w:rPr>
        <w:t>code</w:t>
      </w:r>
      <w:r w:rsidRPr="00AD2815">
        <w:rPr>
          <w:rFonts w:hint="eastAsia"/>
          <w:sz w:val="24"/>
          <w:szCs w:val="24"/>
          <w:lang w:val="en-US"/>
        </w:rPr>
        <w:t>：</w:t>
      </w:r>
      <w:r w:rsidRPr="00AD2815">
        <w:rPr>
          <w:rFonts w:hint="eastAsia"/>
          <w:sz w:val="24"/>
          <w:szCs w:val="24"/>
          <w:lang w:val="en-US"/>
        </w:rPr>
        <w:t>1202</w:t>
      </w:r>
    </w:p>
    <w:p w14:paraId="513AFDAD" w14:textId="1146B6C4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</w:t>
      </w:r>
      <w:r w:rsidRPr="00AD2815">
        <w:rPr>
          <w:rFonts w:hint="eastAsia"/>
          <w:sz w:val="24"/>
          <w:szCs w:val="24"/>
          <w:lang w:val="en-US"/>
        </w:rPr>
        <w:t>手机号码未注册</w:t>
      </w:r>
      <w:r w:rsidRPr="00AD2815">
        <w:rPr>
          <w:rFonts w:hint="eastAsia"/>
          <w:sz w:val="24"/>
          <w:szCs w:val="24"/>
          <w:lang w:val="en-US"/>
        </w:rPr>
        <w:t>code</w:t>
      </w:r>
      <w:r w:rsidRPr="00AD2815">
        <w:rPr>
          <w:rFonts w:hint="eastAsia"/>
          <w:sz w:val="24"/>
          <w:szCs w:val="24"/>
          <w:lang w:val="en-US"/>
        </w:rPr>
        <w:t>：</w:t>
      </w:r>
      <w:r w:rsidRPr="00AD2815">
        <w:rPr>
          <w:rFonts w:hint="eastAsia"/>
          <w:sz w:val="24"/>
          <w:szCs w:val="24"/>
          <w:lang w:val="en-US"/>
        </w:rPr>
        <w:t>1201</w:t>
      </w:r>
    </w:p>
    <w:p w14:paraId="11A56600" w14:textId="4D10BC12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手机号码格式错误：没有返回</w:t>
      </w:r>
      <w:r w:rsidRPr="00AD2815">
        <w:rPr>
          <w:rFonts w:hint="eastAsia"/>
          <w:sz w:val="24"/>
          <w:szCs w:val="24"/>
          <w:lang w:val="en-US"/>
        </w:rPr>
        <w:t>code</w:t>
      </w:r>
    </w:p>
    <w:p w14:paraId="7053C1AC" w14:textId="77777777" w:rsidR="00AD2815" w:rsidRPr="00AD2815" w:rsidRDefault="00AD281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</w:p>
    <w:p w14:paraId="1909F823" w14:textId="77777777" w:rsidR="00B83595" w:rsidRPr="00AD2815" w:rsidRDefault="00B83595" w:rsidP="00B83595">
      <w:pPr>
        <w:pStyle w:val="a"/>
        <w:ind w:left="360"/>
        <w:rPr>
          <w:sz w:val="24"/>
          <w:szCs w:val="24"/>
        </w:rPr>
      </w:pPr>
      <w:r w:rsidRPr="00AD2815">
        <w:rPr>
          <w:rFonts w:hint="eastAsia"/>
          <w:sz w:val="24"/>
          <w:szCs w:val="24"/>
          <w:lang w:val="en-US"/>
        </w:rPr>
        <w:t xml:space="preserve">        </w:t>
      </w:r>
      <w:r w:rsidRPr="00AD2815">
        <w:rPr>
          <w:rFonts w:hint="eastAsia"/>
          <w:sz w:val="24"/>
          <w:szCs w:val="24"/>
          <w:lang w:val="en-US"/>
        </w:rPr>
        <w:t>测试代码：</w:t>
      </w:r>
      <w:r w:rsidRPr="00AD2815">
        <w:rPr>
          <w:sz w:val="24"/>
          <w:szCs w:val="24"/>
        </w:rPr>
        <w:t>num = num + 1</w:t>
      </w:r>
    </w:p>
    <w:p w14:paraId="2E812311" w14:textId="05130A50" w:rsidR="00B83595" w:rsidRPr="00AD2815" w:rsidRDefault="00B83595" w:rsidP="00B83595">
      <w:pPr>
        <w:pStyle w:val="a"/>
        <w:ind w:left="360"/>
        <w:rPr>
          <w:sz w:val="24"/>
          <w:szCs w:val="24"/>
        </w:rPr>
      </w:pPr>
      <w:r w:rsidRPr="00AD2815">
        <w:rPr>
          <w:sz w:val="24"/>
          <w:szCs w:val="24"/>
        </w:rPr>
        <w:t xml:space="preserve">    </w:t>
      </w:r>
      <w:r w:rsidRPr="00AD2815">
        <w:rPr>
          <w:rFonts w:hint="eastAsia"/>
          <w:sz w:val="24"/>
          <w:szCs w:val="24"/>
        </w:rPr>
        <w:t xml:space="preserve">                        </w:t>
      </w:r>
      <w:r w:rsidRPr="00AD2815">
        <w:rPr>
          <w:sz w:val="24"/>
          <w:szCs w:val="24"/>
        </w:rPr>
        <w:t>dic[num] = {</w:t>
      </w:r>
    </w:p>
    <w:p w14:paraId="2B2B208A" w14:textId="467F64F8" w:rsidR="00B83595" w:rsidRPr="00AD2815" w:rsidRDefault="00B83595" w:rsidP="00B83595">
      <w:pPr>
        <w:pStyle w:val="a"/>
        <w:ind w:left="360"/>
        <w:rPr>
          <w:sz w:val="24"/>
          <w:szCs w:val="24"/>
        </w:rPr>
      </w:pPr>
      <w:r w:rsidRPr="00AD2815">
        <w:rPr>
          <w:sz w:val="24"/>
          <w:szCs w:val="24"/>
        </w:rPr>
        <w:t xml:space="preserve">         </w:t>
      </w:r>
      <w:r w:rsidRPr="00AD2815">
        <w:rPr>
          <w:rFonts w:hint="eastAsia"/>
          <w:sz w:val="24"/>
          <w:szCs w:val="24"/>
        </w:rPr>
        <w:t xml:space="preserve">                  </w:t>
      </w:r>
      <w:r w:rsidRPr="00AD2815">
        <w:rPr>
          <w:sz w:val="24"/>
          <w:szCs w:val="24"/>
        </w:rPr>
        <w:t>"password":"zp19950310",</w:t>
      </w:r>
    </w:p>
    <w:p w14:paraId="308C0E0C" w14:textId="205169FE" w:rsidR="00B83595" w:rsidRPr="00AD2815" w:rsidRDefault="00B83595" w:rsidP="00B83595">
      <w:pPr>
        <w:pStyle w:val="a"/>
        <w:ind w:left="360"/>
        <w:rPr>
          <w:sz w:val="24"/>
          <w:szCs w:val="24"/>
        </w:rPr>
      </w:pPr>
      <w:r w:rsidRPr="00AD2815">
        <w:rPr>
          <w:sz w:val="24"/>
          <w:szCs w:val="24"/>
        </w:rPr>
        <w:t xml:space="preserve">   </w:t>
      </w:r>
      <w:r w:rsidRPr="00AD2815">
        <w:rPr>
          <w:rFonts w:hint="eastAsia"/>
          <w:sz w:val="24"/>
          <w:szCs w:val="24"/>
        </w:rPr>
        <w:t xml:space="preserve">                 </w:t>
      </w:r>
      <w:r w:rsidRPr="00AD2815">
        <w:rPr>
          <w:sz w:val="24"/>
          <w:szCs w:val="24"/>
        </w:rPr>
        <w:t xml:space="preserve">      "telephone":"15996198"</w:t>
      </w:r>
    </w:p>
    <w:p w14:paraId="0803B9E1" w14:textId="6E5BFE53" w:rsidR="00B83595" w:rsidRPr="00AD2815" w:rsidRDefault="00B83595" w:rsidP="00B83595">
      <w:pPr>
        <w:pStyle w:val="a"/>
        <w:ind w:left="360"/>
        <w:rPr>
          <w:sz w:val="24"/>
          <w:szCs w:val="24"/>
        </w:rPr>
      </w:pPr>
      <w:r w:rsidRPr="00AD2815">
        <w:rPr>
          <w:rFonts w:hint="eastAsia"/>
          <w:sz w:val="24"/>
          <w:szCs w:val="24"/>
        </w:rPr>
        <w:t xml:space="preserve">                        </w:t>
      </w:r>
      <w:r w:rsidRPr="00AD2815">
        <w:rPr>
          <w:sz w:val="24"/>
          <w:szCs w:val="24"/>
        </w:rPr>
        <w:t xml:space="preserve">    }</w:t>
      </w:r>
    </w:p>
    <w:p w14:paraId="11FEA636" w14:textId="5A38BA2D" w:rsidR="00B83595" w:rsidRPr="00AD2815" w:rsidRDefault="00B83595" w:rsidP="00B83595">
      <w:pPr>
        <w:pStyle w:val="a"/>
        <w:ind w:left="360"/>
        <w:rPr>
          <w:sz w:val="24"/>
          <w:szCs w:val="24"/>
        </w:rPr>
      </w:pPr>
      <w:r w:rsidRPr="00AD2815">
        <w:rPr>
          <w:sz w:val="24"/>
          <w:szCs w:val="24"/>
        </w:rPr>
        <w:t xml:space="preserve"> </w:t>
      </w:r>
      <w:r w:rsidRPr="00AD2815">
        <w:rPr>
          <w:rFonts w:hint="eastAsia"/>
          <w:sz w:val="24"/>
          <w:szCs w:val="24"/>
        </w:rPr>
        <w:t xml:space="preserve">                      </w:t>
      </w:r>
      <w:r w:rsidRPr="00AD2815">
        <w:rPr>
          <w:sz w:val="24"/>
          <w:szCs w:val="24"/>
        </w:rPr>
        <w:t xml:space="preserve">   otherPara[num] = {}</w:t>
      </w:r>
    </w:p>
    <w:p w14:paraId="713B254E" w14:textId="4D4B2C49" w:rsidR="00B83595" w:rsidRPr="00AD2815" w:rsidRDefault="00B83595" w:rsidP="00B83595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</w:rPr>
      </w:pPr>
      <w:r w:rsidRPr="00AD2815">
        <w:rPr>
          <w:rFonts w:hint="eastAsia"/>
          <w:sz w:val="24"/>
          <w:szCs w:val="24"/>
        </w:rPr>
        <w:t xml:space="preserve">                          setMessage(message,num,"</w:t>
      </w:r>
      <w:r w:rsidRPr="00AD2815">
        <w:rPr>
          <w:rFonts w:hint="eastAsia"/>
          <w:sz w:val="24"/>
          <w:szCs w:val="24"/>
        </w:rPr>
        <w:t>手机号码格式错误</w:t>
      </w:r>
      <w:r w:rsidRPr="00AD2815">
        <w:rPr>
          <w:rFonts w:hint="eastAsia"/>
          <w:sz w:val="24"/>
          <w:szCs w:val="24"/>
        </w:rPr>
        <w:t>")</w:t>
      </w:r>
    </w:p>
    <w:p w14:paraId="57EEC17D" w14:textId="77777777" w:rsidR="00B83595" w:rsidRPr="00AD2815" w:rsidRDefault="00B83595" w:rsidP="00B83595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14:paraId="07648991" w14:textId="1A8FC875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</w:p>
    <w:p w14:paraId="160BEB7D" w14:textId="77777777" w:rsidR="00B83595" w:rsidRPr="00AD2815" w:rsidRDefault="00B83595" w:rsidP="009974A4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</w:p>
    <w:p w14:paraId="733740C7" w14:textId="464D917E" w:rsidR="00AC7234" w:rsidRPr="00AD2815" w:rsidRDefault="009974A4" w:rsidP="00B83595">
      <w:pPr>
        <w:pStyle w:val="a"/>
        <w:numPr>
          <w:ilvl w:val="0"/>
          <w:numId w:val="6"/>
        </w:numPr>
        <w:rPr>
          <w:rFonts w:hint="eastAsia"/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circle_member_list()</w:t>
      </w:r>
    </w:p>
    <w:p w14:paraId="7B939821" w14:textId="77777777" w:rsidR="00B43684" w:rsidRPr="00AD2815" w:rsidRDefault="00B43684" w:rsidP="00B43684">
      <w:pPr>
        <w:pStyle w:val="a"/>
        <w:numPr>
          <w:ilvl w:val="0"/>
          <w:numId w:val="0"/>
        </w:numPr>
        <w:ind w:left="360"/>
        <w:rPr>
          <w:sz w:val="24"/>
          <w:szCs w:val="24"/>
          <w:lang w:val="en-US"/>
        </w:rPr>
      </w:pPr>
    </w:p>
    <w:p w14:paraId="08EEFD8C" w14:textId="2294B11D" w:rsidR="004348CB" w:rsidRDefault="004348CB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>返回成功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0</w:t>
      </w:r>
    </w:p>
    <w:p w14:paraId="5F60E096" w14:textId="1310F698" w:rsidR="004348CB" w:rsidRDefault="004348CB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>不合法的</w:t>
      </w:r>
      <w:r w:rsidRPr="00AD2815">
        <w:rPr>
          <w:color w:val="000000" w:themeColor="text1"/>
          <w:sz w:val="24"/>
          <w:szCs w:val="24"/>
          <w:lang w:val="en-US"/>
        </w:rPr>
        <w:t>ID code :  100005</w:t>
      </w:r>
    </w:p>
    <w:p w14:paraId="13FDED88" w14:textId="5C551658" w:rsidR="00AD2815" w:rsidRPr="00AD2815" w:rsidRDefault="00AD2815" w:rsidP="00AD2815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lastRenderedPageBreak/>
        <w:t>参数不完整，但是</w:t>
      </w:r>
      <w:r>
        <w:rPr>
          <w:rFonts w:hint="eastAsia"/>
          <w:color w:val="000000" w:themeColor="text1"/>
          <w:sz w:val="24"/>
          <w:szCs w:val="24"/>
          <w:lang w:val="en-US"/>
        </w:rPr>
        <w:t>ID</w:t>
      </w:r>
      <w:r>
        <w:rPr>
          <w:rFonts w:hint="eastAsia"/>
          <w:color w:val="000000" w:themeColor="text1"/>
          <w:sz w:val="24"/>
          <w:szCs w:val="24"/>
          <w:lang w:val="en-US"/>
        </w:rPr>
        <w:t>正确返回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0</w:t>
      </w:r>
    </w:p>
    <w:p w14:paraId="017421FB" w14:textId="79A530C0" w:rsidR="00B43684" w:rsidRPr="00AD2815" w:rsidRDefault="00B43684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>inf_json[num]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参数为空返回值：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100003</w:t>
      </w:r>
    </w:p>
    <w:p w14:paraId="68402FBC" w14:textId="77777777" w:rsidR="00B43684" w:rsidRPr="00AD2815" w:rsidRDefault="00B43684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</w:p>
    <w:p w14:paraId="35043425" w14:textId="617E4E3A" w:rsidR="00B43684" w:rsidRPr="00AD2815" w:rsidRDefault="00B43684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>a.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>不合法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>ID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1DC880D4" w14:textId="23EF1C15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otherPara[num] = {</w:t>
      </w:r>
    </w:p>
    <w:p w14:paraId="3002FF3C" w14:textId="2715252D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 }</w:t>
      </w:r>
    </w:p>
    <w:p w14:paraId="7E067FCD" w14:textId="713FF720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 info_json[num] = {</w:t>
      </w:r>
    </w:p>
    <w:p w14:paraId="5A61E7F6" w14:textId="3DF88747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"count":1,</w:t>
      </w:r>
    </w:p>
    <w:p w14:paraId="790CB862" w14:textId="458BEB8D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 "topic_id":"57c69d68d36ef3151bac",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 xml:space="preserve">    </w:t>
      </w:r>
      <w:r w:rsidRPr="00AD2815">
        <w:rPr>
          <w:color w:val="000000" w:themeColor="text1"/>
          <w:sz w:val="24"/>
          <w:szCs w:val="24"/>
          <w:lang w:val="en-US"/>
        </w:rPr>
        <w:t xml:space="preserve"># 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这个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ID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不合法</w:t>
      </w:r>
    </w:p>
    <w:p w14:paraId="780A76A4" w14:textId="4829C8DA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 "page":2</w:t>
      </w:r>
    </w:p>
    <w:p w14:paraId="44767946" w14:textId="060B2133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       }</w:t>
      </w:r>
    </w:p>
    <w:p w14:paraId="36B96A28" w14:textId="62F6C7B4" w:rsidR="00B43684" w:rsidRPr="00AD2815" w:rsidRDefault="00B43684" w:rsidP="00B43684">
      <w:pPr>
        <w:pStyle w:val="a"/>
        <w:numPr>
          <w:ilvl w:val="0"/>
          <w:numId w:val="0"/>
        </w:numPr>
        <w:ind w:left="360" w:firstLine="88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>message[num] = "circle member list .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下面测试的是圈子列表</w:t>
      </w:r>
      <w:r w:rsidRPr="00AD2815">
        <w:rPr>
          <w:color w:val="000000" w:themeColor="text1"/>
          <w:sz w:val="24"/>
          <w:szCs w:val="24"/>
          <w:lang w:val="en-US"/>
        </w:rPr>
        <w:t xml:space="preserve"> 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(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不合法的圈子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ID)------test3\n"</w:t>
      </w:r>
    </w:p>
    <w:p w14:paraId="0EA95AD2" w14:textId="6721179C" w:rsidR="00B43684" w:rsidRPr="00AD2815" w:rsidRDefault="00B43684" w:rsidP="00B43684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>测试结果：</w:t>
      </w:r>
    </w:p>
    <w:p w14:paraId="585A2BD6" w14:textId="4C24A614" w:rsidR="00B43684" w:rsidRPr="00AD2815" w:rsidRDefault="00B43684" w:rsidP="00B43684">
      <w:pPr>
        <w:pStyle w:val="a"/>
        <w:ind w:left="360" w:firstLine="880"/>
        <w:rPr>
          <w:rFonts w:hint="eastAsia"/>
          <w:color w:val="C00000"/>
          <w:sz w:val="24"/>
          <w:szCs w:val="24"/>
          <w:lang w:val="en-US"/>
        </w:rPr>
      </w:pPr>
      <w:r w:rsidRPr="00AD2815">
        <w:rPr>
          <w:rFonts w:hint="eastAsia"/>
          <w:color w:val="C00000"/>
          <w:sz w:val="24"/>
          <w:szCs w:val="24"/>
          <w:lang w:val="en-US"/>
        </w:rPr>
        <w:t>circle member list .</w:t>
      </w:r>
      <w:r w:rsidRPr="00AD2815">
        <w:rPr>
          <w:rFonts w:hint="eastAsia"/>
          <w:color w:val="C00000"/>
          <w:sz w:val="24"/>
          <w:szCs w:val="24"/>
          <w:lang w:val="en-US"/>
        </w:rPr>
        <w:t>下面测试的是圈子列表</w:t>
      </w:r>
      <w:r w:rsidRPr="00AD2815">
        <w:rPr>
          <w:rFonts w:hint="eastAsia"/>
          <w:color w:val="C00000"/>
          <w:sz w:val="24"/>
          <w:szCs w:val="24"/>
          <w:lang w:val="en-US"/>
        </w:rPr>
        <w:t>(</w:t>
      </w:r>
      <w:r w:rsidRPr="00AD2815">
        <w:rPr>
          <w:rFonts w:hint="eastAsia"/>
          <w:color w:val="C00000"/>
          <w:sz w:val="24"/>
          <w:szCs w:val="24"/>
          <w:lang w:val="en-US"/>
        </w:rPr>
        <w:t>不合法的圈子</w:t>
      </w:r>
      <w:r w:rsidRPr="00AD2815">
        <w:rPr>
          <w:rFonts w:hint="eastAsia"/>
          <w:color w:val="C00000"/>
          <w:sz w:val="24"/>
          <w:szCs w:val="24"/>
          <w:lang w:val="en-US"/>
        </w:rPr>
        <w:t>ID)------test3</w:t>
      </w:r>
    </w:p>
    <w:p w14:paraId="4E9B042F" w14:textId="1650A688" w:rsidR="00B43684" w:rsidRPr="00AD2815" w:rsidRDefault="00B43684" w:rsidP="00B43684">
      <w:pPr>
        <w:pStyle w:val="a"/>
        <w:numPr>
          <w:ilvl w:val="0"/>
          <w:numId w:val="0"/>
        </w:numPr>
        <w:ind w:left="360" w:firstLine="880"/>
        <w:rPr>
          <w:color w:val="C00000"/>
          <w:sz w:val="24"/>
          <w:szCs w:val="24"/>
          <w:lang w:val="en-US"/>
        </w:rPr>
      </w:pPr>
      <w:r w:rsidRPr="00AD2815">
        <w:rPr>
          <w:color w:val="C00000"/>
          <w:sz w:val="24"/>
          <w:szCs w:val="24"/>
          <w:lang w:val="en-US"/>
        </w:rPr>
        <w:t>{"message": "Invalid ID", "code": 100005, "Data": {"update": "empty", "response": "empty"}}</w:t>
      </w:r>
    </w:p>
    <w:p w14:paraId="457CE1FF" w14:textId="77777777" w:rsidR="00B43684" w:rsidRPr="00AD2815" w:rsidRDefault="00B43684" w:rsidP="00B43684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</w:p>
    <w:p w14:paraId="30583CF4" w14:textId="77F9D5EF" w:rsidR="00B43684" w:rsidRPr="00AD2815" w:rsidRDefault="00B43684" w:rsidP="00B43684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 xml:space="preserve">  b</w:t>
      </w:r>
      <w:r w:rsidRPr="00AD2815">
        <w:rPr>
          <w:color w:val="000000" w:themeColor="text1"/>
          <w:sz w:val="24"/>
          <w:szCs w:val="24"/>
          <w:lang w:val="en-US"/>
        </w:rPr>
        <w:t>.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 xml:space="preserve"> 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>info</w:t>
      </w:r>
      <w:r w:rsidR="00AD2815">
        <w:rPr>
          <w:color w:val="000000" w:themeColor="text1"/>
          <w:sz w:val="24"/>
          <w:szCs w:val="24"/>
          <w:lang w:val="en-US"/>
        </w:rPr>
        <w:t>_json[num]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>参数不完整，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01531447" w14:textId="77777777" w:rsidR="00AD2815" w:rsidRPr="00AD2815" w:rsidRDefault="00B43684" w:rsidP="00AD2815">
      <w:pPr>
        <w:pStyle w:val="a"/>
        <w:rPr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 xml:space="preserve">             </w:t>
      </w:r>
      <w:r w:rsidR="00AD2815" w:rsidRPr="00AD2815">
        <w:rPr>
          <w:color w:val="000000" w:themeColor="text1"/>
          <w:sz w:val="24"/>
          <w:szCs w:val="24"/>
          <w:lang w:val="en-US"/>
        </w:rPr>
        <w:t>otherPara[num] = {</w:t>
      </w:r>
    </w:p>
    <w:p w14:paraId="6B3DAB14" w14:textId="4F57E8A4" w:rsidR="00AD2815" w:rsidRPr="00AD2815" w:rsidRDefault="00AD2815" w:rsidP="00AD2815">
      <w:pPr>
        <w:pStyle w:val="a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</w:t>
      </w:r>
      <w:r>
        <w:rPr>
          <w:rFonts w:hint="eastAsia"/>
          <w:color w:val="000000" w:themeColor="text1"/>
          <w:sz w:val="24"/>
          <w:szCs w:val="24"/>
          <w:lang w:val="en-US"/>
        </w:rPr>
        <w:t xml:space="preserve">         </w:t>
      </w:r>
      <w:r w:rsidRPr="00AD2815">
        <w:rPr>
          <w:color w:val="000000" w:themeColor="text1"/>
          <w:sz w:val="24"/>
          <w:szCs w:val="24"/>
          <w:lang w:val="en-US"/>
        </w:rPr>
        <w:t xml:space="preserve"> }</w:t>
      </w:r>
    </w:p>
    <w:p w14:paraId="37D8FC74" w14:textId="7A84A83A" w:rsidR="00AD2815" w:rsidRPr="00AD2815" w:rsidRDefault="00AD2815" w:rsidP="00AD2815">
      <w:pPr>
        <w:pStyle w:val="a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</w:t>
      </w:r>
      <w:r>
        <w:rPr>
          <w:rFonts w:hint="eastAsia"/>
          <w:color w:val="000000" w:themeColor="text1"/>
          <w:sz w:val="24"/>
          <w:szCs w:val="24"/>
          <w:lang w:val="en-US"/>
        </w:rPr>
        <w:t xml:space="preserve">         </w:t>
      </w:r>
      <w:r w:rsidRPr="00AD2815">
        <w:rPr>
          <w:color w:val="000000" w:themeColor="text1"/>
          <w:sz w:val="24"/>
          <w:szCs w:val="24"/>
          <w:lang w:val="en-US"/>
        </w:rPr>
        <w:t>info_json[num] = {</w:t>
      </w:r>
    </w:p>
    <w:p w14:paraId="1A59B999" w14:textId="4E36B24E" w:rsidR="00AD2815" w:rsidRPr="00AD2815" w:rsidRDefault="00AD2815" w:rsidP="00AD2815">
      <w:pPr>
        <w:pStyle w:val="a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  </w:t>
      </w:r>
      <w:r>
        <w:rPr>
          <w:rFonts w:hint="eastAsia"/>
          <w:color w:val="000000" w:themeColor="text1"/>
          <w:sz w:val="24"/>
          <w:szCs w:val="24"/>
          <w:lang w:val="en-US"/>
        </w:rPr>
        <w:t xml:space="preserve">   </w:t>
      </w:r>
      <w:r w:rsidRPr="00AD2815">
        <w:rPr>
          <w:color w:val="000000" w:themeColor="text1"/>
          <w:sz w:val="24"/>
          <w:szCs w:val="24"/>
          <w:lang w:val="en-US"/>
        </w:rPr>
        <w:t xml:space="preserve">  "topic_id":"57c69d68d36ef3151eb80bac",#</w:t>
      </w:r>
    </w:p>
    <w:p w14:paraId="7F31D2AF" w14:textId="23633048" w:rsidR="00AD2815" w:rsidRPr="00AD2815" w:rsidRDefault="00AD2815" w:rsidP="00AD2815">
      <w:pPr>
        <w:pStyle w:val="a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/>
        </w:rPr>
        <w:t xml:space="preserve">      </w:t>
      </w:r>
      <w:r w:rsidRPr="00AD2815">
        <w:rPr>
          <w:color w:val="000000" w:themeColor="text1"/>
          <w:sz w:val="24"/>
          <w:szCs w:val="24"/>
          <w:lang w:val="en-US"/>
        </w:rPr>
        <w:t xml:space="preserve">   }</w:t>
      </w:r>
    </w:p>
    <w:p w14:paraId="356C74F1" w14:textId="77777777" w:rsidR="00AD2815" w:rsidRPr="00AD2815" w:rsidRDefault="00AD2815" w:rsidP="00AD2815">
      <w:pPr>
        <w:pStyle w:val="a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"circle member list .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下面测试的是圈子列表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-----test5\n"</w:t>
      </w:r>
    </w:p>
    <w:p w14:paraId="2F3FFABF" w14:textId="77777777" w:rsidR="00AD2815" w:rsidRDefault="00AD2815" w:rsidP="00AD2815">
      <w:pPr>
        <w:pStyle w:val="a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do_request(api,info_json,message,"POST",otherPara)</w:t>
      </w:r>
    </w:p>
    <w:p w14:paraId="0CAF1B2A" w14:textId="44833AE4" w:rsidR="00B43684" w:rsidRPr="00AD2815" w:rsidRDefault="00AD2815" w:rsidP="00AD2815">
      <w:pPr>
        <w:pStyle w:val="a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</w:t>
      </w:r>
      <w:r w:rsidR="00B43684" w:rsidRPr="00AD2815"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 w:rsidR="00B43684" w:rsidRPr="00AD2815">
        <w:rPr>
          <w:rFonts w:hint="eastAsia"/>
          <w:color w:val="000000" w:themeColor="text1"/>
          <w:sz w:val="24"/>
          <w:szCs w:val="24"/>
          <w:lang w:val="en-US"/>
        </w:rPr>
        <w:t>测试结果：</w:t>
      </w:r>
    </w:p>
    <w:p w14:paraId="028A96E2" w14:textId="77777777" w:rsidR="00AD2815" w:rsidRPr="00AD2815" w:rsidRDefault="00AD2815" w:rsidP="00AD2815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AD2815">
        <w:rPr>
          <w:rFonts w:hint="eastAsia"/>
          <w:color w:val="C00000"/>
          <w:sz w:val="24"/>
          <w:szCs w:val="24"/>
          <w:lang w:val="en-US"/>
        </w:rPr>
        <w:t>circle member list .</w:t>
      </w:r>
      <w:r w:rsidRPr="00AD2815">
        <w:rPr>
          <w:rFonts w:hint="eastAsia"/>
          <w:color w:val="C00000"/>
          <w:sz w:val="24"/>
          <w:szCs w:val="24"/>
          <w:lang w:val="en-US"/>
        </w:rPr>
        <w:t>下面测试的是圈子列表</w:t>
      </w:r>
      <w:r w:rsidRPr="00AD2815">
        <w:rPr>
          <w:rFonts w:hint="eastAsia"/>
          <w:color w:val="C00000"/>
          <w:sz w:val="24"/>
          <w:szCs w:val="24"/>
          <w:lang w:val="en-US"/>
        </w:rPr>
        <w:t>-----test5</w:t>
      </w:r>
    </w:p>
    <w:p w14:paraId="514C2BD6" w14:textId="19CB20AA" w:rsidR="00B43684" w:rsidRDefault="00AD2815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 w:rsidRPr="00AD2815">
        <w:rPr>
          <w:color w:val="C00000"/>
          <w:sz w:val="24"/>
          <w:szCs w:val="24"/>
          <w:lang w:val="en-US"/>
        </w:rPr>
        <w:t xml:space="preserve">{"message": "get umeng api successfully", "code": 0, "Data": {"update": "empty", "response": {"count": 30, "total": 2, "page": 1, "results": [{"status": 0, "stats": {"followings": 3, "feeds": 0, "fans": 0}, "name": "15896169352", "source_uid": "15896169352", "gender": 0, "atype": 0, "custom": {"city": "\u6f33\u5dde", "major": "\u7ecf\u6d4e\u7ba1\u7406", "uid": 70, "country": "\u4e2d\u56fd", "admission_year": 2014, "job": "student", "real_name": "\u9648\u96c4\u8f89", "state": "\u798f\u5efa", </w:t>
      </w:r>
      <w:r w:rsidRPr="00AD2815">
        <w:rPr>
          <w:color w:val="C00000"/>
          <w:sz w:val="24"/>
          <w:szCs w:val="24"/>
          <w:lang w:val="en-US"/>
        </w:rPr>
        <w:lastRenderedPageBreak/>
        <w:t>"faculty": "\u91d1\u878d", "publicity_level": 0}, "score": 0, "has_followed": false, "id": "57ccdf17b9a9961aa0b0009d", "is_recommended": true, "icon_url": "empty"}, {"status": 0, "stats": {"followings": 5, "feeds": 26, "fans": 0}, "name": "15996198251", "source_uid": "15996198251", "gender": 0, "atype": 0, "custom": {"city": "\u6f33\u5dde", "major": "\u7ecf\u6d4e\u7ba1\u7406", "uid": 85, "country": "\u4e2d\u56fd", "admission_year": 2014, "job": "student", "real_name": "\u9648\u96c4\u8f89", "state": "\u798f\u5efa", "faculty": "\u91d1\u878d", "publicity_level": 0}, "score": 0, "has_followed": false, "id": "57cd37cfb9a9967eb0367d76", "is_recommended": true, "icon_url": "empty"}]}}}</w:t>
      </w:r>
    </w:p>
    <w:p w14:paraId="5CF1E75D" w14:textId="77777777" w:rsidR="00060257" w:rsidRPr="00AD2815" w:rsidRDefault="00060257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78C2A344" w14:textId="550512BA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>c.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 xml:space="preserve"> info_json</w:t>
      </w:r>
      <w:r w:rsidR="00AD2815">
        <w:rPr>
          <w:rFonts w:hint="eastAsia"/>
          <w:color w:val="000000" w:themeColor="text1"/>
          <w:sz w:val="24"/>
          <w:szCs w:val="24"/>
          <w:lang w:val="en-US"/>
        </w:rPr>
        <w:t>参数为空，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5DFE5C97" w14:textId="77777777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0232F47C" w14:textId="77777777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}</w:t>
      </w:r>
    </w:p>
    <w:p w14:paraId="7F873483" w14:textId="01804E78" w:rsidR="00B43684" w:rsidRPr="00AD2815" w:rsidRDefault="00B43684" w:rsidP="00AD2815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00F68965" w14:textId="77777777" w:rsidR="00B43684" w:rsidRPr="00AD2815" w:rsidRDefault="00B43684" w:rsidP="00B43684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 xml:space="preserve">    }</w:t>
      </w:r>
    </w:p>
    <w:p w14:paraId="0D01884A" w14:textId="77777777" w:rsidR="00B43684" w:rsidRPr="00AD2815" w:rsidRDefault="00B43684" w:rsidP="00B43684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"circle member list .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下面测试的是圈子列表</w:t>
      </w:r>
      <w:r w:rsidRPr="00AD2815">
        <w:rPr>
          <w:rFonts w:hint="eastAsia"/>
          <w:color w:val="000000" w:themeColor="text1"/>
          <w:sz w:val="24"/>
          <w:szCs w:val="24"/>
          <w:lang w:val="en-US"/>
        </w:rPr>
        <w:t>-----test5\n"</w:t>
      </w:r>
    </w:p>
    <w:p w14:paraId="723A94C5" w14:textId="037A247F" w:rsidR="00B43684" w:rsidRPr="00AD2815" w:rsidRDefault="00B43684" w:rsidP="00B43684">
      <w:pPr>
        <w:pStyle w:val="a"/>
        <w:numPr>
          <w:ilvl w:val="0"/>
          <w:numId w:val="0"/>
        </w:numPr>
        <w:ind w:left="360" w:firstLine="280"/>
        <w:rPr>
          <w:color w:val="000000" w:themeColor="text1"/>
          <w:sz w:val="24"/>
          <w:szCs w:val="24"/>
          <w:lang w:val="en-US"/>
        </w:rPr>
      </w:pPr>
      <w:r w:rsidRPr="00AD2815">
        <w:rPr>
          <w:color w:val="000000" w:themeColor="text1"/>
          <w:sz w:val="24"/>
          <w:szCs w:val="24"/>
          <w:lang w:val="en-US"/>
        </w:rPr>
        <w:t>do_request(api,info_json,message,"POST",otherPara)</w:t>
      </w:r>
    </w:p>
    <w:p w14:paraId="4A6AEFB1" w14:textId="26B3CA4C" w:rsidR="00B43684" w:rsidRPr="00AD2815" w:rsidRDefault="00B43684" w:rsidP="00B43684">
      <w:pPr>
        <w:pStyle w:val="a"/>
        <w:numPr>
          <w:ilvl w:val="0"/>
          <w:numId w:val="0"/>
        </w:numPr>
        <w:ind w:left="360" w:firstLine="280"/>
        <w:rPr>
          <w:rFonts w:hint="eastAsia"/>
          <w:color w:val="000000" w:themeColor="text1"/>
          <w:sz w:val="24"/>
          <w:szCs w:val="24"/>
          <w:lang w:val="en-US"/>
        </w:rPr>
      </w:pPr>
      <w:r w:rsidRPr="00AD2815">
        <w:rPr>
          <w:rFonts w:hint="eastAsia"/>
          <w:color w:val="000000" w:themeColor="text1"/>
          <w:sz w:val="24"/>
          <w:szCs w:val="24"/>
          <w:lang w:val="en-US"/>
        </w:rPr>
        <w:t>测试结果：</w:t>
      </w:r>
    </w:p>
    <w:p w14:paraId="2B1D1468" w14:textId="47470B38" w:rsidR="00B43684" w:rsidRPr="00AD2815" w:rsidRDefault="00AD2815" w:rsidP="00AD2815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>
        <w:rPr>
          <w:rFonts w:hint="eastAsia"/>
          <w:color w:val="C00000"/>
          <w:sz w:val="24"/>
          <w:szCs w:val="24"/>
          <w:lang w:val="en-US"/>
        </w:rPr>
        <w:t xml:space="preserve">       </w:t>
      </w:r>
      <w:r w:rsidR="00B43684" w:rsidRPr="00AD2815">
        <w:rPr>
          <w:rFonts w:hint="eastAsia"/>
          <w:color w:val="C00000"/>
          <w:sz w:val="24"/>
          <w:szCs w:val="24"/>
          <w:lang w:val="en-US"/>
        </w:rPr>
        <w:t>circle member list .</w:t>
      </w:r>
      <w:r w:rsidR="00B43684" w:rsidRPr="00AD2815">
        <w:rPr>
          <w:rFonts w:hint="eastAsia"/>
          <w:color w:val="C00000"/>
          <w:sz w:val="24"/>
          <w:szCs w:val="24"/>
          <w:lang w:val="en-US"/>
        </w:rPr>
        <w:t>下面测试的是圈子列表</w:t>
      </w:r>
      <w:r w:rsidR="00B43684" w:rsidRPr="00AD2815">
        <w:rPr>
          <w:rFonts w:hint="eastAsia"/>
          <w:color w:val="C00000"/>
          <w:sz w:val="24"/>
          <w:szCs w:val="24"/>
          <w:lang w:val="en-US"/>
        </w:rPr>
        <w:t>-----test5</w:t>
      </w:r>
    </w:p>
    <w:p w14:paraId="3A45E6CB" w14:textId="15A4967A" w:rsidR="00B43684" w:rsidRDefault="00B43684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 w:rsidRPr="00AD2815">
        <w:rPr>
          <w:color w:val="C00000"/>
          <w:sz w:val="24"/>
          <w:szCs w:val="24"/>
          <w:lang w:val="en-US"/>
        </w:rPr>
        <w:t>{"message": "request param required ! topic_id.", "code": 100003, "Data": {"update": "empty", "response": "empty"}}</w:t>
      </w:r>
    </w:p>
    <w:p w14:paraId="64743841" w14:textId="77777777" w:rsidR="00060257" w:rsidRDefault="00060257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599EFB4B" w14:textId="77777777" w:rsidR="00060257" w:rsidRDefault="00060257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431B4962" w14:textId="77777777" w:rsidR="00060257" w:rsidRDefault="00060257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3D7F6FD4" w14:textId="77777777" w:rsidR="00060257" w:rsidRPr="00AD2815" w:rsidRDefault="00060257" w:rsidP="00AD281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73835436" w14:textId="77777777" w:rsidR="00B83595" w:rsidRPr="00AD2815" w:rsidRDefault="00B83595" w:rsidP="00AC7234">
      <w:pPr>
        <w:pStyle w:val="a"/>
        <w:numPr>
          <w:ilvl w:val="0"/>
          <w:numId w:val="0"/>
        </w:numPr>
        <w:ind w:left="360"/>
        <w:rPr>
          <w:color w:val="C00000"/>
          <w:sz w:val="24"/>
          <w:szCs w:val="24"/>
          <w:lang w:val="en-US"/>
        </w:rPr>
      </w:pPr>
    </w:p>
    <w:p w14:paraId="09A224B3" w14:textId="11515924" w:rsidR="00AC7234" w:rsidRPr="00AD2815" w:rsidRDefault="00AC7234" w:rsidP="00AC7234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user_detail()</w:t>
      </w:r>
    </w:p>
    <w:p w14:paraId="2CC15E74" w14:textId="1E97F02F" w:rsidR="00AC7234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正确情况下返回值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0</w:t>
      </w:r>
    </w:p>
    <w:p w14:paraId="62BE0F7C" w14:textId="6F7DDF16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info_json</w:t>
      </w:r>
      <w:r>
        <w:rPr>
          <w:rFonts w:hint="eastAsia"/>
          <w:sz w:val="24"/>
          <w:szCs w:val="24"/>
          <w:lang w:val="en-US"/>
        </w:rPr>
        <w:t>参数为空，报错</w:t>
      </w:r>
    </w:p>
    <w:p w14:paraId="4AE43951" w14:textId="77D467FB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uid</w:t>
      </w:r>
      <w:r>
        <w:rPr>
          <w:rFonts w:hint="eastAsia"/>
          <w:sz w:val="24"/>
          <w:szCs w:val="24"/>
          <w:lang w:val="en-US"/>
        </w:rPr>
        <w:t>为</w:t>
      </w:r>
      <w:r>
        <w:rPr>
          <w:rFonts w:hint="eastAsia"/>
          <w:sz w:val="24"/>
          <w:szCs w:val="24"/>
          <w:lang w:val="en-US"/>
        </w:rPr>
        <w:t>999999999</w:t>
      </w:r>
      <w:r w:rsidR="00866019">
        <w:rPr>
          <w:rFonts w:hint="eastAsia"/>
          <w:sz w:val="24"/>
          <w:szCs w:val="24"/>
          <w:lang w:val="en-US"/>
        </w:rPr>
        <w:t>／</w:t>
      </w:r>
      <w:r w:rsidR="00866019">
        <w:rPr>
          <w:rFonts w:hint="eastAsia"/>
          <w:sz w:val="24"/>
          <w:szCs w:val="24"/>
          <w:lang w:val="en-US"/>
        </w:rPr>
        <w:t xml:space="preserve">00 </w:t>
      </w:r>
      <w:r>
        <w:rPr>
          <w:rFonts w:hint="eastAsia"/>
          <w:sz w:val="24"/>
          <w:szCs w:val="24"/>
          <w:lang w:val="en-US"/>
        </w:rPr>
        <w:t>:</w:t>
      </w:r>
      <w:r w:rsidR="00866019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报错</w:t>
      </w:r>
    </w:p>
    <w:p w14:paraId="3077A8AD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</w:p>
    <w:p w14:paraId="798EBCED" w14:textId="4C75C3B2" w:rsidR="00060257" w:rsidRDefault="00060257" w:rsidP="00AC7234">
      <w:pPr>
        <w:pStyle w:val="a"/>
        <w:numPr>
          <w:ilvl w:val="0"/>
          <w:numId w:val="0"/>
        </w:numPr>
        <w:ind w:left="3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a</w:t>
      </w:r>
      <w:r>
        <w:rPr>
          <w:rFonts w:hint="eastAsia"/>
          <w:sz w:val="24"/>
          <w:szCs w:val="24"/>
          <w:lang w:val="en-US"/>
        </w:rPr>
        <w:t>测试代码</w:t>
      </w:r>
      <w:r>
        <w:rPr>
          <w:sz w:val="24"/>
          <w:szCs w:val="24"/>
          <w:lang w:val="en-US"/>
        </w:rPr>
        <w:t>:</w:t>
      </w:r>
    </w:p>
    <w:p w14:paraId="0A1678B7" w14:textId="77777777" w:rsidR="00060257" w:rsidRPr="00060257" w:rsidRDefault="00060257" w:rsidP="00060257">
      <w:pPr>
        <w:pStyle w:val="a"/>
        <w:ind w:left="360"/>
        <w:rPr>
          <w:sz w:val="24"/>
          <w:szCs w:val="24"/>
          <w:lang w:val="en-US"/>
        </w:rPr>
      </w:pPr>
      <w:r w:rsidRPr="00060257">
        <w:rPr>
          <w:sz w:val="24"/>
          <w:szCs w:val="24"/>
          <w:lang w:val="en-US"/>
        </w:rPr>
        <w:t>num += 1</w:t>
      </w:r>
    </w:p>
    <w:p w14:paraId="1B21AF91" w14:textId="77777777" w:rsidR="00060257" w:rsidRPr="00060257" w:rsidRDefault="00060257" w:rsidP="00060257">
      <w:pPr>
        <w:pStyle w:val="a"/>
        <w:ind w:left="360"/>
        <w:rPr>
          <w:sz w:val="24"/>
          <w:szCs w:val="24"/>
          <w:lang w:val="en-US"/>
        </w:rPr>
      </w:pPr>
      <w:r w:rsidRPr="00060257">
        <w:rPr>
          <w:sz w:val="24"/>
          <w:szCs w:val="24"/>
          <w:lang w:val="en-US"/>
        </w:rPr>
        <w:t xml:space="preserve">    otherPara[num] = {</w:t>
      </w:r>
    </w:p>
    <w:p w14:paraId="76591228" w14:textId="77777777" w:rsidR="00060257" w:rsidRPr="00060257" w:rsidRDefault="00060257" w:rsidP="00060257">
      <w:pPr>
        <w:pStyle w:val="a"/>
        <w:ind w:left="360"/>
        <w:rPr>
          <w:sz w:val="24"/>
          <w:szCs w:val="24"/>
          <w:lang w:val="en-US"/>
        </w:rPr>
      </w:pPr>
      <w:r w:rsidRPr="00060257">
        <w:rPr>
          <w:sz w:val="24"/>
          <w:szCs w:val="24"/>
          <w:lang w:val="en-US"/>
        </w:rPr>
        <w:t xml:space="preserve">    }</w:t>
      </w:r>
    </w:p>
    <w:p w14:paraId="521A897B" w14:textId="77777777" w:rsidR="00060257" w:rsidRPr="00060257" w:rsidRDefault="00060257" w:rsidP="00060257">
      <w:pPr>
        <w:pStyle w:val="a"/>
        <w:ind w:left="360"/>
        <w:rPr>
          <w:sz w:val="24"/>
          <w:szCs w:val="24"/>
          <w:lang w:val="en-US"/>
        </w:rPr>
      </w:pPr>
      <w:r w:rsidRPr="00060257">
        <w:rPr>
          <w:sz w:val="24"/>
          <w:szCs w:val="24"/>
          <w:lang w:val="en-US"/>
        </w:rPr>
        <w:lastRenderedPageBreak/>
        <w:t xml:space="preserve">    info_json[num] = {</w:t>
      </w:r>
    </w:p>
    <w:p w14:paraId="5F1924C0" w14:textId="77777777" w:rsidR="00060257" w:rsidRPr="00060257" w:rsidRDefault="00060257" w:rsidP="00060257">
      <w:pPr>
        <w:pStyle w:val="a"/>
        <w:ind w:left="360"/>
        <w:rPr>
          <w:sz w:val="24"/>
          <w:szCs w:val="24"/>
          <w:lang w:val="en-US"/>
        </w:rPr>
      </w:pPr>
      <w:r w:rsidRPr="00060257">
        <w:rPr>
          <w:sz w:val="24"/>
          <w:szCs w:val="24"/>
          <w:lang w:val="en-US"/>
        </w:rPr>
        <w:t xml:space="preserve">    }</w:t>
      </w:r>
    </w:p>
    <w:p w14:paraId="3CAEF273" w14:textId="4BDB7A66" w:rsidR="00060257" w:rsidRDefault="00060257" w:rsidP="00060257">
      <w:pPr>
        <w:pStyle w:val="a"/>
        <w:numPr>
          <w:ilvl w:val="0"/>
          <w:numId w:val="0"/>
        </w:numPr>
        <w:ind w:left="360" w:firstLine="220"/>
        <w:rPr>
          <w:sz w:val="24"/>
          <w:szCs w:val="24"/>
          <w:lang w:val="en-US"/>
        </w:rPr>
      </w:pPr>
      <w:r w:rsidRPr="00060257">
        <w:rPr>
          <w:rFonts w:hint="eastAsia"/>
          <w:sz w:val="24"/>
          <w:szCs w:val="24"/>
          <w:lang w:val="en-US"/>
        </w:rPr>
        <w:t>message[num] = "user deatail</w:t>
      </w:r>
      <w:r w:rsidRPr="00060257">
        <w:rPr>
          <w:rFonts w:hint="eastAsia"/>
          <w:sz w:val="24"/>
          <w:szCs w:val="24"/>
          <w:lang w:val="en-US"/>
        </w:rPr>
        <w:t>用户信息详情</w:t>
      </w:r>
      <w:r w:rsidRPr="00060257">
        <w:rPr>
          <w:rFonts w:hint="eastAsia"/>
          <w:sz w:val="24"/>
          <w:szCs w:val="24"/>
          <w:lang w:val="en-US"/>
        </w:rPr>
        <w:t xml:space="preserve">(info_json </w:t>
      </w:r>
      <w:r w:rsidRPr="00060257">
        <w:rPr>
          <w:rFonts w:hint="eastAsia"/>
          <w:sz w:val="24"/>
          <w:szCs w:val="24"/>
          <w:lang w:val="en-US"/>
        </w:rPr>
        <w:t>参数为空</w:t>
      </w:r>
      <w:r>
        <w:rPr>
          <w:rFonts w:hint="eastAsia"/>
          <w:sz w:val="24"/>
          <w:szCs w:val="24"/>
          <w:lang w:val="en-US"/>
        </w:rPr>
        <w:t>)</w:t>
      </w:r>
      <w:r w:rsidRPr="00060257">
        <w:rPr>
          <w:rFonts w:hint="eastAsia"/>
          <w:sz w:val="24"/>
          <w:szCs w:val="24"/>
          <w:lang w:val="en-US"/>
        </w:rPr>
        <w:t>---test2\n"</w:t>
      </w:r>
    </w:p>
    <w:p w14:paraId="5CE15735" w14:textId="77777777" w:rsidR="00060257" w:rsidRDefault="00060257" w:rsidP="00060257">
      <w:pPr>
        <w:pStyle w:val="a"/>
        <w:numPr>
          <w:ilvl w:val="0"/>
          <w:numId w:val="0"/>
        </w:numPr>
        <w:ind w:left="360" w:firstLine="220"/>
        <w:rPr>
          <w:sz w:val="24"/>
          <w:szCs w:val="24"/>
          <w:lang w:val="en-US"/>
        </w:rPr>
      </w:pPr>
    </w:p>
    <w:p w14:paraId="3DF37558" w14:textId="5703ED05" w:rsidR="00060257" w:rsidRPr="00060257" w:rsidRDefault="00060257" w:rsidP="00060257">
      <w:pPr>
        <w:pStyle w:val="a"/>
        <w:numPr>
          <w:ilvl w:val="0"/>
          <w:numId w:val="0"/>
        </w:numPr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060257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3EE838CC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>Traceback (most recent call last):</w:t>
      </w:r>
    </w:p>
    <w:p w14:paraId="6DD7ADB1" w14:textId="77777777" w:rsidR="00060257" w:rsidRPr="00060257" w:rsidRDefault="00060257" w:rsidP="00060257">
      <w:pPr>
        <w:pStyle w:val="a"/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060257">
        <w:rPr>
          <w:rFonts w:hint="eastAsia"/>
          <w:color w:val="C00000"/>
          <w:sz w:val="24"/>
          <w:szCs w:val="24"/>
          <w:lang w:val="en-US"/>
        </w:rPr>
        <w:t xml:space="preserve">  File "/Users/liuchang/Desktop/</w:t>
      </w:r>
      <w:r w:rsidRPr="00060257">
        <w:rPr>
          <w:rFonts w:hint="eastAsia"/>
          <w:color w:val="C00000"/>
          <w:sz w:val="24"/>
          <w:szCs w:val="24"/>
          <w:lang w:val="en-US"/>
        </w:rPr>
        <w:t>校友圈</w:t>
      </w:r>
      <w:r w:rsidRPr="00060257">
        <w:rPr>
          <w:rFonts w:hint="eastAsia"/>
          <w:color w:val="C00000"/>
          <w:sz w:val="24"/>
          <w:szCs w:val="24"/>
          <w:lang w:val="en-US"/>
        </w:rPr>
        <w:t>/</w:t>
      </w:r>
      <w:r w:rsidRPr="00060257">
        <w:rPr>
          <w:rFonts w:hint="eastAsia"/>
          <w:color w:val="C00000"/>
          <w:sz w:val="24"/>
          <w:szCs w:val="24"/>
          <w:lang w:val="en-US"/>
        </w:rPr>
        <w:t>测试</w:t>
      </w:r>
      <w:r w:rsidRPr="00060257">
        <w:rPr>
          <w:rFonts w:hint="eastAsia"/>
          <w:color w:val="C00000"/>
          <w:sz w:val="24"/>
          <w:szCs w:val="24"/>
          <w:lang w:val="en-US"/>
        </w:rPr>
        <w:t>/urllibtest.py", line 1022, in &lt;module&gt;</w:t>
      </w:r>
    </w:p>
    <w:p w14:paraId="062F595D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user_detail()</w:t>
      </w:r>
    </w:p>
    <w:p w14:paraId="6183F437" w14:textId="77777777" w:rsidR="00060257" w:rsidRPr="00060257" w:rsidRDefault="00060257" w:rsidP="00060257">
      <w:pPr>
        <w:pStyle w:val="a"/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060257">
        <w:rPr>
          <w:rFonts w:hint="eastAsia"/>
          <w:color w:val="C00000"/>
          <w:sz w:val="24"/>
          <w:szCs w:val="24"/>
          <w:lang w:val="en-US"/>
        </w:rPr>
        <w:t xml:space="preserve">  File "/Users/liuchang/Desktop/</w:t>
      </w:r>
      <w:r w:rsidRPr="00060257">
        <w:rPr>
          <w:rFonts w:hint="eastAsia"/>
          <w:color w:val="C00000"/>
          <w:sz w:val="24"/>
          <w:szCs w:val="24"/>
          <w:lang w:val="en-US"/>
        </w:rPr>
        <w:t>校友圈</w:t>
      </w:r>
      <w:r w:rsidRPr="00060257">
        <w:rPr>
          <w:rFonts w:hint="eastAsia"/>
          <w:color w:val="C00000"/>
          <w:sz w:val="24"/>
          <w:szCs w:val="24"/>
          <w:lang w:val="en-US"/>
        </w:rPr>
        <w:t>/</w:t>
      </w:r>
      <w:r w:rsidRPr="00060257">
        <w:rPr>
          <w:rFonts w:hint="eastAsia"/>
          <w:color w:val="C00000"/>
          <w:sz w:val="24"/>
          <w:szCs w:val="24"/>
          <w:lang w:val="en-US"/>
        </w:rPr>
        <w:t>测试</w:t>
      </w:r>
      <w:r w:rsidRPr="00060257">
        <w:rPr>
          <w:rFonts w:hint="eastAsia"/>
          <w:color w:val="C00000"/>
          <w:sz w:val="24"/>
          <w:szCs w:val="24"/>
          <w:lang w:val="en-US"/>
        </w:rPr>
        <w:t>/urllibtest.py", line 222, in user_detail</w:t>
      </w:r>
    </w:p>
    <w:p w14:paraId="1E3CBAFF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do_request(api,info_json,message,"POST",otherPara)  </w:t>
      </w:r>
    </w:p>
    <w:p w14:paraId="1ADE9A63" w14:textId="77777777" w:rsidR="00060257" w:rsidRPr="00060257" w:rsidRDefault="00060257" w:rsidP="00060257">
      <w:pPr>
        <w:pStyle w:val="a"/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060257">
        <w:rPr>
          <w:rFonts w:hint="eastAsia"/>
          <w:color w:val="C00000"/>
          <w:sz w:val="24"/>
          <w:szCs w:val="24"/>
          <w:lang w:val="en-US"/>
        </w:rPr>
        <w:t xml:space="preserve">  File "/Users/liuchang/Desktop/</w:t>
      </w:r>
      <w:r w:rsidRPr="00060257">
        <w:rPr>
          <w:rFonts w:hint="eastAsia"/>
          <w:color w:val="C00000"/>
          <w:sz w:val="24"/>
          <w:szCs w:val="24"/>
          <w:lang w:val="en-US"/>
        </w:rPr>
        <w:t>校友圈</w:t>
      </w:r>
      <w:r w:rsidRPr="00060257">
        <w:rPr>
          <w:rFonts w:hint="eastAsia"/>
          <w:color w:val="C00000"/>
          <w:sz w:val="24"/>
          <w:szCs w:val="24"/>
          <w:lang w:val="en-US"/>
        </w:rPr>
        <w:t>/</w:t>
      </w:r>
      <w:r w:rsidRPr="00060257">
        <w:rPr>
          <w:rFonts w:hint="eastAsia"/>
          <w:color w:val="C00000"/>
          <w:sz w:val="24"/>
          <w:szCs w:val="24"/>
          <w:lang w:val="en-US"/>
        </w:rPr>
        <w:t>测试</w:t>
      </w:r>
      <w:r w:rsidRPr="00060257">
        <w:rPr>
          <w:rFonts w:hint="eastAsia"/>
          <w:color w:val="C00000"/>
          <w:sz w:val="24"/>
          <w:szCs w:val="24"/>
          <w:lang w:val="en-US"/>
        </w:rPr>
        <w:t>/urllibtest.py", line 52, in do_request</w:t>
      </w:r>
    </w:p>
    <w:p w14:paraId="68D581F5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response = urllib2.urlopen(req)</w:t>
      </w:r>
    </w:p>
    <w:p w14:paraId="61E78478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File "/System/Library/Frameworks/Python.framework/Versions/2.7/lib/python2.7/urllib2.py", line 154, in urlopen</w:t>
      </w:r>
    </w:p>
    <w:p w14:paraId="09D1E216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return opener.open(url, data, timeout)</w:t>
      </w:r>
    </w:p>
    <w:p w14:paraId="53DB2E72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File "/System/Library/Frameworks/Python.framework/Versions/2.7/lib/python2.7/urllib2.py", line 437, in open</w:t>
      </w:r>
    </w:p>
    <w:p w14:paraId="1A91BE0F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response = meth(req, response)</w:t>
      </w:r>
    </w:p>
    <w:p w14:paraId="6434F57A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File "/System/Library/Frameworks/Python.framework/Versions/2.7/lib/python2.7/urllib2.py", line 550, in http_response</w:t>
      </w:r>
    </w:p>
    <w:p w14:paraId="5EBA33B8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'http', request, response, code, msg, hdrs)</w:t>
      </w:r>
    </w:p>
    <w:p w14:paraId="285EF0FD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File "/System/Library/Frameworks/Python.framework/Versions/2.7/lib/python2.7/urllib2.py", line 475, in error</w:t>
      </w:r>
    </w:p>
    <w:p w14:paraId="5D4FD6E6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return self._call_chain(*args)</w:t>
      </w:r>
    </w:p>
    <w:p w14:paraId="5AF43036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File "/System/Library/Frameworks/Python.framework/Versions/2.7/lib/python2.7/urllib2.py", line 409, in _call_chain</w:t>
      </w:r>
    </w:p>
    <w:p w14:paraId="64EA6EB7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  result = func(*args)</w:t>
      </w:r>
    </w:p>
    <w:p w14:paraId="10A6604A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 xml:space="preserve">  File "/System/Library/Frameworks/Python.framework/Versions/2.7/lib/python2.7/urllib2.py", line 558, in http_error_default</w:t>
      </w:r>
    </w:p>
    <w:p w14:paraId="59C8A962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lastRenderedPageBreak/>
        <w:t xml:space="preserve">    raise HTTPError(req.get_full_url(), code, msg, hdrs, fp)</w:t>
      </w:r>
    </w:p>
    <w:p w14:paraId="0216FEC7" w14:textId="77777777" w:rsidR="00060257" w:rsidRPr="00060257" w:rsidRDefault="00060257" w:rsidP="00060257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>urllib2.HTTPError: HTTP Error 400: Bad Request</w:t>
      </w:r>
    </w:p>
    <w:p w14:paraId="67CA4D4A" w14:textId="4738DA88" w:rsidR="00060257" w:rsidRPr="00060257" w:rsidRDefault="00060257" w:rsidP="00060257">
      <w:pPr>
        <w:pStyle w:val="a"/>
        <w:numPr>
          <w:ilvl w:val="0"/>
          <w:numId w:val="0"/>
        </w:numPr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060257">
        <w:rPr>
          <w:color w:val="C00000"/>
          <w:sz w:val="24"/>
          <w:szCs w:val="24"/>
          <w:lang w:val="en-US"/>
        </w:rPr>
        <w:t>[Finished in 1.4s with exit code 1]</w:t>
      </w:r>
    </w:p>
    <w:p w14:paraId="6DBABD96" w14:textId="77777777" w:rsidR="004348CB" w:rsidRPr="00060257" w:rsidRDefault="004348CB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</w:p>
    <w:p w14:paraId="06570E76" w14:textId="065C3593" w:rsidR="00060257" w:rsidRP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60257">
        <w:rPr>
          <w:rFonts w:hint="eastAsia"/>
          <w:color w:val="000000" w:themeColor="text1"/>
          <w:sz w:val="24"/>
          <w:szCs w:val="24"/>
          <w:lang w:val="en-US"/>
        </w:rPr>
        <w:t>b</w:t>
      </w:r>
      <w:r w:rsidRPr="00060257">
        <w:rPr>
          <w:color w:val="000000" w:themeColor="text1"/>
          <w:sz w:val="24"/>
          <w:szCs w:val="24"/>
          <w:lang w:val="en-US"/>
        </w:rPr>
        <w:t>:</w:t>
      </w:r>
      <w:r>
        <w:rPr>
          <w:rFonts w:hint="eastAsia"/>
          <w:color w:val="000000" w:themeColor="text1"/>
          <w:sz w:val="24"/>
          <w:szCs w:val="24"/>
          <w:lang w:val="en-US"/>
        </w:rPr>
        <w:t xml:space="preserve"> </w:t>
      </w:r>
      <w:r w:rsidRPr="00060257">
        <w:rPr>
          <w:color w:val="000000" w:themeColor="text1"/>
          <w:sz w:val="24"/>
          <w:szCs w:val="24"/>
          <w:lang w:val="en-US"/>
        </w:rPr>
        <w:t>uid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为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999999999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7F7987F9" w14:textId="19A663D9" w:rsidR="00060257" w:rsidRPr="00060257" w:rsidRDefault="00060257" w:rsidP="00060257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  </w:t>
      </w:r>
      <w:r w:rsidRPr="00060257">
        <w:rPr>
          <w:color w:val="000000" w:themeColor="text1"/>
          <w:sz w:val="24"/>
          <w:szCs w:val="24"/>
          <w:lang w:val="en-US"/>
        </w:rPr>
        <w:t>num += 1</w:t>
      </w:r>
    </w:p>
    <w:p w14:paraId="74625CDB" w14:textId="77777777" w:rsidR="00060257" w:rsidRPr="00060257" w:rsidRDefault="00060257" w:rsidP="00060257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60257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7C913212" w14:textId="77777777" w:rsidR="00060257" w:rsidRPr="00060257" w:rsidRDefault="00060257" w:rsidP="00060257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60257">
        <w:rPr>
          <w:color w:val="000000" w:themeColor="text1"/>
          <w:sz w:val="24"/>
          <w:szCs w:val="24"/>
          <w:lang w:val="en-US"/>
        </w:rPr>
        <w:t xml:space="preserve">        “uid":999999999</w:t>
      </w:r>
    </w:p>
    <w:p w14:paraId="693AC7C2" w14:textId="77777777" w:rsidR="00060257" w:rsidRPr="00060257" w:rsidRDefault="00060257" w:rsidP="00060257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60257">
        <w:rPr>
          <w:color w:val="000000" w:themeColor="text1"/>
          <w:sz w:val="24"/>
          <w:szCs w:val="24"/>
          <w:lang w:val="en-US"/>
        </w:rPr>
        <w:t xml:space="preserve">    }</w:t>
      </w:r>
    </w:p>
    <w:p w14:paraId="0F0E5AFC" w14:textId="77777777" w:rsidR="00060257" w:rsidRPr="00060257" w:rsidRDefault="00060257" w:rsidP="00060257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60257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34C5328A" w14:textId="77777777" w:rsidR="00060257" w:rsidRPr="00060257" w:rsidRDefault="00060257" w:rsidP="00060257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60257">
        <w:rPr>
          <w:color w:val="000000" w:themeColor="text1"/>
          <w:sz w:val="24"/>
          <w:szCs w:val="24"/>
          <w:lang w:val="en-US"/>
        </w:rPr>
        <w:t xml:space="preserve">    }</w:t>
      </w:r>
    </w:p>
    <w:p w14:paraId="4745C256" w14:textId="3BB50F7D" w:rsidR="00060257" w:rsidRDefault="00060257" w:rsidP="00060257">
      <w:pPr>
        <w:pStyle w:val="a"/>
        <w:numPr>
          <w:ilvl w:val="0"/>
          <w:numId w:val="0"/>
        </w:numPr>
        <w:ind w:left="360" w:firstLine="220"/>
        <w:rPr>
          <w:rFonts w:hint="eastAsia"/>
          <w:color w:val="000000" w:themeColor="text1"/>
          <w:sz w:val="24"/>
          <w:szCs w:val="24"/>
          <w:lang w:val="en-US"/>
        </w:rPr>
      </w:pPr>
      <w:r w:rsidRPr="00060257">
        <w:rPr>
          <w:rFonts w:hint="eastAsia"/>
          <w:color w:val="000000" w:themeColor="text1"/>
          <w:sz w:val="24"/>
          <w:szCs w:val="24"/>
          <w:lang w:val="en-US"/>
        </w:rPr>
        <w:t>message[num] = "user deatail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用户信息详情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(uid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为</w:t>
      </w:r>
      <w:r w:rsidRPr="00060257">
        <w:rPr>
          <w:rFonts w:hint="eastAsia"/>
          <w:color w:val="000000" w:themeColor="text1"/>
          <w:sz w:val="24"/>
          <w:szCs w:val="24"/>
          <w:lang w:val="en-US"/>
        </w:rPr>
        <w:t>999999999)\n"</w:t>
      </w:r>
    </w:p>
    <w:p w14:paraId="1A80010D" w14:textId="77777777" w:rsidR="00060257" w:rsidRDefault="00060257" w:rsidP="00060257">
      <w:pPr>
        <w:pStyle w:val="a"/>
        <w:numPr>
          <w:ilvl w:val="0"/>
          <w:numId w:val="0"/>
        </w:numPr>
        <w:ind w:left="360" w:firstLine="220"/>
        <w:rPr>
          <w:rFonts w:hint="eastAsia"/>
          <w:color w:val="000000" w:themeColor="text1"/>
          <w:sz w:val="24"/>
          <w:szCs w:val="24"/>
          <w:lang w:val="en-US"/>
        </w:rPr>
      </w:pPr>
    </w:p>
    <w:p w14:paraId="2C1FF7FE" w14:textId="3A4F68DA" w:rsidR="00060257" w:rsidRPr="00866019" w:rsidRDefault="00060257" w:rsidP="00060257">
      <w:pPr>
        <w:pStyle w:val="a"/>
        <w:numPr>
          <w:ilvl w:val="0"/>
          <w:numId w:val="0"/>
        </w:numPr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866019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7718A3F8" w14:textId="77777777" w:rsidR="00866019" w:rsidRPr="00866019" w:rsidRDefault="00866019" w:rsidP="00866019">
      <w:pPr>
        <w:pStyle w:val="a"/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866019">
        <w:rPr>
          <w:rFonts w:hint="eastAsia"/>
          <w:color w:val="C00000"/>
          <w:sz w:val="24"/>
          <w:szCs w:val="24"/>
          <w:lang w:val="en-US"/>
        </w:rPr>
        <w:t>File "/Users/liuchang/Desktop/</w:t>
      </w:r>
      <w:r w:rsidRPr="00866019">
        <w:rPr>
          <w:rFonts w:hint="eastAsia"/>
          <w:color w:val="C00000"/>
          <w:sz w:val="24"/>
          <w:szCs w:val="24"/>
          <w:lang w:val="en-US"/>
        </w:rPr>
        <w:t>校友圈</w:t>
      </w:r>
      <w:r w:rsidRPr="00866019">
        <w:rPr>
          <w:rFonts w:hint="eastAsia"/>
          <w:color w:val="C00000"/>
          <w:sz w:val="24"/>
          <w:szCs w:val="24"/>
          <w:lang w:val="en-US"/>
        </w:rPr>
        <w:t>/</w:t>
      </w:r>
      <w:r w:rsidRPr="00866019">
        <w:rPr>
          <w:rFonts w:hint="eastAsia"/>
          <w:color w:val="C00000"/>
          <w:sz w:val="24"/>
          <w:szCs w:val="24"/>
          <w:lang w:val="en-US"/>
        </w:rPr>
        <w:t>测试</w:t>
      </w:r>
      <w:r w:rsidRPr="00866019">
        <w:rPr>
          <w:rFonts w:hint="eastAsia"/>
          <w:color w:val="C00000"/>
          <w:sz w:val="24"/>
          <w:szCs w:val="24"/>
          <w:lang w:val="en-US"/>
        </w:rPr>
        <w:t>/urllibtest.py", line 217</w:t>
      </w:r>
    </w:p>
    <w:p w14:paraId="075752FD" w14:textId="77777777" w:rsidR="00866019" w:rsidRPr="00866019" w:rsidRDefault="00866019" w:rsidP="00866019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866019">
        <w:rPr>
          <w:color w:val="C00000"/>
          <w:sz w:val="24"/>
          <w:szCs w:val="24"/>
          <w:lang w:val="en-US"/>
        </w:rPr>
        <w:t xml:space="preserve">    “uid":999999999</w:t>
      </w:r>
    </w:p>
    <w:p w14:paraId="3C176AFC" w14:textId="77777777" w:rsidR="00866019" w:rsidRPr="00866019" w:rsidRDefault="00866019" w:rsidP="00866019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866019">
        <w:rPr>
          <w:color w:val="C00000"/>
          <w:sz w:val="24"/>
          <w:szCs w:val="24"/>
          <w:lang w:val="en-US"/>
        </w:rPr>
        <w:t xml:space="preserve">    ^</w:t>
      </w:r>
    </w:p>
    <w:p w14:paraId="69700C6D" w14:textId="77777777" w:rsidR="00866019" w:rsidRPr="00866019" w:rsidRDefault="00866019" w:rsidP="00866019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866019">
        <w:rPr>
          <w:color w:val="C00000"/>
          <w:sz w:val="24"/>
          <w:szCs w:val="24"/>
          <w:lang w:val="en-US"/>
        </w:rPr>
        <w:t>SyntaxError: invalid syntax</w:t>
      </w:r>
    </w:p>
    <w:p w14:paraId="0A99AB5C" w14:textId="77777777" w:rsidR="00866019" w:rsidRPr="00866019" w:rsidRDefault="00866019" w:rsidP="00866019">
      <w:pPr>
        <w:pStyle w:val="a"/>
        <w:ind w:left="360" w:firstLine="220"/>
        <w:rPr>
          <w:color w:val="C00000"/>
          <w:sz w:val="24"/>
          <w:szCs w:val="24"/>
          <w:lang w:val="en-US"/>
        </w:rPr>
      </w:pPr>
      <w:r w:rsidRPr="00866019">
        <w:rPr>
          <w:color w:val="C00000"/>
          <w:sz w:val="24"/>
          <w:szCs w:val="24"/>
          <w:lang w:val="en-US"/>
        </w:rPr>
        <w:t>[Finished in 0.1s with exit code 1]</w:t>
      </w:r>
    </w:p>
    <w:p w14:paraId="444FA244" w14:textId="77777777" w:rsidR="00866019" w:rsidRPr="00866019" w:rsidRDefault="00866019" w:rsidP="00866019">
      <w:pPr>
        <w:pStyle w:val="a"/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866019">
        <w:rPr>
          <w:rFonts w:hint="eastAsia"/>
          <w:color w:val="C00000"/>
          <w:sz w:val="24"/>
          <w:szCs w:val="24"/>
          <w:lang w:val="en-US"/>
        </w:rPr>
        <w:t>[shell_cmd: python -u "/Users/liuchang/Desktop/</w:t>
      </w:r>
      <w:r w:rsidRPr="00866019">
        <w:rPr>
          <w:rFonts w:hint="eastAsia"/>
          <w:color w:val="C00000"/>
          <w:sz w:val="24"/>
          <w:szCs w:val="24"/>
          <w:lang w:val="en-US"/>
        </w:rPr>
        <w:t>校友圈</w:t>
      </w:r>
      <w:r w:rsidRPr="00866019">
        <w:rPr>
          <w:rFonts w:hint="eastAsia"/>
          <w:color w:val="C00000"/>
          <w:sz w:val="24"/>
          <w:szCs w:val="24"/>
          <w:lang w:val="en-US"/>
        </w:rPr>
        <w:t>/</w:t>
      </w:r>
      <w:r w:rsidRPr="00866019">
        <w:rPr>
          <w:rFonts w:hint="eastAsia"/>
          <w:color w:val="C00000"/>
          <w:sz w:val="24"/>
          <w:szCs w:val="24"/>
          <w:lang w:val="en-US"/>
        </w:rPr>
        <w:t>测试</w:t>
      </w:r>
      <w:r w:rsidRPr="00866019">
        <w:rPr>
          <w:rFonts w:hint="eastAsia"/>
          <w:color w:val="C00000"/>
          <w:sz w:val="24"/>
          <w:szCs w:val="24"/>
          <w:lang w:val="en-US"/>
        </w:rPr>
        <w:t>/urllibtest.py"]</w:t>
      </w:r>
    </w:p>
    <w:p w14:paraId="3E10ED3C" w14:textId="77777777" w:rsidR="00866019" w:rsidRPr="00866019" w:rsidRDefault="00866019" w:rsidP="00866019">
      <w:pPr>
        <w:pStyle w:val="a"/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866019">
        <w:rPr>
          <w:rFonts w:hint="eastAsia"/>
          <w:color w:val="C00000"/>
          <w:sz w:val="24"/>
          <w:szCs w:val="24"/>
          <w:lang w:val="en-US"/>
        </w:rPr>
        <w:t>[dir: /Users/liuchang/Desktop/</w:t>
      </w:r>
      <w:r w:rsidRPr="00866019">
        <w:rPr>
          <w:rFonts w:hint="eastAsia"/>
          <w:color w:val="C00000"/>
          <w:sz w:val="24"/>
          <w:szCs w:val="24"/>
          <w:lang w:val="en-US"/>
        </w:rPr>
        <w:t>校友圈</w:t>
      </w:r>
      <w:r w:rsidRPr="00866019">
        <w:rPr>
          <w:rFonts w:hint="eastAsia"/>
          <w:color w:val="C00000"/>
          <w:sz w:val="24"/>
          <w:szCs w:val="24"/>
          <w:lang w:val="en-US"/>
        </w:rPr>
        <w:t>/</w:t>
      </w:r>
      <w:r w:rsidRPr="00866019">
        <w:rPr>
          <w:rFonts w:hint="eastAsia"/>
          <w:color w:val="C00000"/>
          <w:sz w:val="24"/>
          <w:szCs w:val="24"/>
          <w:lang w:val="en-US"/>
        </w:rPr>
        <w:t>测试</w:t>
      </w:r>
      <w:r w:rsidRPr="00866019">
        <w:rPr>
          <w:rFonts w:hint="eastAsia"/>
          <w:color w:val="C00000"/>
          <w:sz w:val="24"/>
          <w:szCs w:val="24"/>
          <w:lang w:val="en-US"/>
        </w:rPr>
        <w:t>]</w:t>
      </w:r>
    </w:p>
    <w:p w14:paraId="7CD059AC" w14:textId="2A69EB2B" w:rsidR="00866019" w:rsidRPr="00866019" w:rsidRDefault="00866019" w:rsidP="00866019">
      <w:pPr>
        <w:pStyle w:val="a"/>
        <w:numPr>
          <w:ilvl w:val="0"/>
          <w:numId w:val="0"/>
        </w:numPr>
        <w:ind w:left="360" w:firstLine="220"/>
        <w:rPr>
          <w:rFonts w:hint="eastAsia"/>
          <w:color w:val="C00000"/>
          <w:sz w:val="24"/>
          <w:szCs w:val="24"/>
          <w:lang w:val="en-US"/>
        </w:rPr>
      </w:pPr>
      <w:r w:rsidRPr="00866019">
        <w:rPr>
          <w:color w:val="C00000"/>
          <w:sz w:val="24"/>
          <w:szCs w:val="24"/>
          <w:lang w:val="en-US"/>
        </w:rPr>
        <w:t>[path: /usr/bin:/bin:/usr/sbin:/sbin]</w:t>
      </w:r>
    </w:p>
    <w:p w14:paraId="5A3D3821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799F307D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2DB91C48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317EBB04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65D95F85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5F324DB4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27DBCACF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36002790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3EFA9A47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2256A713" w14:textId="77777777" w:rsidR="00060257" w:rsidRDefault="00060257" w:rsidP="00AC7234">
      <w:pPr>
        <w:pStyle w:val="a"/>
        <w:numPr>
          <w:ilvl w:val="0"/>
          <w:numId w:val="0"/>
        </w:numPr>
        <w:ind w:left="360"/>
        <w:rPr>
          <w:color w:val="C00000"/>
          <w:sz w:val="24"/>
          <w:szCs w:val="24"/>
          <w:lang w:val="en-US"/>
        </w:rPr>
      </w:pPr>
    </w:p>
    <w:p w14:paraId="71544DB4" w14:textId="77777777" w:rsidR="00060257" w:rsidRPr="00AD2815" w:rsidRDefault="00060257" w:rsidP="00AC7234">
      <w:pPr>
        <w:pStyle w:val="a"/>
        <w:numPr>
          <w:ilvl w:val="0"/>
          <w:numId w:val="0"/>
        </w:numPr>
        <w:ind w:left="360"/>
        <w:rPr>
          <w:sz w:val="24"/>
          <w:szCs w:val="24"/>
          <w:lang w:val="en-US"/>
        </w:rPr>
      </w:pPr>
    </w:p>
    <w:p w14:paraId="47320276" w14:textId="1A71DB22" w:rsidR="00A2175D" w:rsidRPr="00866019" w:rsidRDefault="00A2175D" w:rsidP="00866019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like</w:t>
      </w:r>
      <w:r w:rsidRPr="00AD2815">
        <w:rPr>
          <w:sz w:val="24"/>
          <w:szCs w:val="24"/>
          <w:lang w:val="en-US"/>
        </w:rPr>
        <w:t>()</w:t>
      </w:r>
    </w:p>
    <w:p w14:paraId="43C9CFED" w14:textId="37EAF2B3" w:rsidR="004348CB" w:rsidRPr="00866019" w:rsidRDefault="004348CB" w:rsidP="00A2175D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shd w:val="pct15" w:color="auto" w:fill="FFFFFF"/>
          <w:lang w:val="en-US"/>
        </w:rPr>
      </w:pPr>
      <w:r w:rsidRP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点赞成功</w:t>
      </w:r>
      <w:r w:rsidRP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code</w:t>
      </w:r>
      <w:r w:rsidRP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：</w:t>
      </w:r>
      <w:r w:rsid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1700</w:t>
      </w:r>
    </w:p>
    <w:p w14:paraId="7A86A481" w14:textId="46139664" w:rsidR="004348CB" w:rsidRPr="00866019" w:rsidRDefault="004348CB" w:rsidP="00A2175D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shd w:val="pct15" w:color="auto" w:fill="FFFFFF"/>
          <w:lang w:val="en-US"/>
        </w:rPr>
      </w:pPr>
      <w:r w:rsidRP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取消点赞成功</w:t>
      </w:r>
      <w:r w:rsidRP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code</w:t>
      </w:r>
      <w:r w:rsidRP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：</w:t>
      </w:r>
      <w:r w:rsidR="00866019"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1700</w:t>
      </w:r>
    </w:p>
    <w:p w14:paraId="1CF073EE" w14:textId="0CDEC3EA" w:rsidR="00866019" w:rsidRDefault="00866019" w:rsidP="00A2175D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shd w:val="pct15" w:color="auto" w:fill="FFFFFF"/>
          <w:lang w:val="en-US"/>
        </w:rPr>
      </w:pPr>
      <w:r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不合法的</w:t>
      </w:r>
      <w:r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feed</w:t>
      </w:r>
      <w:r>
        <w:rPr>
          <w:color w:val="000000" w:themeColor="text1"/>
          <w:sz w:val="24"/>
          <w:szCs w:val="24"/>
          <w:shd w:val="pct15" w:color="auto" w:fill="FFFFFF"/>
          <w:lang w:val="en-US"/>
        </w:rPr>
        <w:t>_id  code:</w:t>
      </w:r>
      <w:r w:rsidR="00B40D5C">
        <w:rPr>
          <w:color w:val="000000" w:themeColor="text1"/>
          <w:sz w:val="24"/>
          <w:szCs w:val="24"/>
          <w:shd w:val="pct15" w:color="auto" w:fill="FFFFFF"/>
          <w:lang w:val="en-US"/>
        </w:rPr>
        <w:t>100005</w:t>
      </w:r>
    </w:p>
    <w:p w14:paraId="590EAA3E" w14:textId="12644284" w:rsidR="00B40D5C" w:rsidRDefault="00B40D5C" w:rsidP="00A2175D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</w:pPr>
      <w:r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没有被点赞却要取消点赞</w:t>
      </w:r>
      <w:r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  <w:t>20012</w:t>
      </w:r>
    </w:p>
    <w:p w14:paraId="7CA362DC" w14:textId="33B9CDE5" w:rsidR="00B40D5C" w:rsidRDefault="0009795B" w:rsidP="00A2175D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9795B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73454122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>otherPara[num] = {</w:t>
      </w:r>
    </w:p>
    <w:p w14:paraId="42E0B21B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'method':'POST'# POST or DELETE stand for like and cancel like</w:t>
      </w:r>
    </w:p>
    <w:p w14:paraId="411DA048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289AC845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5501B7F0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"feed_id":"57ce5a64b9a996",</w:t>
      </w:r>
    </w:p>
    <w:p w14:paraId="3DFA46DB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457D2323" w14:textId="77777777" w:rsidR="0009795B" w:rsidRPr="0009795B" w:rsidRDefault="0009795B" w:rsidP="0009795B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点赞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(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不合法的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feed_id)\n" </w:t>
      </w:r>
    </w:p>
    <w:p w14:paraId="6CB9DEE9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31A991BF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num +=1</w:t>
      </w:r>
    </w:p>
    <w:p w14:paraId="51492507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7E1E52CF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'method':'DELETE'# POST or DELETE stand for like and cancel like</w:t>
      </w:r>
    </w:p>
    <w:p w14:paraId="6C5BC429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17814791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55A34417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"feed_id":"57ce5a64b9a9965c03f6b679",</w:t>
      </w:r>
    </w:p>
    <w:p w14:paraId="73780BF5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    </w:t>
      </w:r>
    </w:p>
    <w:p w14:paraId="5F6F9B88" w14:textId="77777777" w:rsidR="0009795B" w:rsidRPr="0009795B" w:rsidRDefault="0009795B" w:rsidP="0009795B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取消点赞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(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没有被点赞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就取消点赞）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\n"  </w:t>
      </w:r>
    </w:p>
    <w:p w14:paraId="57AE8F0A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5EB25C48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7B8B1456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num += 1</w:t>
      </w:r>
    </w:p>
    <w:p w14:paraId="219833CF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67085CBF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'method':'POST'# POST or DELETE stand for like and cancel like</w:t>
      </w:r>
    </w:p>
    <w:p w14:paraId="46DAEF57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581CC248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625630A7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"feed_id":"57ce5a64b9a9965c03f6b679",</w:t>
      </w:r>
    </w:p>
    <w:p w14:paraId="1F95511C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3E555BDD" w14:textId="77777777" w:rsidR="0009795B" w:rsidRPr="0009795B" w:rsidRDefault="0009795B" w:rsidP="0009795B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9795B">
        <w:rPr>
          <w:rFonts w:hint="eastAsia"/>
          <w:color w:val="000000" w:themeColor="text1"/>
          <w:sz w:val="24"/>
          <w:szCs w:val="24"/>
          <w:lang w:val="en-US"/>
        </w:rPr>
        <w:lastRenderedPageBreak/>
        <w:t xml:space="preserve">    message[num] = "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点赞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-----test2\n" </w:t>
      </w:r>
    </w:p>
    <w:p w14:paraId="6BB20C11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2885DFC3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32E611C9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num += 1</w:t>
      </w:r>
    </w:p>
    <w:p w14:paraId="3F450C9C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5701862D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'method':'DELETE'# POST or DELETE stand for like and cancel like</w:t>
      </w:r>
    </w:p>
    <w:p w14:paraId="70854D74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44F94491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29C83808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"feed_id":"57ce5a64b9a9965c03f6b679",</w:t>
      </w:r>
    </w:p>
    <w:p w14:paraId="011A5E15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    </w:t>
      </w:r>
    </w:p>
    <w:p w14:paraId="6B97F091" w14:textId="77777777" w:rsidR="0009795B" w:rsidRPr="0009795B" w:rsidRDefault="0009795B" w:rsidP="0009795B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取消点赞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----test2\n"    </w:t>
      </w:r>
    </w:p>
    <w:p w14:paraId="3EF4D992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524B94D3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389933E0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num += 1</w:t>
      </w:r>
    </w:p>
    <w:p w14:paraId="6867EE51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762E8060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'method':'DELETE'# POST or DELETE stand for like and cancel like</w:t>
      </w:r>
    </w:p>
    <w:p w14:paraId="70FFD2BE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</w:t>
      </w:r>
    </w:p>
    <w:p w14:paraId="2144A435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615C4F5B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    "feed_id":"57ce5a64b9a9965c03f6",</w:t>
      </w:r>
    </w:p>
    <w:p w14:paraId="2D5D488D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}    </w:t>
      </w:r>
    </w:p>
    <w:p w14:paraId="6EB511AD" w14:textId="77777777" w:rsidR="0009795B" w:rsidRPr="0009795B" w:rsidRDefault="0009795B" w:rsidP="0009795B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取消点赞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 ----(id 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>错误）</w:t>
      </w:r>
      <w:r w:rsidRPr="0009795B">
        <w:rPr>
          <w:rFonts w:hint="eastAsia"/>
          <w:color w:val="000000" w:themeColor="text1"/>
          <w:sz w:val="24"/>
          <w:szCs w:val="24"/>
          <w:lang w:val="en-US"/>
        </w:rPr>
        <w:t xml:space="preserve">\n"    </w:t>
      </w:r>
    </w:p>
    <w:p w14:paraId="33740C7D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09795B">
        <w:rPr>
          <w:color w:val="000000" w:themeColor="text1"/>
          <w:sz w:val="24"/>
          <w:szCs w:val="24"/>
          <w:lang w:val="en-US"/>
        </w:rPr>
        <w:t xml:space="preserve">    do_request(api,info_json,message,"POST",otherPara) </w:t>
      </w:r>
    </w:p>
    <w:p w14:paraId="060FEDF5" w14:textId="77777777" w:rsidR="0009795B" w:rsidRPr="0009795B" w:rsidRDefault="0009795B" w:rsidP="0009795B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7A1C99E9" w14:textId="21C3FFB7" w:rsidR="0009795B" w:rsidRDefault="0009795B" w:rsidP="00A2175D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268B7773" w14:textId="77777777" w:rsidR="0009795B" w:rsidRPr="0009795B" w:rsidRDefault="0009795B" w:rsidP="00A2175D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1CB99896" w14:textId="77777777" w:rsidR="0009795B" w:rsidRPr="0009795B" w:rsidRDefault="0009795B" w:rsidP="0009795B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rFonts w:hint="eastAsia"/>
          <w:color w:val="C00000"/>
          <w:sz w:val="24"/>
          <w:szCs w:val="24"/>
          <w:lang w:val="en-US"/>
        </w:rPr>
        <w:t>点赞</w:t>
      </w:r>
      <w:r w:rsidRPr="0009795B">
        <w:rPr>
          <w:rFonts w:hint="eastAsia"/>
          <w:color w:val="C00000"/>
          <w:sz w:val="24"/>
          <w:szCs w:val="24"/>
          <w:lang w:val="en-US"/>
        </w:rPr>
        <w:t>(</w:t>
      </w:r>
      <w:r w:rsidRPr="0009795B">
        <w:rPr>
          <w:rFonts w:hint="eastAsia"/>
          <w:color w:val="C00000"/>
          <w:sz w:val="24"/>
          <w:szCs w:val="24"/>
          <w:lang w:val="en-US"/>
        </w:rPr>
        <w:t>不合法的</w:t>
      </w:r>
      <w:r w:rsidRPr="0009795B">
        <w:rPr>
          <w:rFonts w:hint="eastAsia"/>
          <w:color w:val="C00000"/>
          <w:sz w:val="24"/>
          <w:szCs w:val="24"/>
          <w:lang w:val="en-US"/>
        </w:rPr>
        <w:t>feed_id)</w:t>
      </w:r>
    </w:p>
    <w:p w14:paraId="171F830B" w14:textId="77777777" w:rsidR="0009795B" w:rsidRPr="0009795B" w:rsidRDefault="0009795B" w:rsidP="0009795B">
      <w:pPr>
        <w:pStyle w:val="a"/>
        <w:ind w:left="360"/>
        <w:rPr>
          <w:color w:val="C00000"/>
          <w:sz w:val="24"/>
          <w:szCs w:val="24"/>
          <w:lang w:val="en-US"/>
        </w:rPr>
      </w:pPr>
      <w:r w:rsidRPr="0009795B">
        <w:rPr>
          <w:color w:val="C00000"/>
          <w:sz w:val="24"/>
          <w:szCs w:val="24"/>
          <w:lang w:val="en-US"/>
        </w:rPr>
        <w:t>{"message": "Invalid ID", "code": 100005, "Data": {"update": "empty", "response": "empty"}}</w:t>
      </w:r>
    </w:p>
    <w:p w14:paraId="2EF2FA97" w14:textId="77777777" w:rsidR="0009795B" w:rsidRPr="0009795B" w:rsidRDefault="0009795B" w:rsidP="0009795B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rFonts w:hint="eastAsia"/>
          <w:color w:val="C00000"/>
          <w:sz w:val="24"/>
          <w:szCs w:val="24"/>
          <w:lang w:val="en-US"/>
        </w:rPr>
        <w:t>取消点赞</w:t>
      </w:r>
      <w:r w:rsidRPr="0009795B">
        <w:rPr>
          <w:rFonts w:hint="eastAsia"/>
          <w:color w:val="C00000"/>
          <w:sz w:val="24"/>
          <w:szCs w:val="24"/>
          <w:lang w:val="en-US"/>
        </w:rPr>
        <w:t>(</w:t>
      </w:r>
      <w:r w:rsidRPr="0009795B">
        <w:rPr>
          <w:rFonts w:hint="eastAsia"/>
          <w:color w:val="C00000"/>
          <w:sz w:val="24"/>
          <w:szCs w:val="24"/>
          <w:lang w:val="en-US"/>
        </w:rPr>
        <w:t>没有被点赞</w:t>
      </w:r>
      <w:r w:rsidRPr="0009795B">
        <w:rPr>
          <w:rFonts w:hint="eastAsia"/>
          <w:color w:val="C00000"/>
          <w:sz w:val="24"/>
          <w:szCs w:val="24"/>
          <w:lang w:val="en-US"/>
        </w:rPr>
        <w:t xml:space="preserve"> </w:t>
      </w:r>
      <w:r w:rsidRPr="0009795B">
        <w:rPr>
          <w:rFonts w:hint="eastAsia"/>
          <w:color w:val="C00000"/>
          <w:sz w:val="24"/>
          <w:szCs w:val="24"/>
          <w:lang w:val="en-US"/>
        </w:rPr>
        <w:t>就取消点赞）</w:t>
      </w:r>
    </w:p>
    <w:p w14:paraId="3A84322C" w14:textId="77777777" w:rsidR="0009795B" w:rsidRPr="0009795B" w:rsidRDefault="0009795B" w:rsidP="0009795B">
      <w:pPr>
        <w:pStyle w:val="a"/>
        <w:ind w:left="360"/>
        <w:rPr>
          <w:color w:val="C00000"/>
          <w:sz w:val="24"/>
          <w:szCs w:val="24"/>
          <w:lang w:val="en-US"/>
        </w:rPr>
      </w:pPr>
      <w:r w:rsidRPr="0009795B">
        <w:rPr>
          <w:color w:val="C00000"/>
          <w:sz w:val="24"/>
          <w:szCs w:val="24"/>
          <w:lang w:val="en-US"/>
        </w:rPr>
        <w:t>{"message": "like has been canceled.", "code": 20012, "Data": {"update": "empty", "response": "empty"}}</w:t>
      </w:r>
    </w:p>
    <w:p w14:paraId="7C85881D" w14:textId="77777777" w:rsidR="0009795B" w:rsidRPr="0009795B" w:rsidRDefault="0009795B" w:rsidP="0009795B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rFonts w:hint="eastAsia"/>
          <w:color w:val="C00000"/>
          <w:sz w:val="24"/>
          <w:szCs w:val="24"/>
          <w:lang w:val="en-US"/>
        </w:rPr>
        <w:t>点赞</w:t>
      </w:r>
      <w:r w:rsidRPr="0009795B">
        <w:rPr>
          <w:rFonts w:hint="eastAsia"/>
          <w:color w:val="C00000"/>
          <w:sz w:val="24"/>
          <w:szCs w:val="24"/>
          <w:lang w:val="en-US"/>
        </w:rPr>
        <w:t xml:space="preserve"> -------2</w:t>
      </w:r>
    </w:p>
    <w:p w14:paraId="29C3C157" w14:textId="77777777" w:rsidR="0009795B" w:rsidRPr="0009795B" w:rsidRDefault="0009795B" w:rsidP="0009795B">
      <w:pPr>
        <w:pStyle w:val="a"/>
        <w:ind w:left="360"/>
        <w:rPr>
          <w:color w:val="C00000"/>
          <w:sz w:val="24"/>
          <w:szCs w:val="24"/>
          <w:lang w:val="en-US"/>
        </w:rPr>
      </w:pPr>
      <w:r w:rsidRPr="0009795B">
        <w:rPr>
          <w:color w:val="C00000"/>
          <w:sz w:val="24"/>
          <w:szCs w:val="24"/>
          <w:lang w:val="en-US"/>
        </w:rPr>
        <w:lastRenderedPageBreak/>
        <w:t>{"message": "get umeng api successfully", "code": 1700, "Data": {"update": "empty", "response": {"feed_id": "57ce5a64b9a9965c03f6b679", "create_time": "2016-09-09 11:47:22", "id": "57d230cad36ef306918e92ea"}}}</w:t>
      </w:r>
    </w:p>
    <w:p w14:paraId="55DCE35F" w14:textId="77777777" w:rsidR="0009795B" w:rsidRPr="0009795B" w:rsidRDefault="0009795B" w:rsidP="0009795B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rFonts w:hint="eastAsia"/>
          <w:color w:val="C00000"/>
          <w:sz w:val="24"/>
          <w:szCs w:val="24"/>
          <w:lang w:val="en-US"/>
        </w:rPr>
        <w:t>取消点赞</w:t>
      </w:r>
      <w:r w:rsidRPr="0009795B">
        <w:rPr>
          <w:rFonts w:hint="eastAsia"/>
          <w:color w:val="C00000"/>
          <w:sz w:val="24"/>
          <w:szCs w:val="24"/>
          <w:lang w:val="en-US"/>
        </w:rPr>
        <w:t xml:space="preserve"> ------2</w:t>
      </w:r>
    </w:p>
    <w:p w14:paraId="160B9944" w14:textId="77777777" w:rsidR="0009795B" w:rsidRPr="0009795B" w:rsidRDefault="0009795B" w:rsidP="0009795B">
      <w:pPr>
        <w:pStyle w:val="a"/>
        <w:ind w:left="360"/>
        <w:rPr>
          <w:color w:val="C00000"/>
          <w:sz w:val="24"/>
          <w:szCs w:val="24"/>
          <w:lang w:val="en-US"/>
        </w:rPr>
      </w:pPr>
      <w:r w:rsidRPr="0009795B">
        <w:rPr>
          <w:color w:val="C00000"/>
          <w:sz w:val="24"/>
          <w:szCs w:val="24"/>
          <w:lang w:val="en-US"/>
        </w:rPr>
        <w:t>{"message": "get umeng api successfully", "code": 1700, "Data": {"update": "empty", "response": {"status": "success"}}}</w:t>
      </w:r>
    </w:p>
    <w:p w14:paraId="560392CE" w14:textId="2BC7AED9" w:rsidR="0009795B" w:rsidRPr="0009795B" w:rsidRDefault="0009795B" w:rsidP="0009795B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rFonts w:hint="eastAsia"/>
          <w:color w:val="C00000"/>
          <w:sz w:val="24"/>
          <w:szCs w:val="24"/>
          <w:lang w:val="en-US"/>
        </w:rPr>
        <w:t>取消点赞</w:t>
      </w:r>
      <w:r w:rsidRPr="0009795B">
        <w:rPr>
          <w:rFonts w:hint="eastAsia"/>
          <w:color w:val="C00000"/>
          <w:sz w:val="24"/>
          <w:szCs w:val="24"/>
          <w:lang w:val="en-US"/>
        </w:rPr>
        <w:t xml:space="preserve"> ------(id </w:t>
      </w:r>
      <w:r w:rsidRPr="0009795B">
        <w:rPr>
          <w:rFonts w:hint="eastAsia"/>
          <w:color w:val="C00000"/>
          <w:sz w:val="24"/>
          <w:szCs w:val="24"/>
          <w:lang w:val="en-US"/>
        </w:rPr>
        <w:t>错误</w:t>
      </w:r>
      <w:r w:rsidRPr="0009795B">
        <w:rPr>
          <w:rFonts w:hint="eastAsia"/>
          <w:color w:val="C00000"/>
          <w:sz w:val="24"/>
          <w:szCs w:val="24"/>
          <w:lang w:val="en-US"/>
        </w:rPr>
        <w:t>)</w:t>
      </w:r>
    </w:p>
    <w:p w14:paraId="2F9928EE" w14:textId="6223BF27" w:rsidR="0009795B" w:rsidRPr="0009795B" w:rsidRDefault="0009795B" w:rsidP="0009795B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 w:rsidRPr="0009795B">
        <w:rPr>
          <w:color w:val="C00000"/>
          <w:sz w:val="24"/>
          <w:szCs w:val="24"/>
          <w:lang w:val="en-US"/>
        </w:rPr>
        <w:t>{"message": "Invalid ID", "code": 100005, "Data": {"update": "empty", "response": "empty"}}</w:t>
      </w:r>
    </w:p>
    <w:p w14:paraId="2B587C40" w14:textId="77777777" w:rsidR="00B40D5C" w:rsidRPr="00866019" w:rsidRDefault="00B40D5C" w:rsidP="00A2175D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shd w:val="pct15" w:color="auto" w:fill="FFFFFF"/>
          <w:lang w:val="en-US"/>
        </w:rPr>
      </w:pPr>
    </w:p>
    <w:p w14:paraId="15C08B25" w14:textId="77777777" w:rsidR="009F0912" w:rsidRPr="00AD2815" w:rsidRDefault="009F0912" w:rsidP="00A2175D">
      <w:pPr>
        <w:pStyle w:val="a"/>
        <w:numPr>
          <w:ilvl w:val="0"/>
          <w:numId w:val="0"/>
        </w:numPr>
        <w:ind w:left="360"/>
        <w:rPr>
          <w:color w:val="C00000"/>
          <w:sz w:val="24"/>
          <w:szCs w:val="24"/>
          <w:lang w:val="en-US"/>
        </w:rPr>
      </w:pPr>
    </w:p>
    <w:p w14:paraId="6F3DF28F" w14:textId="64CEDE0D" w:rsidR="0009795B" w:rsidRPr="0009795B" w:rsidRDefault="00DA5E30" w:rsidP="0009795B">
      <w:pPr>
        <w:pStyle w:val="a"/>
        <w:numPr>
          <w:ilvl w:val="0"/>
          <w:numId w:val="6"/>
        </w:numPr>
        <w:rPr>
          <w:rFonts w:hint="eastAsia"/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commit_list()</w:t>
      </w:r>
    </w:p>
    <w:p w14:paraId="6F298674" w14:textId="2F503908" w:rsidR="0009795B" w:rsidRDefault="00C423BA" w:rsidP="0009795B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正确数据返回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 w:rsidR="00BA1180">
        <w:rPr>
          <w:rFonts w:hint="eastAsia"/>
          <w:sz w:val="24"/>
          <w:szCs w:val="24"/>
          <w:lang w:val="en-US"/>
        </w:rPr>
        <w:t>4100</w:t>
      </w:r>
    </w:p>
    <w:p w14:paraId="198C1D64" w14:textId="4F0009AB" w:rsidR="00BA1180" w:rsidRDefault="00BA1180" w:rsidP="0009795B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ID</w:t>
      </w:r>
      <w:r>
        <w:rPr>
          <w:rFonts w:hint="eastAsia"/>
          <w:sz w:val="24"/>
          <w:szCs w:val="24"/>
          <w:lang w:val="en-US"/>
        </w:rPr>
        <w:t>有错误返回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 w:rsidRPr="00BA1180">
        <w:rPr>
          <w:sz w:val="24"/>
          <w:szCs w:val="24"/>
          <w:lang w:val="en-US"/>
        </w:rPr>
        <w:t>100005</w:t>
      </w:r>
    </w:p>
    <w:p w14:paraId="4F7FC5A1" w14:textId="7E753596" w:rsidR="00BA1180" w:rsidRDefault="00BA1180" w:rsidP="0009795B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>
        <w:rPr>
          <w:rFonts w:hint="eastAsia"/>
          <w:sz w:val="24"/>
          <w:szCs w:val="24"/>
          <w:lang w:val="en-US"/>
        </w:rPr>
        <w:t>ount</w:t>
      </w:r>
      <w:r>
        <w:rPr>
          <w:rFonts w:hint="eastAsia"/>
          <w:sz w:val="24"/>
          <w:szCs w:val="24"/>
          <w:lang w:val="en-US"/>
        </w:rPr>
        <w:t>值改变为</w:t>
      </w:r>
      <w:r>
        <w:rPr>
          <w:rFonts w:hint="eastAsia"/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  <w:lang w:val="en-US"/>
        </w:rPr>
        <w:t>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4100</w:t>
      </w:r>
    </w:p>
    <w:p w14:paraId="3BB6DB78" w14:textId="3E965E78" w:rsidR="004348CB" w:rsidRDefault="00BA1180" w:rsidP="00BA1180">
      <w:pPr>
        <w:pStyle w:val="a"/>
        <w:numPr>
          <w:ilvl w:val="0"/>
          <w:numId w:val="0"/>
        </w:numPr>
        <w:ind w:firstLine="38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43C62D94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>otherPara[num] = {</w:t>
      </w:r>
    </w:p>
    <w:p w14:paraId="24CF5EF5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"feed_id":"57ce5a64b9a9965c03f6b679",</w:t>
      </w:r>
    </w:p>
    <w:p w14:paraId="427AAED3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"page":1,</w:t>
      </w:r>
    </w:p>
    <w:p w14:paraId="7791BBFA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"count":30</w:t>
      </w:r>
    </w:p>
    <w:p w14:paraId="2CE5522B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}</w:t>
      </w:r>
    </w:p>
    <w:p w14:paraId="748E0845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info_json[num] = {</w:t>
      </w:r>
    </w:p>
    <w:p w14:paraId="07E0384E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}</w:t>
      </w:r>
    </w:p>
    <w:p w14:paraId="3FDCB7EA" w14:textId="77777777" w:rsidR="00BA1180" w:rsidRPr="00BA1180" w:rsidRDefault="00BA1180" w:rsidP="00BA1180">
      <w:pPr>
        <w:pStyle w:val="a"/>
        <w:ind w:firstLine="380"/>
        <w:rPr>
          <w:rFonts w:hint="eastAsia"/>
          <w:sz w:val="24"/>
          <w:szCs w:val="24"/>
          <w:lang w:val="en-US"/>
        </w:rPr>
      </w:pPr>
      <w:r w:rsidRPr="00BA1180">
        <w:rPr>
          <w:rFonts w:hint="eastAsia"/>
          <w:sz w:val="24"/>
          <w:szCs w:val="24"/>
          <w:lang w:val="en-US"/>
        </w:rPr>
        <w:t xml:space="preserve">    message[num] = "comment list</w:t>
      </w:r>
      <w:r w:rsidRPr="00BA1180">
        <w:rPr>
          <w:rFonts w:hint="eastAsia"/>
          <w:sz w:val="24"/>
          <w:szCs w:val="24"/>
          <w:lang w:val="en-US"/>
        </w:rPr>
        <w:t>（正确列表）</w:t>
      </w:r>
      <w:r w:rsidRPr="00BA1180">
        <w:rPr>
          <w:rFonts w:hint="eastAsia"/>
          <w:sz w:val="24"/>
          <w:szCs w:val="24"/>
          <w:lang w:val="en-US"/>
        </w:rPr>
        <w:t xml:space="preserve"> \n"  </w:t>
      </w:r>
    </w:p>
    <w:p w14:paraId="118872F6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</w:p>
    <w:p w14:paraId="3AAF10DF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num += 1</w:t>
      </w:r>
    </w:p>
    <w:p w14:paraId="69271C1E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otherPara[num] = {</w:t>
      </w:r>
    </w:p>
    <w:p w14:paraId="1C6E9453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"feed_id":"57ce5a64b9a9965c03f",</w:t>
      </w:r>
    </w:p>
    <w:p w14:paraId="593CFD6E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"page":1,</w:t>
      </w:r>
    </w:p>
    <w:p w14:paraId="13D35788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"count":30</w:t>
      </w:r>
    </w:p>
    <w:p w14:paraId="2DD1A578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}</w:t>
      </w:r>
    </w:p>
    <w:p w14:paraId="5EC5B4C0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info_json[num] = {</w:t>
      </w:r>
    </w:p>
    <w:p w14:paraId="61B40084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}</w:t>
      </w:r>
    </w:p>
    <w:p w14:paraId="5184AED4" w14:textId="77777777" w:rsidR="00BA1180" w:rsidRPr="00BA1180" w:rsidRDefault="00BA1180" w:rsidP="00BA1180">
      <w:pPr>
        <w:pStyle w:val="a"/>
        <w:ind w:firstLine="380"/>
        <w:rPr>
          <w:rFonts w:hint="eastAsia"/>
          <w:sz w:val="24"/>
          <w:szCs w:val="24"/>
          <w:lang w:val="en-US"/>
        </w:rPr>
      </w:pPr>
      <w:r w:rsidRPr="00BA1180">
        <w:rPr>
          <w:rFonts w:hint="eastAsia"/>
          <w:sz w:val="24"/>
          <w:szCs w:val="24"/>
          <w:lang w:val="en-US"/>
        </w:rPr>
        <w:lastRenderedPageBreak/>
        <w:t xml:space="preserve">    message[num] = "comment list2 (id</w:t>
      </w:r>
      <w:r w:rsidRPr="00BA1180">
        <w:rPr>
          <w:rFonts w:hint="eastAsia"/>
          <w:sz w:val="24"/>
          <w:szCs w:val="24"/>
          <w:lang w:val="en-US"/>
        </w:rPr>
        <w:t>有错误</w:t>
      </w:r>
      <w:r w:rsidRPr="00BA1180">
        <w:rPr>
          <w:rFonts w:hint="eastAsia"/>
          <w:sz w:val="24"/>
          <w:szCs w:val="24"/>
          <w:lang w:val="en-US"/>
        </w:rPr>
        <w:t xml:space="preserve">) \n"    </w:t>
      </w:r>
    </w:p>
    <w:p w14:paraId="6A33E3EA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</w:p>
    <w:p w14:paraId="63BB6D3C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num += 1</w:t>
      </w:r>
    </w:p>
    <w:p w14:paraId="285A7FD9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otherPara[num] = {</w:t>
      </w:r>
    </w:p>
    <w:p w14:paraId="32E774A2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"feed_id":"57ce5a64b9a9965c03f6b679",</w:t>
      </w:r>
    </w:p>
    <w:p w14:paraId="74724BA8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"page":1,</w:t>
      </w:r>
    </w:p>
    <w:p w14:paraId="5FCD5FF2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    "count":3</w:t>
      </w:r>
    </w:p>
    <w:p w14:paraId="64E6A0C0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}</w:t>
      </w:r>
    </w:p>
    <w:p w14:paraId="7EB1DDC8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info_json[num] = {</w:t>
      </w:r>
    </w:p>
    <w:p w14:paraId="0896416A" w14:textId="77777777" w:rsidR="00BA1180" w:rsidRPr="00BA1180" w:rsidRDefault="00BA1180" w:rsidP="00BA1180">
      <w:pPr>
        <w:pStyle w:val="a"/>
        <w:ind w:firstLine="380"/>
        <w:rPr>
          <w:sz w:val="24"/>
          <w:szCs w:val="24"/>
          <w:lang w:val="en-US"/>
        </w:rPr>
      </w:pPr>
      <w:r w:rsidRPr="00BA1180">
        <w:rPr>
          <w:sz w:val="24"/>
          <w:szCs w:val="24"/>
          <w:lang w:val="en-US"/>
        </w:rPr>
        <w:t xml:space="preserve">    }</w:t>
      </w:r>
    </w:p>
    <w:p w14:paraId="1E8A69F1" w14:textId="5760ED92" w:rsidR="00BA1180" w:rsidRDefault="00BA1180" w:rsidP="00BA1180">
      <w:pPr>
        <w:pStyle w:val="a"/>
        <w:numPr>
          <w:ilvl w:val="0"/>
          <w:numId w:val="0"/>
        </w:numPr>
        <w:ind w:firstLine="380"/>
        <w:rPr>
          <w:rFonts w:hint="eastAsia"/>
          <w:sz w:val="24"/>
          <w:szCs w:val="24"/>
          <w:lang w:val="en-US"/>
        </w:rPr>
      </w:pPr>
      <w:r w:rsidRPr="00BA1180">
        <w:rPr>
          <w:rFonts w:hint="eastAsia"/>
          <w:sz w:val="24"/>
          <w:szCs w:val="24"/>
          <w:lang w:val="en-US"/>
        </w:rPr>
        <w:t xml:space="preserve">    message[num] = "comment list3 (count</w:t>
      </w:r>
      <w:r w:rsidRPr="00BA1180">
        <w:rPr>
          <w:rFonts w:hint="eastAsia"/>
          <w:sz w:val="24"/>
          <w:szCs w:val="24"/>
          <w:lang w:val="en-US"/>
        </w:rPr>
        <w:t>改了数值</w:t>
      </w:r>
      <w:r>
        <w:rPr>
          <w:rFonts w:hint="eastAsia"/>
          <w:sz w:val="24"/>
          <w:szCs w:val="24"/>
          <w:lang w:val="en-US"/>
        </w:rPr>
        <w:t>)</w:t>
      </w:r>
      <w:r w:rsidRPr="00BA1180">
        <w:rPr>
          <w:rFonts w:hint="eastAsia"/>
          <w:sz w:val="24"/>
          <w:szCs w:val="24"/>
          <w:lang w:val="en-US"/>
        </w:rPr>
        <w:t xml:space="preserve"> \n"  </w:t>
      </w:r>
    </w:p>
    <w:p w14:paraId="3C86DB4C" w14:textId="0D41380C" w:rsidR="00BA1180" w:rsidRPr="00244FB1" w:rsidRDefault="00BA1180" w:rsidP="00BA1180">
      <w:pPr>
        <w:pStyle w:val="a"/>
        <w:numPr>
          <w:ilvl w:val="0"/>
          <w:numId w:val="0"/>
        </w:numPr>
        <w:ind w:firstLine="380"/>
        <w:rPr>
          <w:rFonts w:hint="eastAsia"/>
          <w:color w:val="C00000"/>
          <w:sz w:val="18"/>
          <w:szCs w:val="18"/>
          <w:lang w:val="en-US"/>
        </w:rPr>
      </w:pPr>
      <w:r w:rsidRPr="00BA1180">
        <w:rPr>
          <w:rFonts w:hint="eastAsia"/>
          <w:color w:val="C00000"/>
          <w:sz w:val="24"/>
          <w:szCs w:val="24"/>
          <w:lang w:val="en-US"/>
        </w:rPr>
        <w:t xml:space="preserve"> </w:t>
      </w:r>
      <w:r w:rsidRPr="00244FB1">
        <w:rPr>
          <w:rFonts w:hint="eastAsia"/>
          <w:color w:val="C00000"/>
          <w:sz w:val="18"/>
          <w:szCs w:val="18"/>
          <w:lang w:val="en-US"/>
        </w:rPr>
        <w:t>测试结果：</w:t>
      </w:r>
    </w:p>
    <w:p w14:paraId="3F272978" w14:textId="3A2FCBA8" w:rsidR="00BA1180" w:rsidRPr="00244FB1" w:rsidRDefault="00244FB1" w:rsidP="00BA1180">
      <w:pPr>
        <w:pStyle w:val="a"/>
        <w:ind w:firstLine="380"/>
        <w:rPr>
          <w:rFonts w:hint="eastAsia"/>
          <w:color w:val="C00000"/>
          <w:sz w:val="18"/>
          <w:szCs w:val="18"/>
          <w:lang w:val="en-US"/>
        </w:rPr>
      </w:pPr>
      <w:r>
        <w:rPr>
          <w:rFonts w:hint="eastAsia"/>
          <w:color w:val="C00000"/>
          <w:sz w:val="18"/>
          <w:szCs w:val="18"/>
          <w:lang w:val="en-US"/>
        </w:rPr>
        <w:t xml:space="preserve"> </w:t>
      </w:r>
      <w:r w:rsidR="00BA1180" w:rsidRPr="00244FB1">
        <w:rPr>
          <w:rFonts w:hint="eastAsia"/>
          <w:color w:val="C00000"/>
          <w:sz w:val="18"/>
          <w:szCs w:val="18"/>
          <w:lang w:val="en-US"/>
        </w:rPr>
        <w:t>comment list</w:t>
      </w:r>
      <w:r w:rsidR="00BA1180" w:rsidRPr="00244FB1">
        <w:rPr>
          <w:rFonts w:hint="eastAsia"/>
          <w:color w:val="C00000"/>
          <w:sz w:val="18"/>
          <w:szCs w:val="18"/>
          <w:lang w:val="en-US"/>
        </w:rPr>
        <w:t>（正确列表）</w:t>
      </w:r>
      <w:r w:rsidR="00BA1180" w:rsidRPr="00244FB1">
        <w:rPr>
          <w:rFonts w:hint="eastAsia"/>
          <w:color w:val="C00000"/>
          <w:sz w:val="18"/>
          <w:szCs w:val="18"/>
          <w:lang w:val="en-US"/>
        </w:rPr>
        <w:t xml:space="preserve"> </w:t>
      </w:r>
    </w:p>
    <w:p w14:paraId="5C6EBB2E" w14:textId="77777777" w:rsidR="00BA1180" w:rsidRPr="00244FB1" w:rsidRDefault="00BA1180" w:rsidP="00BA1180">
      <w:pPr>
        <w:pStyle w:val="a"/>
        <w:ind w:firstLine="380"/>
        <w:rPr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 xml:space="preserve">{"message": "get umeng api successfully", "code": 4100, "Data": {"update": "empty", "response": {"count": 30, "total": 10, "page": 1, "results": [{"status": 0, "reply_user": "empty", "liked": false, "stats": {"liked": 0}, "floor": 2, "creator": {"icon_url": "empty", "medal_ids": "empty", "id": "57cd37cfb9a9967eb0367d76", "source_uid": "15996198251", "name": "15996198251"}, "image_urls": "empty", "content": "this is a comment438", "source": "\u793e\u533a", "create_time": "2016-09-06 21:42:37", "readable_create_time": "09-06", "reply_comment": "empty", "id": "57cec7cdb9a99645aab9e3cc",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3, "creator": {"icon_url": "empty", "medal_ids": "empty", "id": "57cd37cfb9a9967eb0367d76", "source_uid": "15996198251", "name": "15996198251"}, "image_urls": "empty", "content": "this is a comment409", "source": "\u793e\u533a", "create_time": "2016-09-06 21:42:39", "readable_create_time": "09-06", "reply_comment": "empty", "id": "57cec7cfb9a99647c450bbe8",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4, "creator": {"icon_url": "empty", "medal_ids": "empty", "id": "57cd37cfb9a9967eb0367d76", "source_uid": "15996198251", "name": "15996198251"}, "image_urls": "empty", "content": "this is a comment691", "source": "\u793e\u533a", "create_time": "2016-09-06 21:42:41", "readable_create_time": "09-06", "reply_comment": "empty", "id": "57cec7d1b9a99645aab9e3cf",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5, "creator": {"icon_url": "empty", "medal_ids": "empty", "id": "57cd37cfb9a9967eb0367d76", "source_uid": "15996198251", "name": "15996198251"}, "image_urls": "empty", "content": "this is a comment513", "source": "\u793e\u533a", "create_time": "2016-09-07 10:31:03", "readable_create_time": "09-07", "reply_comment": "empty", "id": "57cf7be7d36ef3844fc9e77d",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6, "creator": {"icon_url": "empty", "medal_ids": "empty", "id": "57cd37cfb9a9967eb0367d76", "source_uid": "15996198251", "name": "15996198251"}, "image_urls": "empty", "content": "this is a comment108", "source": "\u793e\u533a", "create_time": "2016-09-07 10:31:03", "readable_create_time": "09-07", "reply_comment": "empty", "id": "57cf7be7d36ef3844fc9e77f", "feed": {"status": 0, "creator": {"icon_url": "empty", "medal_ids": </w:t>
      </w:r>
      <w:r w:rsidRPr="00244FB1">
        <w:rPr>
          <w:color w:val="C00000"/>
          <w:sz w:val="18"/>
          <w:szCs w:val="18"/>
          <w:lang w:val="en-US"/>
        </w:rPr>
        <w:lastRenderedPageBreak/>
        <w:t>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7, "creator": {"icon_url": "empty", "medal_ids": "empty", "id": "57cd37cfb9a9967eb0367d76", "source_uid": "15996198251", "name": "15996198251"}, "image_urls": "empty", "content": "this is a comment419", "source": "\u793e\u533a", "create_time": "2016-09-07 10:40:01", "readable_create_time": "09-07", "reply_comment": "empty", "id": "57cf7e01b9a996427da8cf07",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8, "creator": {"icon_url": "empty", "medal_ids": "empty", "id": "57cd37cfb9a9967eb0367d76", "source_uid": "15996198251", "name": "15996198251"}, "image_urls": "empty", "content": "this is a comment500", "source": "\u793e\u533a", "create_time": "2016-09-07 10:41:07", "readable_create_time": "09-07", "reply_comment": "empty", "id": "57cf7e43b9a9965c03f6c179",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9, "creator": {"icon_url": "empty", "medal_ids": "empty", "id": "57ce7d2db9a9967851654261", "source_uid": "15996196161", "name": "15996196161"}, "image_urls": "empty", "content": "this is a comment870", "source": "\u793e\u533a", "create_time": "2016-09-07 14:47:58", "readable_create_time": "09-07", "reply_comment": "empty", "id": "57cfb81eb9a99647c450c6bb",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10, "creator": {"icon_url": "empty", "medal_ids": "empty", "id": "57ce7d2db9a9967851654261", "source_uid": "15996196161", "name": "15996196161"}, "image_urls": "empty", "content": "this is a comment969", "source": "\u793e\u533a", "create_time": "2016-09-07 14:48:52", "readable_create_time": "09-07", "reply_comment": "empty", "id": "57cfb854b9a9963c9c27eadb",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11, "creator": {"icon_url": "empty", "medal_ids": "empty", "id": "57cd37cfb9a9967eb0367d76", "source_uid": "15996198251", "name": "15996198251"}, "image_urls": "empty", "content": "this is a comment733", "source": "\u793e\u533a", "create_time": "2016-09-09 10:17:46", "readable_create_time": "10:17", "reply_comment": "empty", "id": "57d21bcad36ef35ee38360c3",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"57ce5a64b9a9965c03f6b679"}}]}}}</w:t>
      </w:r>
    </w:p>
    <w:p w14:paraId="1F0FC4B5" w14:textId="77777777" w:rsidR="00BA1180" w:rsidRPr="00244FB1" w:rsidRDefault="00BA1180" w:rsidP="00BA1180">
      <w:pPr>
        <w:pStyle w:val="a"/>
        <w:ind w:firstLine="38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rFonts w:hint="eastAsia"/>
          <w:color w:val="C00000"/>
          <w:sz w:val="18"/>
          <w:szCs w:val="18"/>
          <w:lang w:val="en-US"/>
        </w:rPr>
        <w:t>comment list2 (id</w:t>
      </w:r>
      <w:r w:rsidRPr="00244FB1">
        <w:rPr>
          <w:rFonts w:hint="eastAsia"/>
          <w:color w:val="C00000"/>
          <w:sz w:val="18"/>
          <w:szCs w:val="18"/>
          <w:lang w:val="en-US"/>
        </w:rPr>
        <w:t>有错误</w:t>
      </w:r>
      <w:r w:rsidRPr="00244FB1">
        <w:rPr>
          <w:rFonts w:hint="eastAsia"/>
          <w:color w:val="C00000"/>
          <w:sz w:val="18"/>
          <w:szCs w:val="18"/>
          <w:lang w:val="en-US"/>
        </w:rPr>
        <w:t xml:space="preserve">) </w:t>
      </w:r>
    </w:p>
    <w:p w14:paraId="3AFA03EF" w14:textId="77777777" w:rsidR="00BA1180" w:rsidRPr="00244FB1" w:rsidRDefault="00BA1180" w:rsidP="00BA1180">
      <w:pPr>
        <w:pStyle w:val="a"/>
        <w:ind w:firstLine="380"/>
        <w:rPr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2475B9CC" w14:textId="77777777" w:rsidR="00BA1180" w:rsidRPr="00244FB1" w:rsidRDefault="00BA1180" w:rsidP="00BA1180">
      <w:pPr>
        <w:pStyle w:val="a"/>
        <w:ind w:firstLine="38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rFonts w:hint="eastAsia"/>
          <w:color w:val="C00000"/>
          <w:sz w:val="18"/>
          <w:szCs w:val="18"/>
          <w:lang w:val="en-US"/>
        </w:rPr>
        <w:t>comment list3 (count</w:t>
      </w:r>
      <w:r w:rsidRPr="00244FB1">
        <w:rPr>
          <w:rFonts w:hint="eastAsia"/>
          <w:color w:val="C00000"/>
          <w:sz w:val="18"/>
          <w:szCs w:val="18"/>
          <w:lang w:val="en-US"/>
        </w:rPr>
        <w:t>改了数值）</w:t>
      </w:r>
      <w:r w:rsidRPr="00244FB1">
        <w:rPr>
          <w:rFonts w:hint="eastAsia"/>
          <w:color w:val="C00000"/>
          <w:sz w:val="18"/>
          <w:szCs w:val="18"/>
          <w:lang w:val="en-US"/>
        </w:rPr>
        <w:t xml:space="preserve"> </w:t>
      </w:r>
    </w:p>
    <w:p w14:paraId="5E7A19EB" w14:textId="53659602" w:rsidR="00BA1180" w:rsidRPr="00244FB1" w:rsidRDefault="00BA1180" w:rsidP="00BA1180">
      <w:pPr>
        <w:pStyle w:val="a"/>
        <w:numPr>
          <w:ilvl w:val="0"/>
          <w:numId w:val="0"/>
        </w:numPr>
        <w:ind w:firstLine="38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 xml:space="preserve">{"message": "get umeng api successfully", "code": 4100, "Data": {"update": "empty", "response": {"count": 3, "total": 10, "page": 1, "results": [{"status": 0, "reply_user": "empty", "liked": false, "stats": {"liked": 0}, "floor": 2, "creator": {"icon_url": "empty", "medal_ids": "empty", "id": "57cd37cfb9a9967eb0367d76", "source_uid": "15996198251", "name": "15996198251"}, "image_urls": "empty", "content": "this is a comment438", "source": "\u793e\u533a", "create_time": "2016-09-06 21:42:37", "readable_create_time": "09-06", "reply_comment": "empty", "id": "57cec7cdb9a99645aab9e3cc",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"57ce5a64b9a9965c03f6b679"}}, {"status": 0, "reply_user": "empty", "liked": false, "stats": {"liked": 0}, "floor": 3, "creator": {"icon_url": "empty", "medal_ids": "empty", "id": "57cd37cfb9a9967eb0367d76", "source_uid": "15996198251", "name": "15996198251"}, "image_urls": "empty", "content": "this is a comment409", "source": "\u793e\u533a", "create_time": "2016-09-06 21:42:39", "readable_create_time": "09-06", "reply_comment": "empty", "id": "57cec7cfb9a99647c450bbe8", "feed": {"status": 0, "creator": {"icon_url": "empty", "medal_ids": "empty", "id": "57cd37cfb9a9967eb0367d76", "source_uid": "15996198251", "name": "15996198251"}, "image_urls": ["http://test.jpg"], "content": "this is a </w:t>
      </w:r>
      <w:r w:rsidRPr="00244FB1">
        <w:rPr>
          <w:color w:val="C00000"/>
          <w:sz w:val="18"/>
          <w:szCs w:val="18"/>
          <w:lang w:val="en-US"/>
        </w:rPr>
        <w:lastRenderedPageBreak/>
        <w:t>feed !yeah~~ 79037", "create_time": "2016-09-06 13:55:48", "readable_create_time": "09-06", "id": "57ce5a64b9a9965c03f6b679"}}, {"status": 0, "reply_user": "empty", "liked": false, "stats": {"liked": 0}, "floor": 4, "creator": {"icon_url": "empty", "medal_ids": "empty", "id": "57cd37cfb9a9967eb0367d76", "source_uid": "15996198251", "name": "15996198251"}, "image_urls": "empty", "content": "this is a comment691", "source": "\u793e\u533a", "create_time": "2016-09-06 21:42:41", "readable_create_time": "09-06", "reply_comment": "empty", "id": "57cec7d1b9a99645aab9e3cf",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"57ce5a64b9a9965c03f6b679"}}]}}}</w:t>
      </w:r>
    </w:p>
    <w:p w14:paraId="7B38AED4" w14:textId="77777777" w:rsidR="00BA1180" w:rsidRPr="00BA1180" w:rsidRDefault="00BA1180" w:rsidP="00BA1180">
      <w:pPr>
        <w:pStyle w:val="a"/>
        <w:numPr>
          <w:ilvl w:val="0"/>
          <w:numId w:val="0"/>
        </w:numPr>
        <w:ind w:firstLine="380"/>
        <w:rPr>
          <w:rFonts w:hint="eastAsia"/>
          <w:color w:val="C00000"/>
          <w:sz w:val="13"/>
          <w:szCs w:val="13"/>
          <w:lang w:val="en-US"/>
        </w:rPr>
      </w:pPr>
    </w:p>
    <w:p w14:paraId="5DBC8736" w14:textId="5ADE87D7" w:rsidR="00244FB1" w:rsidRPr="00244FB1" w:rsidRDefault="00C42A5F" w:rsidP="00244FB1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pub_comment():</w:t>
      </w:r>
    </w:p>
    <w:p w14:paraId="3CFE45AD" w14:textId="2E14598F" w:rsidR="009F0912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正确数据返回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1500</w:t>
      </w:r>
    </w:p>
    <w:p w14:paraId="260E256A" w14:textId="0783C532" w:rsidR="00244FB1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不合法的</w:t>
      </w:r>
      <w:r>
        <w:rPr>
          <w:rFonts w:hint="eastAsia"/>
          <w:sz w:val="24"/>
          <w:szCs w:val="24"/>
          <w:lang w:val="en-US"/>
        </w:rPr>
        <w:t>ID</w:t>
      </w:r>
      <w:r>
        <w:rPr>
          <w:rFonts w:hint="eastAsia"/>
          <w:sz w:val="24"/>
          <w:szCs w:val="24"/>
          <w:lang w:val="en-US"/>
        </w:rPr>
        <w:t>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100005</w:t>
      </w:r>
    </w:p>
    <w:p w14:paraId="4C8E3B3F" w14:textId="73C6D977" w:rsidR="00244FB1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 w:rsidRPr="00244FB1">
        <w:rPr>
          <w:rFonts w:hint="eastAsia"/>
          <w:sz w:val="24"/>
          <w:szCs w:val="24"/>
          <w:lang w:val="en-US"/>
        </w:rPr>
        <w:t>feed_id</w:t>
      </w:r>
      <w:r w:rsidRPr="00244FB1">
        <w:rPr>
          <w:rFonts w:hint="eastAsia"/>
          <w:sz w:val="24"/>
          <w:szCs w:val="24"/>
          <w:lang w:val="en-US"/>
        </w:rPr>
        <w:t>为空</w:t>
      </w:r>
      <w:r>
        <w:rPr>
          <w:rFonts w:hint="eastAsia"/>
          <w:sz w:val="24"/>
          <w:szCs w:val="24"/>
          <w:lang w:val="en-US"/>
        </w:rPr>
        <w:t>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100003</w:t>
      </w:r>
    </w:p>
    <w:p w14:paraId="216D28E7" w14:textId="1151B511" w:rsidR="00244FB1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inf</w:t>
      </w:r>
      <w:r>
        <w:rPr>
          <w:sz w:val="24"/>
          <w:szCs w:val="24"/>
          <w:lang w:val="en-US"/>
        </w:rPr>
        <w:t>o_json</w:t>
      </w:r>
      <w:r>
        <w:rPr>
          <w:rFonts w:hint="eastAsia"/>
          <w:sz w:val="24"/>
          <w:szCs w:val="24"/>
          <w:lang w:val="en-US"/>
        </w:rPr>
        <w:t>参数为空返回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100003</w:t>
      </w:r>
    </w:p>
    <w:p w14:paraId="7D506C25" w14:textId="02075C1A" w:rsidR="00244FB1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15FDE31C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>info_json[num] = {</w:t>
      </w:r>
    </w:p>
    <w:p w14:paraId="47FE5D9F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    "feed_id":"57ce5a64b9a9965c03f6b679",</w:t>
      </w:r>
    </w:p>
    <w:p w14:paraId="045A7C4D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    "content":"this is a comment"+str(random.randint(1,1000))</w:t>
      </w:r>
    </w:p>
    <w:p w14:paraId="1E5F39CA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0C2FAC06" w14:textId="1305ECAA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rFonts w:hint="eastAsia"/>
          <w:sz w:val="24"/>
          <w:szCs w:val="24"/>
          <w:lang w:val="en-US"/>
        </w:rPr>
        <w:t xml:space="preserve">    message[num] = "pub comment(</w:t>
      </w:r>
      <w:r w:rsidRPr="00244FB1">
        <w:rPr>
          <w:rFonts w:hint="eastAsia"/>
          <w:sz w:val="24"/>
          <w:szCs w:val="24"/>
          <w:lang w:val="en-US"/>
        </w:rPr>
        <w:t>正确数据）</w:t>
      </w:r>
      <w:r w:rsidRPr="00244FB1">
        <w:rPr>
          <w:rFonts w:hint="eastAsia"/>
          <w:sz w:val="24"/>
          <w:szCs w:val="24"/>
          <w:lang w:val="en-US"/>
        </w:rPr>
        <w:t xml:space="preserve">----1  \n" </w:t>
      </w:r>
    </w:p>
    <w:p w14:paraId="1BE70878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num += 1</w:t>
      </w:r>
    </w:p>
    <w:p w14:paraId="7930C905" w14:textId="526FC4F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otherPara[num] = {</w:t>
      </w:r>
    </w:p>
    <w:p w14:paraId="5F9CC431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1C1F83EA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info_json[num] = {</w:t>
      </w:r>
    </w:p>
    <w:p w14:paraId="00146202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    "feed_id":"57ce5a64b9a9965c03f",</w:t>
      </w:r>
    </w:p>
    <w:p w14:paraId="29008A78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    "content":"this is a comment"+str(random.randint(1,1000))</w:t>
      </w:r>
    </w:p>
    <w:p w14:paraId="14CCE9BA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71F63C7F" w14:textId="71EB05EB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rFonts w:hint="eastAsia"/>
          <w:sz w:val="24"/>
          <w:szCs w:val="24"/>
          <w:lang w:val="en-US"/>
        </w:rPr>
        <w:t xml:space="preserve">    message[num] = "pub comment</w:t>
      </w:r>
      <w:r w:rsidRPr="00244FB1">
        <w:rPr>
          <w:rFonts w:hint="eastAsia"/>
          <w:sz w:val="24"/>
          <w:szCs w:val="24"/>
          <w:lang w:val="en-US"/>
        </w:rPr>
        <w:t>（</w:t>
      </w:r>
      <w:r w:rsidRPr="00244FB1">
        <w:rPr>
          <w:rFonts w:hint="eastAsia"/>
          <w:sz w:val="24"/>
          <w:szCs w:val="24"/>
          <w:lang w:val="en-US"/>
        </w:rPr>
        <w:t>feed_id</w:t>
      </w:r>
      <w:r w:rsidRPr="00244FB1">
        <w:rPr>
          <w:rFonts w:hint="eastAsia"/>
          <w:sz w:val="24"/>
          <w:szCs w:val="24"/>
          <w:lang w:val="en-US"/>
        </w:rPr>
        <w:t>输入有误）</w:t>
      </w:r>
      <w:r w:rsidRPr="00244FB1">
        <w:rPr>
          <w:rFonts w:hint="eastAsia"/>
          <w:sz w:val="24"/>
          <w:szCs w:val="24"/>
          <w:lang w:val="en-US"/>
        </w:rPr>
        <w:t xml:space="preserve">----2 \n" </w:t>
      </w:r>
    </w:p>
    <w:p w14:paraId="0E7BBBC4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num += 1</w:t>
      </w:r>
    </w:p>
    <w:p w14:paraId="7686B3EA" w14:textId="1E31508E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otherPara[num] = {</w:t>
      </w:r>
    </w:p>
    <w:p w14:paraId="28B100AF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63AF6B79" w14:textId="4ACB710B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info_json[num] = {  </w:t>
      </w:r>
    </w:p>
    <w:p w14:paraId="5BBAEEE0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    "content":"this is a comment"+str(random.randint(1,1000))</w:t>
      </w:r>
    </w:p>
    <w:p w14:paraId="2D6AF320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01CA7A24" w14:textId="28109441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rFonts w:hint="eastAsia"/>
          <w:sz w:val="24"/>
          <w:szCs w:val="24"/>
          <w:lang w:val="en-US"/>
        </w:rPr>
        <w:t xml:space="preserve">    message[num] = "pub comment</w:t>
      </w:r>
      <w:r w:rsidRPr="00244FB1">
        <w:rPr>
          <w:rFonts w:hint="eastAsia"/>
          <w:sz w:val="24"/>
          <w:szCs w:val="24"/>
          <w:lang w:val="en-US"/>
        </w:rPr>
        <w:t>（</w:t>
      </w:r>
      <w:r w:rsidRPr="00244FB1">
        <w:rPr>
          <w:rFonts w:hint="eastAsia"/>
          <w:sz w:val="24"/>
          <w:szCs w:val="24"/>
          <w:lang w:val="en-US"/>
        </w:rPr>
        <w:t>feed_id</w:t>
      </w:r>
      <w:r w:rsidRPr="00244FB1">
        <w:rPr>
          <w:rFonts w:hint="eastAsia"/>
          <w:sz w:val="24"/>
          <w:szCs w:val="24"/>
          <w:lang w:val="en-US"/>
        </w:rPr>
        <w:t>为空）</w:t>
      </w:r>
      <w:r w:rsidRPr="00244FB1">
        <w:rPr>
          <w:rFonts w:hint="eastAsia"/>
          <w:sz w:val="24"/>
          <w:szCs w:val="24"/>
          <w:lang w:val="en-US"/>
        </w:rPr>
        <w:t>----</w:t>
      </w:r>
      <w:r w:rsidRPr="00244FB1">
        <w:rPr>
          <w:rFonts w:hint="eastAsia"/>
          <w:sz w:val="24"/>
          <w:szCs w:val="24"/>
          <w:lang w:val="en-US"/>
        </w:rPr>
        <w:t>－</w:t>
      </w:r>
      <w:r w:rsidRPr="00244FB1">
        <w:rPr>
          <w:rFonts w:hint="eastAsia"/>
          <w:sz w:val="24"/>
          <w:szCs w:val="24"/>
          <w:lang w:val="en-US"/>
        </w:rPr>
        <w:t xml:space="preserve">3  \n" </w:t>
      </w:r>
    </w:p>
    <w:p w14:paraId="4FBC5EDD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lastRenderedPageBreak/>
        <w:t xml:space="preserve">    num += 1</w:t>
      </w:r>
    </w:p>
    <w:p w14:paraId="1E789C6E" w14:textId="70301628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otherPara[num] = {</w:t>
      </w:r>
    </w:p>
    <w:p w14:paraId="1415D90B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01CFFE4E" w14:textId="3337D75B" w:rsidR="00244FB1" w:rsidRPr="00244FB1" w:rsidRDefault="00244FB1" w:rsidP="00244FB1">
      <w:pPr>
        <w:pStyle w:val="a"/>
        <w:ind w:left="360"/>
        <w:rPr>
          <w:rFonts w:hint="eastAsia"/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info_json[num] = {</w:t>
      </w:r>
    </w:p>
    <w:p w14:paraId="235B9954" w14:textId="77777777" w:rsidR="00244FB1" w:rsidRPr="00244FB1" w:rsidRDefault="00244FB1" w:rsidP="00244FB1">
      <w:pPr>
        <w:pStyle w:val="a"/>
        <w:ind w:left="360"/>
        <w:rPr>
          <w:sz w:val="24"/>
          <w:szCs w:val="24"/>
          <w:lang w:val="en-US"/>
        </w:rPr>
      </w:pPr>
      <w:r w:rsidRPr="00244FB1">
        <w:rPr>
          <w:sz w:val="24"/>
          <w:szCs w:val="24"/>
          <w:lang w:val="en-US"/>
        </w:rPr>
        <w:t xml:space="preserve">    }</w:t>
      </w:r>
    </w:p>
    <w:p w14:paraId="0C15FEB1" w14:textId="77777777" w:rsidR="00244FB1" w:rsidRPr="00244FB1" w:rsidRDefault="00244FB1" w:rsidP="00244FB1">
      <w:pPr>
        <w:pStyle w:val="a"/>
        <w:ind w:left="360"/>
        <w:rPr>
          <w:rFonts w:hint="eastAsia"/>
          <w:sz w:val="24"/>
          <w:szCs w:val="24"/>
          <w:lang w:val="en-US"/>
        </w:rPr>
      </w:pPr>
      <w:r w:rsidRPr="00244FB1">
        <w:rPr>
          <w:rFonts w:hint="eastAsia"/>
          <w:sz w:val="24"/>
          <w:szCs w:val="24"/>
          <w:lang w:val="en-US"/>
        </w:rPr>
        <w:t xml:space="preserve">    message[num] = "pub comment</w:t>
      </w:r>
      <w:r w:rsidRPr="00244FB1">
        <w:rPr>
          <w:rFonts w:hint="eastAsia"/>
          <w:sz w:val="24"/>
          <w:szCs w:val="24"/>
          <w:lang w:val="en-US"/>
        </w:rPr>
        <w:t>（参数为空）</w:t>
      </w:r>
      <w:r w:rsidRPr="00244FB1">
        <w:rPr>
          <w:rFonts w:hint="eastAsia"/>
          <w:sz w:val="24"/>
          <w:szCs w:val="24"/>
          <w:lang w:val="en-US"/>
        </w:rPr>
        <w:t>----</w:t>
      </w:r>
      <w:r w:rsidRPr="00244FB1">
        <w:rPr>
          <w:rFonts w:hint="eastAsia"/>
          <w:sz w:val="24"/>
          <w:szCs w:val="24"/>
          <w:lang w:val="en-US"/>
        </w:rPr>
        <w:t>－</w:t>
      </w:r>
      <w:r w:rsidRPr="00244FB1">
        <w:rPr>
          <w:rFonts w:hint="eastAsia"/>
          <w:sz w:val="24"/>
          <w:szCs w:val="24"/>
          <w:lang w:val="en-US"/>
        </w:rPr>
        <w:t xml:space="preserve">4  \n" </w:t>
      </w:r>
    </w:p>
    <w:p w14:paraId="07006FE8" w14:textId="34EE840D" w:rsidR="00244FB1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3EAD84B8" w14:textId="77777777" w:rsidR="00244FB1" w:rsidRPr="00244FB1" w:rsidRDefault="00244FB1" w:rsidP="00244FB1">
      <w:pPr>
        <w:pStyle w:val="a"/>
        <w:ind w:left="36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rFonts w:hint="eastAsia"/>
          <w:color w:val="C00000"/>
          <w:sz w:val="18"/>
          <w:szCs w:val="18"/>
          <w:lang w:val="en-US"/>
        </w:rPr>
        <w:t>pub comment(</w:t>
      </w:r>
      <w:r w:rsidRPr="00244FB1">
        <w:rPr>
          <w:rFonts w:hint="eastAsia"/>
          <w:color w:val="C00000"/>
          <w:sz w:val="18"/>
          <w:szCs w:val="18"/>
          <w:lang w:val="en-US"/>
        </w:rPr>
        <w:t>正确数据）</w:t>
      </w:r>
      <w:r w:rsidRPr="00244FB1">
        <w:rPr>
          <w:rFonts w:hint="eastAsia"/>
          <w:color w:val="C00000"/>
          <w:sz w:val="18"/>
          <w:szCs w:val="18"/>
          <w:lang w:val="en-US"/>
        </w:rPr>
        <w:t xml:space="preserve">----1  </w:t>
      </w:r>
    </w:p>
    <w:p w14:paraId="21C961BC" w14:textId="77777777" w:rsidR="00244FB1" w:rsidRPr="00244FB1" w:rsidRDefault="00244FB1" w:rsidP="00244FB1">
      <w:pPr>
        <w:pStyle w:val="a"/>
        <w:ind w:left="360"/>
        <w:rPr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>{"message": "get umeng api successfully", "code": 1500, "Data": {"update": "empty", "response": {"status": 0, "reply_user": "empty", "liked": false, "stats": {"liked": 0}, "floor": 15, "creator": {"icon_url": "empty", "medal_ids": "empty", "id": "57cd37cfb9a9967eb0367d76", "source_uid": "15996198251", "name": "15996198251"}, "image_urls": "empty", "content": "this is a comment774", "source": "\u793e\u533a", "create_time": "2016-09-09 13:19:02", "readable_create_time": "13:19", "reply_comment": "empty", "id": "57d24646d36ef306918f55ae", "feed": {"status": 0, "creator": {"icon_url": "empty", "medal_ids": "empty", "id": "57cd37cfb9a9967eb0367d76", "source_uid": "15996198251", "name": "15996198251"}, "image_urls": ["http://test.jpg"], "content": "this is a feed !yeah~~ 79037", "create_time": "2016-09-06 13:55:48", "readable_create_time": "09-06", "id": "57ce5a64b9a9965c03f6b679"}}}}</w:t>
      </w:r>
    </w:p>
    <w:p w14:paraId="45B7296F" w14:textId="77777777" w:rsidR="00244FB1" w:rsidRPr="00244FB1" w:rsidRDefault="00244FB1" w:rsidP="00244FB1">
      <w:pPr>
        <w:pStyle w:val="a"/>
        <w:ind w:left="36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rFonts w:hint="eastAsia"/>
          <w:color w:val="C00000"/>
          <w:sz w:val="18"/>
          <w:szCs w:val="18"/>
          <w:lang w:val="en-US"/>
        </w:rPr>
        <w:t>pub comment</w:t>
      </w:r>
      <w:r w:rsidRPr="00244FB1">
        <w:rPr>
          <w:rFonts w:hint="eastAsia"/>
          <w:color w:val="C00000"/>
          <w:sz w:val="18"/>
          <w:szCs w:val="18"/>
          <w:lang w:val="en-US"/>
        </w:rPr>
        <w:t>（</w:t>
      </w:r>
      <w:r w:rsidRPr="00244FB1">
        <w:rPr>
          <w:rFonts w:hint="eastAsia"/>
          <w:color w:val="C00000"/>
          <w:sz w:val="18"/>
          <w:szCs w:val="18"/>
          <w:lang w:val="en-US"/>
        </w:rPr>
        <w:t>feed_id</w:t>
      </w:r>
      <w:r w:rsidRPr="00244FB1">
        <w:rPr>
          <w:rFonts w:hint="eastAsia"/>
          <w:color w:val="C00000"/>
          <w:sz w:val="18"/>
          <w:szCs w:val="18"/>
          <w:lang w:val="en-US"/>
        </w:rPr>
        <w:t>输入有误）</w:t>
      </w:r>
      <w:r w:rsidRPr="00244FB1">
        <w:rPr>
          <w:rFonts w:hint="eastAsia"/>
          <w:color w:val="C00000"/>
          <w:sz w:val="18"/>
          <w:szCs w:val="18"/>
          <w:lang w:val="en-US"/>
        </w:rPr>
        <w:t xml:space="preserve">----2 </w:t>
      </w:r>
    </w:p>
    <w:p w14:paraId="1EBD73BF" w14:textId="77777777" w:rsidR="00244FB1" w:rsidRPr="00244FB1" w:rsidRDefault="00244FB1" w:rsidP="00244FB1">
      <w:pPr>
        <w:pStyle w:val="a"/>
        <w:ind w:left="360"/>
        <w:rPr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650E39DB" w14:textId="77777777" w:rsidR="00244FB1" w:rsidRPr="00244FB1" w:rsidRDefault="00244FB1" w:rsidP="00244FB1">
      <w:pPr>
        <w:pStyle w:val="a"/>
        <w:ind w:left="36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rFonts w:hint="eastAsia"/>
          <w:color w:val="C00000"/>
          <w:sz w:val="18"/>
          <w:szCs w:val="18"/>
          <w:lang w:val="en-US"/>
        </w:rPr>
        <w:t>pub comment</w:t>
      </w:r>
      <w:r w:rsidRPr="00244FB1">
        <w:rPr>
          <w:rFonts w:hint="eastAsia"/>
          <w:color w:val="C00000"/>
          <w:sz w:val="18"/>
          <w:szCs w:val="18"/>
          <w:lang w:val="en-US"/>
        </w:rPr>
        <w:t>（</w:t>
      </w:r>
      <w:r w:rsidRPr="00244FB1">
        <w:rPr>
          <w:rFonts w:hint="eastAsia"/>
          <w:color w:val="C00000"/>
          <w:sz w:val="18"/>
          <w:szCs w:val="18"/>
          <w:lang w:val="en-US"/>
        </w:rPr>
        <w:t>feed_id</w:t>
      </w:r>
      <w:r w:rsidRPr="00244FB1">
        <w:rPr>
          <w:rFonts w:hint="eastAsia"/>
          <w:color w:val="C00000"/>
          <w:sz w:val="18"/>
          <w:szCs w:val="18"/>
          <w:lang w:val="en-US"/>
        </w:rPr>
        <w:t>为空）</w:t>
      </w:r>
      <w:r w:rsidRPr="00244FB1">
        <w:rPr>
          <w:rFonts w:hint="eastAsia"/>
          <w:color w:val="C00000"/>
          <w:sz w:val="18"/>
          <w:szCs w:val="18"/>
          <w:lang w:val="en-US"/>
        </w:rPr>
        <w:t>----</w:t>
      </w:r>
      <w:r w:rsidRPr="00244FB1">
        <w:rPr>
          <w:rFonts w:hint="eastAsia"/>
          <w:color w:val="C00000"/>
          <w:sz w:val="18"/>
          <w:szCs w:val="18"/>
          <w:lang w:val="en-US"/>
        </w:rPr>
        <w:t>－</w:t>
      </w:r>
      <w:r w:rsidRPr="00244FB1">
        <w:rPr>
          <w:rFonts w:hint="eastAsia"/>
          <w:color w:val="C00000"/>
          <w:sz w:val="18"/>
          <w:szCs w:val="18"/>
          <w:lang w:val="en-US"/>
        </w:rPr>
        <w:t xml:space="preserve">3  </w:t>
      </w:r>
    </w:p>
    <w:p w14:paraId="6DCE6DBB" w14:textId="77777777" w:rsidR="00244FB1" w:rsidRPr="00244FB1" w:rsidRDefault="00244FB1" w:rsidP="00244FB1">
      <w:pPr>
        <w:pStyle w:val="a"/>
        <w:ind w:left="360"/>
        <w:rPr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>{"message": "request param required ! feed_id.", "code": 100003, "Data": {"update": "empty", "response": "empty"}}</w:t>
      </w:r>
    </w:p>
    <w:p w14:paraId="2354A3B5" w14:textId="77777777" w:rsidR="00244FB1" w:rsidRPr="00244FB1" w:rsidRDefault="00244FB1" w:rsidP="00244FB1">
      <w:pPr>
        <w:pStyle w:val="a"/>
        <w:ind w:left="36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rFonts w:hint="eastAsia"/>
          <w:color w:val="C00000"/>
          <w:sz w:val="18"/>
          <w:szCs w:val="18"/>
          <w:lang w:val="en-US"/>
        </w:rPr>
        <w:t>pub comment</w:t>
      </w:r>
      <w:r w:rsidRPr="00244FB1">
        <w:rPr>
          <w:rFonts w:hint="eastAsia"/>
          <w:color w:val="C00000"/>
          <w:sz w:val="18"/>
          <w:szCs w:val="18"/>
          <w:lang w:val="en-US"/>
        </w:rPr>
        <w:t>（参数为空）</w:t>
      </w:r>
      <w:r w:rsidRPr="00244FB1">
        <w:rPr>
          <w:rFonts w:hint="eastAsia"/>
          <w:color w:val="C00000"/>
          <w:sz w:val="18"/>
          <w:szCs w:val="18"/>
          <w:lang w:val="en-US"/>
        </w:rPr>
        <w:t>----</w:t>
      </w:r>
      <w:r w:rsidRPr="00244FB1">
        <w:rPr>
          <w:rFonts w:hint="eastAsia"/>
          <w:color w:val="C00000"/>
          <w:sz w:val="18"/>
          <w:szCs w:val="18"/>
          <w:lang w:val="en-US"/>
        </w:rPr>
        <w:t>－</w:t>
      </w:r>
      <w:r w:rsidRPr="00244FB1">
        <w:rPr>
          <w:rFonts w:hint="eastAsia"/>
          <w:color w:val="C00000"/>
          <w:sz w:val="18"/>
          <w:szCs w:val="18"/>
          <w:lang w:val="en-US"/>
        </w:rPr>
        <w:t xml:space="preserve">4  </w:t>
      </w:r>
    </w:p>
    <w:p w14:paraId="427245DA" w14:textId="01192B81" w:rsidR="00244FB1" w:rsidRPr="00244FB1" w:rsidRDefault="00244FB1" w:rsidP="00244FB1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18"/>
          <w:szCs w:val="18"/>
          <w:lang w:val="en-US"/>
        </w:rPr>
      </w:pPr>
      <w:r w:rsidRPr="00244FB1">
        <w:rPr>
          <w:color w:val="C00000"/>
          <w:sz w:val="18"/>
          <w:szCs w:val="18"/>
          <w:lang w:val="en-US"/>
        </w:rPr>
        <w:t>{"message": "request param required ! feed_id.", "code": 100003, "Data": {"update": "empty", "response": "empty"}}</w:t>
      </w:r>
    </w:p>
    <w:p w14:paraId="01D39C00" w14:textId="77777777" w:rsidR="00244FB1" w:rsidRPr="00AD2815" w:rsidRDefault="00244FB1" w:rsidP="00C42A5F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</w:p>
    <w:p w14:paraId="7670F6F0" w14:textId="2181B7AB" w:rsidR="00C42A5F" w:rsidRPr="00AD2815" w:rsidRDefault="00E56D23" w:rsidP="00C42A5F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search</w:t>
      </w:r>
      <w:r w:rsidRPr="00AD2815">
        <w:rPr>
          <w:sz w:val="24"/>
          <w:szCs w:val="24"/>
          <w:lang w:val="en-US"/>
        </w:rPr>
        <w:t>()</w:t>
      </w:r>
    </w:p>
    <w:p w14:paraId="7869334D" w14:textId="3C7FC1D4" w:rsidR="00DA5E30" w:rsidRDefault="00CA569F" w:rsidP="00DA5E30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正确数据返回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="004471E7">
        <w:rPr>
          <w:rFonts w:hint="eastAsia"/>
          <w:color w:val="000000" w:themeColor="text1"/>
          <w:sz w:val="24"/>
          <w:szCs w:val="24"/>
          <w:lang w:val="en-US"/>
        </w:rPr>
        <w:t>5000</w:t>
      </w:r>
    </w:p>
    <w:p w14:paraId="010F215E" w14:textId="56412D9D" w:rsidR="004471E7" w:rsidRDefault="00376E12" w:rsidP="00DA5E30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major</w:t>
      </w:r>
      <w:r>
        <w:rPr>
          <w:rFonts w:hint="eastAsia"/>
          <w:color w:val="000000" w:themeColor="text1"/>
          <w:sz w:val="24"/>
          <w:szCs w:val="24"/>
          <w:lang w:val="en-US"/>
        </w:rPr>
        <w:t>不选择返回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5000</w:t>
      </w:r>
    </w:p>
    <w:p w14:paraId="7F9019F8" w14:textId="3C4287D0" w:rsidR="00376E12" w:rsidRDefault="00376E12" w:rsidP="00DA5E30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城市不选择返回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5000</w:t>
      </w:r>
    </w:p>
    <w:p w14:paraId="105B25DE" w14:textId="7E93ECC6" w:rsidR="00376E12" w:rsidRDefault="00376E12" w:rsidP="00DA5E30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年份有误返回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5000</w:t>
      </w:r>
      <w:r>
        <w:rPr>
          <w:rFonts w:hint="eastAsia"/>
          <w:color w:val="000000" w:themeColor="text1"/>
          <w:sz w:val="24"/>
          <w:szCs w:val="24"/>
          <w:lang w:val="en-US"/>
        </w:rPr>
        <w:t>（有问题）</w:t>
      </w:r>
    </w:p>
    <w:p w14:paraId="6795F850" w14:textId="575706AC" w:rsidR="00376E12" w:rsidRDefault="00376E12" w:rsidP="00DA5E30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搜索陈雄辉返回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5000</w:t>
      </w:r>
    </w:p>
    <w:p w14:paraId="5F61151F" w14:textId="1621240A" w:rsidR="00376E12" w:rsidRDefault="00376E12" w:rsidP="00DA5E30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6E5BE8D1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>otherPara[num] = {</w:t>
      </w:r>
    </w:p>
    <w:p w14:paraId="56FF8FDD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"filter_admission_year_min":2015,# 0 for not filter</w:t>
      </w:r>
    </w:p>
    <w:p w14:paraId="253EE788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"filter_admission_year_max":2016,# 9999 for not filter</w:t>
      </w:r>
    </w:p>
    <w:p w14:paraId="79450280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"filter_major_list":json.dumps([]),#([u'_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 # [] for not filter</w:t>
      </w:r>
    </w:p>
    <w:p w14:paraId="677DEE3F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"filter_city_list": json.dumps([u'_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福建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漳州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_']), # [] for not filter </w:t>
      </w:r>
    </w:p>
    <w:p w14:paraId="6529C991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"all_match":0,# 0 for not query search. 1 for query search </w:t>
      </w:r>
    </w:p>
    <w:p w14:paraId="0F26A1FC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"query":""</w:t>
      </w:r>
    </w:p>
    <w:p w14:paraId="58210003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050A472A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lastRenderedPageBreak/>
        <w:t xml:space="preserve">    info_json[num] = {</w:t>
      </w:r>
    </w:p>
    <w:p w14:paraId="7658C216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461AD029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搜索人脉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......(major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不选择）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\n"    </w:t>
      </w:r>
    </w:p>
    <w:p w14:paraId="0DB08CA4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</w:p>
    <w:p w14:paraId="49101797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num += 1</w:t>
      </w:r>
    </w:p>
    <w:p w14:paraId="0965D58C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22BE1F99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"filter_admission_year_min":2015,# 0 for not filter</w:t>
      </w:r>
    </w:p>
    <w:p w14:paraId="72CEEBD9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"filter_admission_year_max":2016,# 9999 for not filter</w:t>
      </w:r>
    </w:p>
    <w:p w14:paraId="073AD7AD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"filter_major_list":json.dumps([u'_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 # [] for not filter</w:t>
      </w:r>
    </w:p>
    <w:p w14:paraId="7770B46D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"filter_city_list": json.dumps([]),#([u'_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福建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漳州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_']), # [] for not filter </w:t>
      </w:r>
    </w:p>
    <w:p w14:paraId="39C6BCB9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"all_match":0,# 0 for not query search. 1 for query search </w:t>
      </w:r>
    </w:p>
    <w:p w14:paraId="1842DA41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"query":""</w:t>
      </w:r>
    </w:p>
    <w:p w14:paraId="57BBA94F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555B104B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218CE9DC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35F463E1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搜索人脉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......(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城市不选择）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\n" </w:t>
      </w:r>
    </w:p>
    <w:p w14:paraId="7BA88919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</w:p>
    <w:p w14:paraId="0BA08689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num += 1</w:t>
      </w:r>
    </w:p>
    <w:p w14:paraId="2855F263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044097C9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"filter_admission_year_min":2015,# 0 for not filter</w:t>
      </w:r>
    </w:p>
    <w:p w14:paraId="3D0BA900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"filter_admission_year_max":2016,# 9999 for not filter</w:t>
      </w:r>
    </w:p>
    <w:p w14:paraId="035F3A92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"filter_major_list":json.dumps([u'_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 # [] for not filter</w:t>
      </w:r>
    </w:p>
    <w:p w14:paraId="7756B725" w14:textId="77777777" w:rsidR="00376E12" w:rsidRPr="00376E12" w:rsidRDefault="00376E12" w:rsidP="00376E12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"filter_city_list": json.dumps([u'_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福建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漳州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_']), # [] for not filter </w:t>
      </w:r>
    </w:p>
    <w:p w14:paraId="54BD0AEA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"all_match":0,# 0 for not query search. 1 for query search </w:t>
      </w:r>
    </w:p>
    <w:p w14:paraId="7358923D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"query":""</w:t>
      </w:r>
    </w:p>
    <w:p w14:paraId="27EF2932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1D0C2088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7548D22D" w14:textId="77777777" w:rsidR="00376E12" w:rsidRPr="00376E12" w:rsidRDefault="00376E12" w:rsidP="00376E12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308FC263" w14:textId="4199E2DA" w:rsidR="00376E12" w:rsidRDefault="00376E12" w:rsidP="00376E12">
      <w:pPr>
        <w:pStyle w:val="a"/>
        <w:numPr>
          <w:ilvl w:val="0"/>
          <w:numId w:val="0"/>
        </w:numPr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>message[num] = "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搜索人脉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......(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正确情况</w:t>
      </w:r>
      <w:r>
        <w:rPr>
          <w:rFonts w:hint="eastAsia"/>
          <w:color w:val="000000" w:themeColor="text1"/>
          <w:sz w:val="18"/>
          <w:szCs w:val="18"/>
          <w:lang w:val="en-US"/>
        </w:rPr>
        <w:t>)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\n"  </w:t>
      </w:r>
    </w:p>
    <w:p w14:paraId="0BEF6B48" w14:textId="77777777" w:rsidR="00376E12" w:rsidRDefault="00376E12" w:rsidP="00376E12">
      <w:pPr>
        <w:pStyle w:val="a"/>
        <w:numPr>
          <w:ilvl w:val="0"/>
          <w:numId w:val="0"/>
        </w:numPr>
        <w:ind w:left="360" w:firstLine="160"/>
        <w:rPr>
          <w:color w:val="000000" w:themeColor="text1"/>
          <w:sz w:val="18"/>
          <w:szCs w:val="18"/>
          <w:lang w:val="en-US"/>
        </w:rPr>
      </w:pPr>
    </w:p>
    <w:p w14:paraId="22413A91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>num += 1</w:t>
      </w:r>
    </w:p>
    <w:p w14:paraId="3B70A0D2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6AD67174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"filter_admission_year_min":2016,# 0 for not filter</w:t>
      </w:r>
    </w:p>
    <w:p w14:paraId="3FCB4ED3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"filter_admission_year_max":2013,# 9999 for not filter</w:t>
      </w:r>
    </w:p>
    <w:p w14:paraId="759BCCD7" w14:textId="77777777" w:rsidR="00376E12" w:rsidRPr="00376E12" w:rsidRDefault="00376E12" w:rsidP="00376E12">
      <w:pPr>
        <w:pStyle w:val="a"/>
        <w:ind w:left="360" w:firstLine="1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"filter_major_list":json.dumps([u'_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金融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_',u'_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软件学院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 # [] for not filter</w:t>
      </w:r>
    </w:p>
    <w:p w14:paraId="750E4C4A" w14:textId="77777777" w:rsidR="00376E12" w:rsidRPr="00376E12" w:rsidRDefault="00376E12" w:rsidP="00376E12">
      <w:pPr>
        <w:pStyle w:val="a"/>
        <w:ind w:left="360" w:firstLine="160"/>
        <w:rPr>
          <w:rFonts w:hint="eastAsia"/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    "filter_city_list": json.dumps([u'_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_']),#([u'_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中国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福建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_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漳州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_']), # [] for not filter </w:t>
      </w:r>
    </w:p>
    <w:p w14:paraId="40919A36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"all_match":0,# 0 for not query search. 1 for query search </w:t>
      </w:r>
    </w:p>
    <w:p w14:paraId="2CD5CFAD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    "query":""</w:t>
      </w:r>
    </w:p>
    <w:p w14:paraId="218CF352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375F519A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lastRenderedPageBreak/>
        <w:t xml:space="preserve">    info_json[num] = {</w:t>
      </w:r>
    </w:p>
    <w:p w14:paraId="5ECA5F5A" w14:textId="77777777" w:rsidR="00376E12" w:rsidRPr="00376E12" w:rsidRDefault="00376E12" w:rsidP="00376E12">
      <w:pPr>
        <w:pStyle w:val="a"/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color w:val="000000" w:themeColor="text1"/>
          <w:sz w:val="18"/>
          <w:szCs w:val="18"/>
          <w:lang w:val="en-US"/>
        </w:rPr>
        <w:t xml:space="preserve">    }</w:t>
      </w:r>
    </w:p>
    <w:p w14:paraId="7AF36CAA" w14:textId="4FE825E5" w:rsidR="00376E12" w:rsidRDefault="00376E12" w:rsidP="00376E12">
      <w:pPr>
        <w:pStyle w:val="a"/>
        <w:numPr>
          <w:ilvl w:val="0"/>
          <w:numId w:val="0"/>
        </w:numPr>
        <w:ind w:left="360" w:firstLine="160"/>
        <w:rPr>
          <w:color w:val="000000" w:themeColor="text1"/>
          <w:sz w:val="18"/>
          <w:szCs w:val="18"/>
          <w:lang w:val="en-US"/>
        </w:rPr>
      </w:pPr>
      <w:r w:rsidRPr="00376E12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搜索人脉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......(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年份有误</w:t>
      </w:r>
      <w:r>
        <w:rPr>
          <w:rFonts w:hint="eastAsia"/>
          <w:color w:val="000000" w:themeColor="text1"/>
          <w:sz w:val="18"/>
          <w:szCs w:val="18"/>
          <w:lang w:val="en-US"/>
        </w:rPr>
        <w:t>)</w:t>
      </w:r>
      <w:r w:rsidRPr="00376E12">
        <w:rPr>
          <w:rFonts w:hint="eastAsia"/>
          <w:color w:val="000000" w:themeColor="text1"/>
          <w:sz w:val="18"/>
          <w:szCs w:val="18"/>
          <w:lang w:val="en-US"/>
        </w:rPr>
        <w:t>\n"</w:t>
      </w:r>
    </w:p>
    <w:p w14:paraId="6CA6445F" w14:textId="17974D40" w:rsidR="00376E12" w:rsidRDefault="00376E12" w:rsidP="00376E12">
      <w:pPr>
        <w:pStyle w:val="a"/>
        <w:numPr>
          <w:ilvl w:val="0"/>
          <w:numId w:val="0"/>
        </w:numPr>
        <w:ind w:left="360" w:firstLine="160"/>
        <w:rPr>
          <w:rFonts w:hint="eastAsia"/>
          <w:color w:val="C00000"/>
          <w:sz w:val="24"/>
          <w:szCs w:val="24"/>
          <w:lang w:val="en-US"/>
        </w:rPr>
      </w:pPr>
      <w:r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4DE771A5" w14:textId="77777777" w:rsidR="00376E12" w:rsidRPr="00376E12" w:rsidRDefault="00376E12" w:rsidP="00376E12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376E12">
        <w:rPr>
          <w:rFonts w:hint="eastAsia"/>
          <w:color w:val="C00000"/>
          <w:sz w:val="18"/>
          <w:szCs w:val="18"/>
          <w:lang w:val="en-US"/>
        </w:rPr>
        <w:t>搜索人脉</w:t>
      </w:r>
      <w:r w:rsidRPr="00376E12">
        <w:rPr>
          <w:rFonts w:hint="eastAsia"/>
          <w:color w:val="C00000"/>
          <w:sz w:val="18"/>
          <w:szCs w:val="18"/>
          <w:lang w:val="en-US"/>
        </w:rPr>
        <w:t>......(major</w:t>
      </w:r>
      <w:r w:rsidRPr="00376E12">
        <w:rPr>
          <w:rFonts w:hint="eastAsia"/>
          <w:color w:val="C00000"/>
          <w:sz w:val="18"/>
          <w:szCs w:val="18"/>
          <w:lang w:val="en-US"/>
        </w:rPr>
        <w:t>不选择）</w:t>
      </w:r>
    </w:p>
    <w:p w14:paraId="42FFB370" w14:textId="77777777" w:rsidR="00376E12" w:rsidRPr="00376E12" w:rsidRDefault="00376E12" w:rsidP="00376E12">
      <w:pPr>
        <w:pStyle w:val="a"/>
        <w:ind w:left="360" w:firstLine="160"/>
        <w:rPr>
          <w:color w:val="C00000"/>
          <w:sz w:val="18"/>
          <w:szCs w:val="18"/>
          <w:lang w:val="en-US"/>
        </w:rPr>
      </w:pPr>
      <w:r w:rsidRPr="00376E12">
        <w:rPr>
          <w:color w:val="C00000"/>
          <w:sz w:val="18"/>
          <w:szCs w:val="18"/>
          <w:lang w:val="en-US"/>
        </w:rPr>
        <w:t>{"message": "success", "code": 5000, "Data": {"update": "empty", "response": {"hits": {"hits": "empty", "total": 0, "max_score": "empty"}, "took": 11, "timed_out": false, "_shards": {"successful": 5, "failed": 0, "total": 5}}}}</w:t>
      </w:r>
    </w:p>
    <w:p w14:paraId="6693AA20" w14:textId="77777777" w:rsidR="00376E12" w:rsidRPr="00376E12" w:rsidRDefault="00376E12" w:rsidP="00376E12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376E12">
        <w:rPr>
          <w:rFonts w:hint="eastAsia"/>
          <w:color w:val="C00000"/>
          <w:sz w:val="18"/>
          <w:szCs w:val="18"/>
          <w:lang w:val="en-US"/>
        </w:rPr>
        <w:t>搜索人脉</w:t>
      </w:r>
      <w:r w:rsidRPr="00376E12">
        <w:rPr>
          <w:rFonts w:hint="eastAsia"/>
          <w:color w:val="C00000"/>
          <w:sz w:val="18"/>
          <w:szCs w:val="18"/>
          <w:lang w:val="en-US"/>
        </w:rPr>
        <w:t>......(</w:t>
      </w:r>
      <w:r w:rsidRPr="00376E12">
        <w:rPr>
          <w:rFonts w:hint="eastAsia"/>
          <w:color w:val="C00000"/>
          <w:sz w:val="18"/>
          <w:szCs w:val="18"/>
          <w:lang w:val="en-US"/>
        </w:rPr>
        <w:t>城市不选择）</w:t>
      </w:r>
    </w:p>
    <w:p w14:paraId="49F270AE" w14:textId="77777777" w:rsidR="00376E12" w:rsidRPr="00376E12" w:rsidRDefault="00376E12" w:rsidP="00376E12">
      <w:pPr>
        <w:pStyle w:val="a"/>
        <w:ind w:left="360" w:firstLine="160"/>
        <w:rPr>
          <w:color w:val="C00000"/>
          <w:sz w:val="18"/>
          <w:szCs w:val="18"/>
          <w:lang w:val="en-US"/>
        </w:rPr>
      </w:pPr>
      <w:r w:rsidRPr="00376E12">
        <w:rPr>
          <w:color w:val="C00000"/>
          <w:sz w:val="18"/>
          <w:szCs w:val="18"/>
          <w:lang w:val="en-US"/>
        </w:rPr>
        <w:t>{"message": "success", "code": 5000, "Data": {"update": "empty", "response": {"hits": {"hits": "empty", "total": 0, "max_score": "empty"}, "took": 5, "timed_out": false, "_shards": {"successful": 5, "failed": 0, "total": 5}}}}</w:t>
      </w:r>
    </w:p>
    <w:p w14:paraId="74D9A1FE" w14:textId="0883223E" w:rsidR="00376E12" w:rsidRPr="00376E12" w:rsidRDefault="00376E12" w:rsidP="00376E12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376E12">
        <w:rPr>
          <w:rFonts w:hint="eastAsia"/>
          <w:color w:val="C00000"/>
          <w:sz w:val="18"/>
          <w:szCs w:val="18"/>
          <w:lang w:val="en-US"/>
        </w:rPr>
        <w:t>搜索人脉</w:t>
      </w:r>
      <w:r w:rsidRPr="00376E12">
        <w:rPr>
          <w:rFonts w:hint="eastAsia"/>
          <w:color w:val="C00000"/>
          <w:sz w:val="18"/>
          <w:szCs w:val="18"/>
          <w:lang w:val="en-US"/>
        </w:rPr>
        <w:t>......(</w:t>
      </w:r>
      <w:r w:rsidRPr="00376E12">
        <w:rPr>
          <w:rFonts w:hint="eastAsia"/>
          <w:color w:val="C00000"/>
          <w:sz w:val="18"/>
          <w:szCs w:val="18"/>
          <w:lang w:val="en-US"/>
        </w:rPr>
        <w:t>正确情况</w:t>
      </w:r>
      <w:r>
        <w:rPr>
          <w:rFonts w:hint="eastAsia"/>
          <w:color w:val="C00000"/>
          <w:sz w:val="18"/>
          <w:szCs w:val="18"/>
          <w:lang w:val="en-US"/>
        </w:rPr>
        <w:t>)</w:t>
      </w:r>
    </w:p>
    <w:p w14:paraId="74666756" w14:textId="5C2884DC" w:rsidR="00376E12" w:rsidRDefault="00376E12" w:rsidP="00376E12">
      <w:pPr>
        <w:pStyle w:val="a"/>
        <w:numPr>
          <w:ilvl w:val="0"/>
          <w:numId w:val="0"/>
        </w:numPr>
        <w:ind w:left="360" w:firstLine="160"/>
        <w:rPr>
          <w:color w:val="C00000"/>
          <w:sz w:val="18"/>
          <w:szCs w:val="18"/>
          <w:lang w:val="en-US"/>
        </w:rPr>
      </w:pPr>
      <w:r w:rsidRPr="00376E12">
        <w:rPr>
          <w:color w:val="C00000"/>
          <w:sz w:val="18"/>
          <w:szCs w:val="18"/>
          <w:lang w:val="en-US"/>
        </w:rPr>
        <w:t>{"message": "success", "code": 5000, "Data": {"update": "empty", "response": {"hits": {"hits": "empty", "total": 0, "max_score": "empty"}, "took": 4, "timed_out": false, "_shards": {"successful": 5, "failed": 0, "total": 5}}}}</w:t>
      </w:r>
    </w:p>
    <w:p w14:paraId="7CEB3680" w14:textId="1904C8BF" w:rsidR="00376E12" w:rsidRPr="00376E12" w:rsidRDefault="00376E12" w:rsidP="00376E12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376E12">
        <w:rPr>
          <w:rFonts w:hint="eastAsia"/>
          <w:color w:val="C00000"/>
          <w:sz w:val="18"/>
          <w:szCs w:val="18"/>
          <w:lang w:val="en-US"/>
        </w:rPr>
        <w:t>搜索人脉</w:t>
      </w:r>
      <w:r w:rsidRPr="00376E12">
        <w:rPr>
          <w:rFonts w:hint="eastAsia"/>
          <w:color w:val="C00000"/>
          <w:sz w:val="18"/>
          <w:szCs w:val="18"/>
          <w:lang w:val="en-US"/>
        </w:rPr>
        <w:t>......(</w:t>
      </w:r>
      <w:r w:rsidRPr="00376E12">
        <w:rPr>
          <w:rFonts w:hint="eastAsia"/>
          <w:color w:val="C00000"/>
          <w:sz w:val="18"/>
          <w:szCs w:val="18"/>
          <w:lang w:val="en-US"/>
        </w:rPr>
        <w:t>年份有误</w:t>
      </w:r>
      <w:r>
        <w:rPr>
          <w:rFonts w:hint="eastAsia"/>
          <w:color w:val="C00000"/>
          <w:sz w:val="18"/>
          <w:szCs w:val="18"/>
          <w:lang w:val="en-US"/>
        </w:rPr>
        <w:t>)</w:t>
      </w:r>
    </w:p>
    <w:p w14:paraId="18029D4F" w14:textId="6696D0D0" w:rsidR="00376E12" w:rsidRPr="00376E12" w:rsidRDefault="00376E12" w:rsidP="00376E12">
      <w:pPr>
        <w:pStyle w:val="a"/>
        <w:numPr>
          <w:ilvl w:val="0"/>
          <w:numId w:val="0"/>
        </w:numPr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376E12">
        <w:rPr>
          <w:color w:val="C00000"/>
          <w:sz w:val="18"/>
          <w:szCs w:val="18"/>
          <w:lang w:val="en-US"/>
        </w:rPr>
        <w:t>{"message": "success", "code": 5000, "Data": {"update": "empty", "response": {"hits": {"hits": "empty", "total": 0, "max_score": "empty"}, "took": 3, "timed_out": false, "_shards": {"successful": 5, "failed": 0, "total": 5}}}}</w:t>
      </w:r>
    </w:p>
    <w:p w14:paraId="7CE18009" w14:textId="77777777" w:rsidR="009F0912" w:rsidRDefault="009F0912" w:rsidP="00DA5E30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</w:p>
    <w:p w14:paraId="29C547AB" w14:textId="77777777" w:rsidR="00376E12" w:rsidRPr="00AD2815" w:rsidRDefault="00376E12" w:rsidP="00DA5E30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</w:p>
    <w:p w14:paraId="7EB96EAC" w14:textId="5BECD9B0" w:rsidR="00E56D23" w:rsidRDefault="00921B60" w:rsidP="00921B60">
      <w:pPr>
        <w:pStyle w:val="a"/>
        <w:numPr>
          <w:ilvl w:val="0"/>
          <w:numId w:val="6"/>
        </w:numPr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follow</w:t>
      </w:r>
      <w:r w:rsidRPr="00AD2815">
        <w:rPr>
          <w:sz w:val="24"/>
          <w:szCs w:val="24"/>
          <w:lang w:val="en-US"/>
        </w:rPr>
        <w:t>_test()</w:t>
      </w:r>
    </w:p>
    <w:p w14:paraId="06F53D1B" w14:textId="47311D70" w:rsidR="00F614EA" w:rsidRDefault="00F614EA" w:rsidP="00F614EA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正确数据返回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10007</w:t>
      </w:r>
    </w:p>
    <w:p w14:paraId="2DBD0337" w14:textId="0078B7A8" w:rsidR="00F614EA" w:rsidRDefault="00F614EA" w:rsidP="00F614EA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 w:rsidRPr="00F614EA">
        <w:rPr>
          <w:sz w:val="24"/>
          <w:szCs w:val="24"/>
          <w:lang w:val="en-US"/>
        </w:rPr>
        <w:t>target_uid</w:t>
      </w:r>
      <w:r>
        <w:rPr>
          <w:rFonts w:hint="eastAsia"/>
          <w:sz w:val="24"/>
          <w:szCs w:val="24"/>
          <w:lang w:val="en-US"/>
        </w:rPr>
        <w:t>不合法返回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 w:rsidRPr="00F614EA">
        <w:rPr>
          <w:sz w:val="24"/>
          <w:szCs w:val="24"/>
          <w:lang w:val="en-US"/>
        </w:rPr>
        <w:t>100005</w:t>
      </w:r>
    </w:p>
    <w:p w14:paraId="317786BF" w14:textId="77777777" w:rsidR="00462D81" w:rsidRDefault="00462D81" w:rsidP="00F614EA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</w:p>
    <w:p w14:paraId="64E67DDD" w14:textId="2031D990" w:rsidR="00462D81" w:rsidRDefault="00462D81" w:rsidP="00F614EA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0C5F3264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>otherPara[num] = {</w:t>
      </w:r>
    </w:p>
    <w:p w14:paraId="3B1CD8AE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    "target":"follow",</w:t>
      </w:r>
    </w:p>
    <w:p w14:paraId="5CB16772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}</w:t>
      </w:r>
    </w:p>
    <w:p w14:paraId="1CDA7142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info_json[num] = {</w:t>
      </w:r>
    </w:p>
    <w:p w14:paraId="0337B996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    "target_uid":"57ce32e2d36ef3d9adcfce6f"</w:t>
      </w:r>
    </w:p>
    <w:p w14:paraId="0BD76359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}</w:t>
      </w:r>
    </w:p>
    <w:p w14:paraId="1D0B97BF" w14:textId="2F60BD7E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rFonts w:hint="eastAsia"/>
          <w:sz w:val="24"/>
          <w:szCs w:val="24"/>
          <w:lang w:val="en-US"/>
        </w:rPr>
        <w:t xml:space="preserve">    message[num] = "follow.(</w:t>
      </w:r>
      <w:r w:rsidRPr="00462D81">
        <w:rPr>
          <w:rFonts w:hint="eastAsia"/>
          <w:sz w:val="24"/>
          <w:szCs w:val="24"/>
          <w:lang w:val="en-US"/>
        </w:rPr>
        <w:t>我收藏的名片）</w:t>
      </w:r>
      <w:r w:rsidRPr="00462D81">
        <w:rPr>
          <w:rFonts w:hint="eastAsia"/>
          <w:sz w:val="24"/>
          <w:szCs w:val="24"/>
          <w:lang w:val="en-US"/>
        </w:rPr>
        <w:t>"</w:t>
      </w:r>
    </w:p>
    <w:p w14:paraId="60C93341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num +=1</w:t>
      </w:r>
    </w:p>
    <w:p w14:paraId="21C03FA6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otherPara[num] = {</w:t>
      </w:r>
    </w:p>
    <w:p w14:paraId="67568085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    "target":"follow",</w:t>
      </w:r>
    </w:p>
    <w:p w14:paraId="7C8D5783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}</w:t>
      </w:r>
    </w:p>
    <w:p w14:paraId="55633DB1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info_json[num] = {</w:t>
      </w:r>
    </w:p>
    <w:p w14:paraId="5B4287F1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    "target_uid":"57ce3064b9a996566bef6681"</w:t>
      </w:r>
    </w:p>
    <w:p w14:paraId="2265FDD2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lastRenderedPageBreak/>
        <w:t xml:space="preserve">    }</w:t>
      </w:r>
    </w:p>
    <w:p w14:paraId="1D850610" w14:textId="4DEE66D1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rFonts w:hint="eastAsia"/>
          <w:sz w:val="24"/>
          <w:szCs w:val="24"/>
          <w:lang w:val="en-US"/>
        </w:rPr>
        <w:t xml:space="preserve">    message[num] = "follow.</w:t>
      </w:r>
      <w:r w:rsidRPr="00462D81">
        <w:rPr>
          <w:rFonts w:hint="eastAsia"/>
          <w:sz w:val="24"/>
          <w:szCs w:val="24"/>
          <w:lang w:val="en-US"/>
        </w:rPr>
        <w:t>（我想要收藏的名片）</w:t>
      </w:r>
      <w:r w:rsidRPr="00462D81">
        <w:rPr>
          <w:rFonts w:hint="eastAsia"/>
          <w:sz w:val="24"/>
          <w:szCs w:val="24"/>
          <w:lang w:val="en-US"/>
        </w:rPr>
        <w:t>"</w:t>
      </w:r>
    </w:p>
    <w:p w14:paraId="13464B30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num +=1</w:t>
      </w:r>
    </w:p>
    <w:p w14:paraId="0ABF2CD5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otherPara[num] = {</w:t>
      </w:r>
    </w:p>
    <w:p w14:paraId="6327AA4A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    "target":"follow",</w:t>
      </w:r>
    </w:p>
    <w:p w14:paraId="03BCBA98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}</w:t>
      </w:r>
    </w:p>
    <w:p w14:paraId="7A4F074C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info_json[num] = {</w:t>
      </w:r>
    </w:p>
    <w:p w14:paraId="44D7E3A6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    "target_uid":"57ce3064b9a"</w:t>
      </w:r>
    </w:p>
    <w:p w14:paraId="294526A8" w14:textId="77777777" w:rsidR="00462D81" w:rsidRPr="00462D81" w:rsidRDefault="00462D81" w:rsidP="00462D81">
      <w:pPr>
        <w:pStyle w:val="a"/>
        <w:ind w:left="360"/>
        <w:rPr>
          <w:sz w:val="24"/>
          <w:szCs w:val="24"/>
          <w:lang w:val="en-US"/>
        </w:rPr>
      </w:pPr>
      <w:r w:rsidRPr="00462D81">
        <w:rPr>
          <w:sz w:val="24"/>
          <w:szCs w:val="24"/>
          <w:lang w:val="en-US"/>
        </w:rPr>
        <w:t xml:space="preserve">    }</w:t>
      </w:r>
    </w:p>
    <w:p w14:paraId="5CE8BC38" w14:textId="77777777" w:rsidR="00462D81" w:rsidRPr="00462D81" w:rsidRDefault="00462D81" w:rsidP="00462D81">
      <w:pPr>
        <w:pStyle w:val="a"/>
        <w:ind w:left="360"/>
        <w:rPr>
          <w:rFonts w:hint="eastAsia"/>
          <w:sz w:val="24"/>
          <w:szCs w:val="24"/>
          <w:lang w:val="en-US"/>
        </w:rPr>
      </w:pPr>
      <w:r w:rsidRPr="00462D81">
        <w:rPr>
          <w:rFonts w:hint="eastAsia"/>
          <w:sz w:val="24"/>
          <w:szCs w:val="24"/>
          <w:lang w:val="en-US"/>
        </w:rPr>
        <w:t xml:space="preserve">    message[num] = "follow.</w:t>
      </w:r>
      <w:r w:rsidRPr="00462D81">
        <w:rPr>
          <w:rFonts w:hint="eastAsia"/>
          <w:sz w:val="24"/>
          <w:szCs w:val="24"/>
          <w:lang w:val="en-US"/>
        </w:rPr>
        <w:t>（我想要收藏的名片－－</w:t>
      </w:r>
      <w:r w:rsidRPr="00462D81">
        <w:rPr>
          <w:rFonts w:hint="eastAsia"/>
          <w:sz w:val="24"/>
          <w:szCs w:val="24"/>
          <w:lang w:val="en-US"/>
        </w:rPr>
        <w:t>target-uid</w:t>
      </w:r>
      <w:r w:rsidRPr="00462D81">
        <w:rPr>
          <w:rFonts w:hint="eastAsia"/>
          <w:sz w:val="24"/>
          <w:szCs w:val="24"/>
          <w:lang w:val="en-US"/>
        </w:rPr>
        <w:t>不合法）</w:t>
      </w:r>
      <w:r w:rsidRPr="00462D81">
        <w:rPr>
          <w:rFonts w:hint="eastAsia"/>
          <w:sz w:val="24"/>
          <w:szCs w:val="24"/>
          <w:lang w:val="en-US"/>
        </w:rPr>
        <w:t>"</w:t>
      </w:r>
    </w:p>
    <w:p w14:paraId="36561A0B" w14:textId="77777777" w:rsidR="00462D81" w:rsidRPr="00462D81" w:rsidRDefault="00462D81" w:rsidP="00F614EA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18"/>
          <w:szCs w:val="18"/>
          <w:lang w:val="en-US"/>
        </w:rPr>
      </w:pPr>
    </w:p>
    <w:p w14:paraId="4C099B08" w14:textId="40E60815" w:rsidR="00462D81" w:rsidRDefault="00462D81" w:rsidP="00921B60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6B1F6E4E" w14:textId="77777777" w:rsidR="00462D81" w:rsidRPr="00462D81" w:rsidRDefault="00462D81" w:rsidP="00462D81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462D81">
        <w:rPr>
          <w:rFonts w:hint="eastAsia"/>
          <w:color w:val="C00000"/>
          <w:sz w:val="24"/>
          <w:szCs w:val="24"/>
          <w:lang w:val="en-US"/>
        </w:rPr>
        <w:t>follow.(</w:t>
      </w:r>
      <w:r w:rsidRPr="00462D81">
        <w:rPr>
          <w:rFonts w:hint="eastAsia"/>
          <w:color w:val="C00000"/>
          <w:sz w:val="24"/>
          <w:szCs w:val="24"/>
          <w:lang w:val="en-US"/>
        </w:rPr>
        <w:t>我收藏的名片）</w:t>
      </w:r>
      <w:r w:rsidRPr="00462D81">
        <w:rPr>
          <w:rFonts w:hint="eastAsia"/>
          <w:color w:val="C00000"/>
          <w:sz w:val="24"/>
          <w:szCs w:val="24"/>
          <w:lang w:val="en-US"/>
        </w:rPr>
        <w:t>{"message": "user has been followed", "code": 10007, "Data": {"update": "empty", "response": "empty"}}</w:t>
      </w:r>
    </w:p>
    <w:p w14:paraId="2FD79FDF" w14:textId="77777777" w:rsidR="00462D81" w:rsidRPr="00462D81" w:rsidRDefault="00462D81" w:rsidP="00462D81">
      <w:pPr>
        <w:pStyle w:val="a"/>
        <w:ind w:left="360"/>
        <w:rPr>
          <w:rFonts w:hint="eastAsia"/>
          <w:color w:val="C00000"/>
          <w:sz w:val="24"/>
          <w:szCs w:val="24"/>
          <w:lang w:val="en-US"/>
        </w:rPr>
      </w:pPr>
      <w:r w:rsidRPr="00462D81">
        <w:rPr>
          <w:rFonts w:hint="eastAsia"/>
          <w:color w:val="C00000"/>
          <w:sz w:val="24"/>
          <w:szCs w:val="24"/>
          <w:lang w:val="en-US"/>
        </w:rPr>
        <w:t>follow.</w:t>
      </w:r>
      <w:r w:rsidRPr="00462D81">
        <w:rPr>
          <w:rFonts w:hint="eastAsia"/>
          <w:color w:val="C00000"/>
          <w:sz w:val="24"/>
          <w:szCs w:val="24"/>
          <w:lang w:val="en-US"/>
        </w:rPr>
        <w:t>（我想要收藏的名片）</w:t>
      </w:r>
      <w:r w:rsidRPr="00462D81">
        <w:rPr>
          <w:rFonts w:hint="eastAsia"/>
          <w:color w:val="C00000"/>
          <w:sz w:val="24"/>
          <w:szCs w:val="24"/>
          <w:lang w:val="en-US"/>
        </w:rPr>
        <w:t>{"message": "user has been followed", "code": 10007, "Data": {"update": "empty", "response": "empty"}}</w:t>
      </w:r>
    </w:p>
    <w:p w14:paraId="23FD20F4" w14:textId="7E1CF976" w:rsidR="00462D81" w:rsidRDefault="00462D81" w:rsidP="00462D81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 w:rsidRPr="00462D81">
        <w:rPr>
          <w:rFonts w:hint="eastAsia"/>
          <w:color w:val="C00000"/>
          <w:sz w:val="24"/>
          <w:szCs w:val="24"/>
          <w:lang w:val="en-US"/>
        </w:rPr>
        <w:t>follow.</w:t>
      </w:r>
      <w:r w:rsidRPr="00462D81">
        <w:rPr>
          <w:rFonts w:hint="eastAsia"/>
          <w:color w:val="C00000"/>
          <w:sz w:val="24"/>
          <w:szCs w:val="24"/>
          <w:lang w:val="en-US"/>
        </w:rPr>
        <w:t>（我想要收藏的名片－－</w:t>
      </w:r>
      <w:r w:rsidRPr="00462D81">
        <w:rPr>
          <w:rFonts w:hint="eastAsia"/>
          <w:color w:val="C00000"/>
          <w:sz w:val="24"/>
          <w:szCs w:val="24"/>
          <w:lang w:val="en-US"/>
        </w:rPr>
        <w:t>target-uid</w:t>
      </w:r>
      <w:r w:rsidRPr="00462D81">
        <w:rPr>
          <w:rFonts w:hint="eastAsia"/>
          <w:color w:val="C00000"/>
          <w:sz w:val="24"/>
          <w:szCs w:val="24"/>
          <w:lang w:val="en-US"/>
        </w:rPr>
        <w:t>不合法）</w:t>
      </w:r>
      <w:r w:rsidRPr="00462D81">
        <w:rPr>
          <w:rFonts w:hint="eastAsia"/>
          <w:color w:val="C00000"/>
          <w:sz w:val="24"/>
          <w:szCs w:val="24"/>
          <w:lang w:val="en-US"/>
        </w:rPr>
        <w:t>{"message": "Invalid ID", "code": 100005, "Data": {"update": "empty", "response": "empty"}}</w:t>
      </w:r>
    </w:p>
    <w:p w14:paraId="389B20B3" w14:textId="77777777" w:rsidR="00462D81" w:rsidRDefault="00462D81" w:rsidP="00462D81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</w:p>
    <w:p w14:paraId="32423E2E" w14:textId="77777777" w:rsidR="00462D81" w:rsidRPr="00462D81" w:rsidRDefault="00462D81" w:rsidP="00462D81">
      <w:pPr>
        <w:pStyle w:val="a"/>
        <w:numPr>
          <w:ilvl w:val="0"/>
          <w:numId w:val="0"/>
        </w:numPr>
        <w:ind w:left="360"/>
        <w:rPr>
          <w:color w:val="C00000"/>
          <w:sz w:val="24"/>
          <w:szCs w:val="24"/>
          <w:lang w:val="en-US"/>
        </w:rPr>
      </w:pPr>
    </w:p>
    <w:p w14:paraId="4F91110B" w14:textId="28E803B3" w:rsidR="00256C08" w:rsidRPr="00462D81" w:rsidRDefault="00256C08" w:rsidP="00462D81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get_follow_list()</w:t>
      </w:r>
    </w:p>
    <w:p w14:paraId="6506E946" w14:textId="6ED708C7" w:rsidR="003F3E2E" w:rsidRDefault="002B72B5" w:rsidP="00256C08">
      <w:pPr>
        <w:pStyle w:val="a"/>
        <w:numPr>
          <w:ilvl w:val="0"/>
          <w:numId w:val="0"/>
        </w:numPr>
        <w:ind w:left="360"/>
        <w:rPr>
          <w:color w:val="C00000"/>
          <w:sz w:val="24"/>
          <w:szCs w:val="24"/>
          <w:lang w:val="en-US"/>
        </w:rPr>
      </w:pPr>
      <w:r>
        <w:rPr>
          <w:rFonts w:hint="eastAsia"/>
          <w:color w:val="C00000"/>
          <w:sz w:val="24"/>
          <w:szCs w:val="24"/>
          <w:lang w:val="en-US"/>
        </w:rPr>
        <w:t>测试报错</w:t>
      </w:r>
    </w:p>
    <w:p w14:paraId="7E8D6799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rFonts w:hint="eastAsia"/>
          <w:color w:val="000000" w:themeColor="text1"/>
          <w:sz w:val="24"/>
          <w:szCs w:val="24"/>
          <w:lang w:val="en-US"/>
        </w:rPr>
        <w:t>测试代码：</w:t>
      </w:r>
      <w:r w:rsidRPr="002B72B5">
        <w:rPr>
          <w:color w:val="000000" w:themeColor="text1"/>
          <w:sz w:val="24"/>
          <w:szCs w:val="24"/>
          <w:lang w:val="en-US"/>
        </w:rPr>
        <w:t>otherPara[num] = {</w:t>
      </w:r>
    </w:p>
    <w:p w14:paraId="11CC5C3C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}</w:t>
      </w:r>
    </w:p>
    <w:p w14:paraId="67FB22D1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28738E88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"count":30,</w:t>
      </w:r>
    </w:p>
    <w:p w14:paraId="742FD2BE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"page":1,</w:t>
      </w:r>
    </w:p>
    <w:p w14:paraId="69B4ACF8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"uid":"57cd37cfb9a9967eb0367d76"</w:t>
      </w:r>
    </w:p>
    <w:p w14:paraId="535CA04D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}</w:t>
      </w:r>
    </w:p>
    <w:p w14:paraId="237E8DA1" w14:textId="77777777" w:rsidR="002B72B5" w:rsidRPr="002B72B5" w:rsidRDefault="002B72B5" w:rsidP="002B72B5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"get my circle list.(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得到我的圈子列表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-----1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）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" </w:t>
      </w:r>
    </w:p>
    <w:p w14:paraId="490C234B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71B2CADC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num += 1</w:t>
      </w:r>
    </w:p>
    <w:p w14:paraId="731D5939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47F4D0EC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</w:p>
    <w:p w14:paraId="15FFD942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133E858E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"count":3,</w:t>
      </w:r>
    </w:p>
    <w:p w14:paraId="6096647D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"page":1,</w:t>
      </w:r>
    </w:p>
    <w:p w14:paraId="0499E954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"uid":"57cd37cfb9a9967eb036"</w:t>
      </w:r>
    </w:p>
    <w:p w14:paraId="1F98EDCB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}</w:t>
      </w:r>
    </w:p>
    <w:p w14:paraId="48E75A04" w14:textId="77777777" w:rsidR="002B72B5" w:rsidRPr="002B72B5" w:rsidRDefault="002B72B5" w:rsidP="002B72B5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"get my circle list.(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得到我的圈子列表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(uid 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不正确）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------2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）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"  </w:t>
      </w:r>
    </w:p>
    <w:p w14:paraId="6E751A0D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1D755352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num += 1</w:t>
      </w:r>
    </w:p>
    <w:p w14:paraId="390A2829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otherPara[num] = {</w:t>
      </w:r>
    </w:p>
    <w:p w14:paraId="55B38FA6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}</w:t>
      </w:r>
    </w:p>
    <w:p w14:paraId="649ABC94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info_json[num] = {</w:t>
      </w:r>
    </w:p>
    <w:p w14:paraId="1F415B79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"count":3,</w:t>
      </w:r>
    </w:p>
    <w:p w14:paraId="295F0567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"page":55,</w:t>
      </w:r>
    </w:p>
    <w:p w14:paraId="3D5F0F18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    "uid":"57cd37cfb9a9967eb0367d76"</w:t>
      </w:r>
    </w:p>
    <w:p w14:paraId="02D2DAEC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 xml:space="preserve">    }</w:t>
      </w:r>
    </w:p>
    <w:p w14:paraId="6E2542FC" w14:textId="16E75C8F" w:rsidR="002B72B5" w:rsidRPr="002B72B5" w:rsidRDefault="002B72B5" w:rsidP="002B72B5">
      <w:pPr>
        <w:pStyle w:val="a"/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    message[num] = "get my circle list.(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得到我的圈子列表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(page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＝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55</w:t>
      </w:r>
      <w:r>
        <w:rPr>
          <w:rFonts w:hint="eastAsia"/>
          <w:color w:val="000000" w:themeColor="text1"/>
          <w:sz w:val="24"/>
          <w:szCs w:val="24"/>
          <w:lang w:val="en-US"/>
        </w:rPr>
        <w:t>)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>------2</w:t>
      </w:r>
      <w:r>
        <w:rPr>
          <w:rFonts w:hint="eastAsia"/>
          <w:color w:val="000000" w:themeColor="text1"/>
          <w:sz w:val="24"/>
          <w:szCs w:val="24"/>
          <w:lang w:val="en-US"/>
        </w:rPr>
        <w:t>)</w:t>
      </w:r>
      <w:r w:rsidRPr="002B72B5">
        <w:rPr>
          <w:rFonts w:hint="eastAsia"/>
          <w:color w:val="000000" w:themeColor="text1"/>
          <w:sz w:val="24"/>
          <w:szCs w:val="24"/>
          <w:lang w:val="en-US"/>
        </w:rPr>
        <w:t xml:space="preserve">"  </w:t>
      </w:r>
    </w:p>
    <w:p w14:paraId="2687A0AE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3C2C099B" w14:textId="77777777" w:rsidR="002B72B5" w:rsidRPr="002B72B5" w:rsidRDefault="002B72B5" w:rsidP="002B72B5">
      <w:pPr>
        <w:pStyle w:val="a"/>
        <w:ind w:left="360"/>
        <w:rPr>
          <w:color w:val="000000" w:themeColor="text1"/>
          <w:sz w:val="24"/>
          <w:szCs w:val="24"/>
          <w:lang w:val="en-US"/>
        </w:rPr>
      </w:pPr>
    </w:p>
    <w:p w14:paraId="5B6706DD" w14:textId="78DF1F08" w:rsidR="002B72B5" w:rsidRDefault="002B72B5" w:rsidP="002B72B5">
      <w:pPr>
        <w:pStyle w:val="a"/>
        <w:numPr>
          <w:ilvl w:val="0"/>
          <w:numId w:val="0"/>
        </w:numPr>
        <w:ind w:left="360" w:firstLine="220"/>
        <w:rPr>
          <w:rFonts w:hint="eastAsia"/>
          <w:color w:val="000000" w:themeColor="text1"/>
          <w:sz w:val="24"/>
          <w:szCs w:val="24"/>
          <w:lang w:val="en-US"/>
        </w:rPr>
      </w:pPr>
      <w:r w:rsidRPr="002B72B5">
        <w:rPr>
          <w:color w:val="000000" w:themeColor="text1"/>
          <w:sz w:val="24"/>
          <w:szCs w:val="24"/>
          <w:lang w:val="en-US"/>
        </w:rPr>
        <w:t>do_request(api,info_json,message,"POST",otherPara)</w:t>
      </w:r>
    </w:p>
    <w:p w14:paraId="44D6A0AE" w14:textId="77777777" w:rsidR="002B72B5" w:rsidRDefault="002B72B5" w:rsidP="002B72B5">
      <w:pPr>
        <w:pStyle w:val="a"/>
        <w:numPr>
          <w:ilvl w:val="0"/>
          <w:numId w:val="0"/>
        </w:numPr>
        <w:ind w:left="360" w:firstLine="220"/>
        <w:rPr>
          <w:rFonts w:hint="eastAsia"/>
          <w:color w:val="000000" w:themeColor="text1"/>
          <w:sz w:val="24"/>
          <w:szCs w:val="24"/>
          <w:lang w:val="en-US"/>
        </w:rPr>
      </w:pPr>
    </w:p>
    <w:p w14:paraId="22B65E5C" w14:textId="23BDEFFE" w:rsidR="002B72B5" w:rsidRDefault="002B72B5" w:rsidP="002B72B5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2B72B5">
        <w:rPr>
          <w:rFonts w:hint="eastAsia"/>
          <w:color w:val="C00000"/>
          <w:sz w:val="24"/>
          <w:szCs w:val="24"/>
          <w:lang w:val="en-US"/>
        </w:rPr>
        <w:t xml:space="preserve"> </w:t>
      </w:r>
      <w:r w:rsidRPr="002B72B5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6CCA0BB5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>raceback (most recent call last):</w:t>
      </w:r>
    </w:p>
    <w:p w14:paraId="1E300EB3" w14:textId="77777777" w:rsidR="002B72B5" w:rsidRPr="002B72B5" w:rsidRDefault="002B72B5" w:rsidP="002B72B5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2B72B5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2B72B5">
        <w:rPr>
          <w:rFonts w:hint="eastAsia"/>
          <w:color w:val="C00000"/>
          <w:sz w:val="18"/>
          <w:szCs w:val="18"/>
          <w:lang w:val="en-US"/>
        </w:rPr>
        <w:t>校友圈</w:t>
      </w:r>
      <w:r w:rsidRPr="002B72B5">
        <w:rPr>
          <w:rFonts w:hint="eastAsia"/>
          <w:color w:val="C00000"/>
          <w:sz w:val="18"/>
          <w:szCs w:val="18"/>
          <w:lang w:val="en-US"/>
        </w:rPr>
        <w:t>/</w:t>
      </w:r>
      <w:r w:rsidRPr="002B72B5">
        <w:rPr>
          <w:rFonts w:hint="eastAsia"/>
          <w:color w:val="C00000"/>
          <w:sz w:val="18"/>
          <w:szCs w:val="18"/>
          <w:lang w:val="en-US"/>
        </w:rPr>
        <w:t>测试</w:t>
      </w:r>
      <w:r w:rsidRPr="002B72B5">
        <w:rPr>
          <w:rFonts w:hint="eastAsia"/>
          <w:color w:val="C00000"/>
          <w:sz w:val="18"/>
          <w:szCs w:val="18"/>
          <w:lang w:val="en-US"/>
        </w:rPr>
        <w:t>/urllibtest.py", line 1103, in &lt;module&gt;</w:t>
      </w:r>
    </w:p>
    <w:p w14:paraId="34B0AAE4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get_follow_list() </w:t>
      </w:r>
    </w:p>
    <w:p w14:paraId="7898B9B4" w14:textId="77777777" w:rsidR="002B72B5" w:rsidRPr="002B72B5" w:rsidRDefault="002B72B5" w:rsidP="002B72B5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2B72B5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2B72B5">
        <w:rPr>
          <w:rFonts w:hint="eastAsia"/>
          <w:color w:val="C00000"/>
          <w:sz w:val="18"/>
          <w:szCs w:val="18"/>
          <w:lang w:val="en-US"/>
        </w:rPr>
        <w:t>校友圈</w:t>
      </w:r>
      <w:r w:rsidRPr="002B72B5">
        <w:rPr>
          <w:rFonts w:hint="eastAsia"/>
          <w:color w:val="C00000"/>
          <w:sz w:val="18"/>
          <w:szCs w:val="18"/>
          <w:lang w:val="en-US"/>
        </w:rPr>
        <w:t>/</w:t>
      </w:r>
      <w:r w:rsidRPr="002B72B5">
        <w:rPr>
          <w:rFonts w:hint="eastAsia"/>
          <w:color w:val="C00000"/>
          <w:sz w:val="18"/>
          <w:szCs w:val="18"/>
          <w:lang w:val="en-US"/>
        </w:rPr>
        <w:t>测试</w:t>
      </w:r>
      <w:r w:rsidRPr="002B72B5">
        <w:rPr>
          <w:rFonts w:hint="eastAsia"/>
          <w:color w:val="C00000"/>
          <w:sz w:val="18"/>
          <w:szCs w:val="18"/>
          <w:lang w:val="en-US"/>
        </w:rPr>
        <w:t>/urllibtest.py", line 481, in get_follow_list</w:t>
      </w:r>
    </w:p>
    <w:p w14:paraId="1619162B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do_request(api,info_json,message,"POST",otherPara) </w:t>
      </w:r>
    </w:p>
    <w:p w14:paraId="5B743920" w14:textId="77777777" w:rsidR="002B72B5" w:rsidRPr="002B72B5" w:rsidRDefault="002B72B5" w:rsidP="002B72B5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2B72B5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2B72B5">
        <w:rPr>
          <w:rFonts w:hint="eastAsia"/>
          <w:color w:val="C00000"/>
          <w:sz w:val="18"/>
          <w:szCs w:val="18"/>
          <w:lang w:val="en-US"/>
        </w:rPr>
        <w:t>校友圈</w:t>
      </w:r>
      <w:r w:rsidRPr="002B72B5">
        <w:rPr>
          <w:rFonts w:hint="eastAsia"/>
          <w:color w:val="C00000"/>
          <w:sz w:val="18"/>
          <w:szCs w:val="18"/>
          <w:lang w:val="en-US"/>
        </w:rPr>
        <w:t>/</w:t>
      </w:r>
      <w:r w:rsidRPr="002B72B5">
        <w:rPr>
          <w:rFonts w:hint="eastAsia"/>
          <w:color w:val="C00000"/>
          <w:sz w:val="18"/>
          <w:szCs w:val="18"/>
          <w:lang w:val="en-US"/>
        </w:rPr>
        <w:t>测试</w:t>
      </w:r>
      <w:r w:rsidRPr="002B72B5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14C061BC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33722C5C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3E1C8EB4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689B5B97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2B15A5A5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78807318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lastRenderedPageBreak/>
        <w:t xml:space="preserve">  File "/System/Library/Frameworks/Python.framework/Versions/2.7/lib/python2.7/urllib2.py", line 550, in http_response</w:t>
      </w:r>
    </w:p>
    <w:p w14:paraId="72CC5CD9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2512D7DC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5EEFE378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33F6568D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0C631E8A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result = func(*args)</w:t>
      </w:r>
    </w:p>
    <w:p w14:paraId="51975A44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366EBD24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515AF122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>urllib2.HTTPError: HTTP Error 500: Internal Server Error</w:t>
      </w:r>
    </w:p>
    <w:p w14:paraId="28E18423" w14:textId="77777777" w:rsidR="002B72B5" w:rsidRPr="002B72B5" w:rsidRDefault="002B72B5" w:rsidP="002B72B5">
      <w:pPr>
        <w:pStyle w:val="a"/>
        <w:rPr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>[Finished in 1.4s with exit code 1]</w:t>
      </w:r>
    </w:p>
    <w:p w14:paraId="6E9703EF" w14:textId="77777777" w:rsidR="002B72B5" w:rsidRPr="002B72B5" w:rsidRDefault="002B72B5" w:rsidP="002B72B5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2B72B5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2B72B5">
        <w:rPr>
          <w:rFonts w:hint="eastAsia"/>
          <w:color w:val="C00000"/>
          <w:sz w:val="18"/>
          <w:szCs w:val="18"/>
          <w:lang w:val="en-US"/>
        </w:rPr>
        <w:t>校友圈</w:t>
      </w:r>
      <w:r w:rsidRPr="002B72B5">
        <w:rPr>
          <w:rFonts w:hint="eastAsia"/>
          <w:color w:val="C00000"/>
          <w:sz w:val="18"/>
          <w:szCs w:val="18"/>
          <w:lang w:val="en-US"/>
        </w:rPr>
        <w:t>/</w:t>
      </w:r>
      <w:r w:rsidRPr="002B72B5">
        <w:rPr>
          <w:rFonts w:hint="eastAsia"/>
          <w:color w:val="C00000"/>
          <w:sz w:val="18"/>
          <w:szCs w:val="18"/>
          <w:lang w:val="en-US"/>
        </w:rPr>
        <w:t>测试</w:t>
      </w:r>
      <w:r w:rsidRPr="002B72B5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327EE422" w14:textId="77777777" w:rsidR="002B72B5" w:rsidRPr="002B72B5" w:rsidRDefault="002B72B5" w:rsidP="002B72B5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2B72B5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2B72B5">
        <w:rPr>
          <w:rFonts w:hint="eastAsia"/>
          <w:color w:val="C00000"/>
          <w:sz w:val="18"/>
          <w:szCs w:val="18"/>
          <w:lang w:val="en-US"/>
        </w:rPr>
        <w:t>校友圈</w:t>
      </w:r>
      <w:r w:rsidRPr="002B72B5">
        <w:rPr>
          <w:rFonts w:hint="eastAsia"/>
          <w:color w:val="C00000"/>
          <w:sz w:val="18"/>
          <w:szCs w:val="18"/>
          <w:lang w:val="en-US"/>
        </w:rPr>
        <w:t>/</w:t>
      </w:r>
      <w:r w:rsidRPr="002B72B5">
        <w:rPr>
          <w:rFonts w:hint="eastAsia"/>
          <w:color w:val="C00000"/>
          <w:sz w:val="18"/>
          <w:szCs w:val="18"/>
          <w:lang w:val="en-US"/>
        </w:rPr>
        <w:t>测试</w:t>
      </w:r>
      <w:r w:rsidRPr="002B72B5">
        <w:rPr>
          <w:rFonts w:hint="eastAsia"/>
          <w:color w:val="C00000"/>
          <w:sz w:val="18"/>
          <w:szCs w:val="18"/>
          <w:lang w:val="en-US"/>
        </w:rPr>
        <w:t>]</w:t>
      </w:r>
    </w:p>
    <w:p w14:paraId="48ACB253" w14:textId="4902AD04" w:rsidR="002B72B5" w:rsidRPr="002B72B5" w:rsidRDefault="002B72B5" w:rsidP="002B72B5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2B72B5">
        <w:rPr>
          <w:color w:val="C00000"/>
          <w:sz w:val="18"/>
          <w:szCs w:val="18"/>
          <w:lang w:val="en-US"/>
        </w:rPr>
        <w:t>[path: /usr/bin:/bin:/usr/sbin:/sbin]</w:t>
      </w:r>
    </w:p>
    <w:p w14:paraId="4A78A584" w14:textId="77777777" w:rsidR="002B72B5" w:rsidRPr="002B72B5" w:rsidRDefault="002B72B5" w:rsidP="00256C08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lang w:val="en-US"/>
        </w:rPr>
      </w:pPr>
    </w:p>
    <w:p w14:paraId="7DD9C97E" w14:textId="4C785B15" w:rsidR="00FB612F" w:rsidRDefault="00FB612F" w:rsidP="002B72B5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update_feed()</w:t>
      </w:r>
    </w:p>
    <w:p w14:paraId="06B442EE" w14:textId="4E149552" w:rsidR="002B72B5" w:rsidRDefault="002B72B5" w:rsidP="002B72B5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正确的数据返回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1400</w:t>
      </w:r>
    </w:p>
    <w:p w14:paraId="52958B79" w14:textId="65E9E34D" w:rsidR="002B72B5" w:rsidRPr="00AD2815" w:rsidRDefault="002B72B5" w:rsidP="002B72B5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 w:rsidRPr="002B72B5">
        <w:rPr>
          <w:sz w:val="24"/>
          <w:szCs w:val="24"/>
          <w:lang w:val="en-US"/>
        </w:rPr>
        <w:t>topic_ids</w:t>
      </w:r>
      <w:r>
        <w:rPr>
          <w:rFonts w:hint="eastAsia"/>
          <w:sz w:val="24"/>
          <w:szCs w:val="24"/>
          <w:lang w:val="en-US"/>
        </w:rPr>
        <w:t>不正确返回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100005</w:t>
      </w:r>
    </w:p>
    <w:p w14:paraId="4FE5A0A6" w14:textId="35BA4082" w:rsidR="003F3E2E" w:rsidRDefault="00C123D8" w:rsidP="002B72B5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 w:rsidRPr="00C123D8">
        <w:rPr>
          <w:sz w:val="24"/>
          <w:szCs w:val="24"/>
          <w:lang w:val="en-US"/>
        </w:rPr>
        <w:t>info_json</w:t>
      </w:r>
      <w:r>
        <w:rPr>
          <w:rFonts w:hint="eastAsia"/>
          <w:sz w:val="24"/>
          <w:szCs w:val="24"/>
          <w:lang w:val="en-US"/>
        </w:rPr>
        <w:t>参数为空返回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100003</w:t>
      </w:r>
    </w:p>
    <w:p w14:paraId="32FD2D29" w14:textId="657DC6CB" w:rsidR="00C123D8" w:rsidRDefault="00C123D8" w:rsidP="002B72B5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4CD82CDF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>info_json[num] = {</w:t>
      </w:r>
    </w:p>
    <w:p w14:paraId="1C3E3B9C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"content":"this is a feed !yeah~~ "+ str(random.randint(1,100000)),</w:t>
      </w:r>
    </w:p>
    <w:p w14:paraId="1A8185EC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"topic_ids":"57c69d68d36ef3151eb80bac",</w:t>
      </w:r>
    </w:p>
    <w:p w14:paraId="75FB75B0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"title":" circle feed list !",</w:t>
      </w:r>
    </w:p>
    <w:p w14:paraId="4ADEE1AA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# "image_urls":</w:t>
      </w:r>
    </w:p>
    <w:p w14:paraId="638412FE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"img_str":"http://test.jpg"</w:t>
      </w:r>
    </w:p>
    <w:p w14:paraId="5CD98B1D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20BAC682" w14:textId="77777777" w:rsidR="00C123D8" w:rsidRPr="00C123D8" w:rsidRDefault="00C123D8" w:rsidP="00C123D8">
      <w:pPr>
        <w:pStyle w:val="a"/>
        <w:ind w:left="360"/>
        <w:rPr>
          <w:rFonts w:hint="eastAsia"/>
          <w:sz w:val="18"/>
          <w:szCs w:val="18"/>
          <w:lang w:val="en-US"/>
        </w:rPr>
      </w:pPr>
      <w:r w:rsidRPr="00C123D8">
        <w:rPr>
          <w:rFonts w:hint="eastAsia"/>
          <w:sz w:val="18"/>
          <w:szCs w:val="18"/>
          <w:lang w:val="en-US"/>
        </w:rPr>
        <w:t xml:space="preserve">    message[num] = "update a feed.(</w:t>
      </w:r>
      <w:r w:rsidRPr="00C123D8">
        <w:rPr>
          <w:rFonts w:hint="eastAsia"/>
          <w:sz w:val="18"/>
          <w:szCs w:val="18"/>
          <w:lang w:val="en-US"/>
        </w:rPr>
        <w:t>发布一个动态</w:t>
      </w:r>
      <w:r w:rsidRPr="00C123D8">
        <w:rPr>
          <w:rFonts w:hint="eastAsia"/>
          <w:sz w:val="18"/>
          <w:szCs w:val="18"/>
          <w:lang w:val="en-US"/>
        </w:rPr>
        <w:t>----1</w:t>
      </w:r>
      <w:r w:rsidRPr="00C123D8">
        <w:rPr>
          <w:rFonts w:hint="eastAsia"/>
          <w:sz w:val="18"/>
          <w:szCs w:val="18"/>
          <w:lang w:val="en-US"/>
        </w:rPr>
        <w:t>）</w:t>
      </w:r>
      <w:r w:rsidRPr="00C123D8">
        <w:rPr>
          <w:rFonts w:hint="eastAsia"/>
          <w:sz w:val="18"/>
          <w:szCs w:val="18"/>
          <w:lang w:val="en-US"/>
        </w:rPr>
        <w:t xml:space="preserve">"  </w:t>
      </w:r>
    </w:p>
    <w:p w14:paraId="385E1D14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</w:p>
    <w:p w14:paraId="0D8E566B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num += 1</w:t>
      </w:r>
    </w:p>
    <w:p w14:paraId="28960BA8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otherPara[num] = {</w:t>
      </w:r>
    </w:p>
    <w:p w14:paraId="1F49FC22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745A5E7E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info_json[num] = {</w:t>
      </w:r>
    </w:p>
    <w:p w14:paraId="49E8062D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"content":"this is a feed !wawawawawawaw!!!!!! "+ str(random.randint(1,100000)),</w:t>
      </w:r>
    </w:p>
    <w:p w14:paraId="6541D6AB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"topic_ids":"57c69d68d36ef3151eb80bac",</w:t>
      </w:r>
    </w:p>
    <w:p w14:paraId="29D554A9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"title":" circle feed list !",</w:t>
      </w:r>
    </w:p>
    <w:p w14:paraId="781D9881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# "image_urls":</w:t>
      </w:r>
    </w:p>
    <w:p w14:paraId="22708726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lastRenderedPageBreak/>
        <w:t xml:space="preserve">            "img_str":"http://test.jpg"</w:t>
      </w:r>
    </w:p>
    <w:p w14:paraId="51FD8110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054D2EDD" w14:textId="77777777" w:rsidR="00C123D8" w:rsidRPr="00C123D8" w:rsidRDefault="00C123D8" w:rsidP="00C123D8">
      <w:pPr>
        <w:pStyle w:val="a"/>
        <w:ind w:left="360"/>
        <w:rPr>
          <w:rFonts w:hint="eastAsia"/>
          <w:sz w:val="18"/>
          <w:szCs w:val="18"/>
          <w:lang w:val="en-US"/>
        </w:rPr>
      </w:pPr>
      <w:r w:rsidRPr="00C123D8">
        <w:rPr>
          <w:rFonts w:hint="eastAsia"/>
          <w:sz w:val="18"/>
          <w:szCs w:val="18"/>
          <w:lang w:val="en-US"/>
        </w:rPr>
        <w:t xml:space="preserve">    message[num] = "update a feed.(</w:t>
      </w:r>
      <w:r w:rsidRPr="00C123D8">
        <w:rPr>
          <w:rFonts w:hint="eastAsia"/>
          <w:sz w:val="18"/>
          <w:szCs w:val="18"/>
          <w:lang w:val="en-US"/>
        </w:rPr>
        <w:t>发布一个动态</w:t>
      </w:r>
      <w:r w:rsidRPr="00C123D8">
        <w:rPr>
          <w:rFonts w:hint="eastAsia"/>
          <w:sz w:val="18"/>
          <w:szCs w:val="18"/>
          <w:lang w:val="en-US"/>
        </w:rPr>
        <w:t>----2</w:t>
      </w:r>
      <w:r w:rsidRPr="00C123D8">
        <w:rPr>
          <w:rFonts w:hint="eastAsia"/>
          <w:sz w:val="18"/>
          <w:szCs w:val="18"/>
          <w:lang w:val="en-US"/>
        </w:rPr>
        <w:t>）</w:t>
      </w:r>
      <w:r w:rsidRPr="00C123D8">
        <w:rPr>
          <w:rFonts w:hint="eastAsia"/>
          <w:sz w:val="18"/>
          <w:szCs w:val="18"/>
          <w:lang w:val="en-US"/>
        </w:rPr>
        <w:t xml:space="preserve">"  </w:t>
      </w:r>
    </w:p>
    <w:p w14:paraId="7D0B84E9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</w:p>
    <w:p w14:paraId="3DF6DA6D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</w:p>
    <w:p w14:paraId="42266422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num += 1</w:t>
      </w:r>
    </w:p>
    <w:p w14:paraId="55DC52B4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otherPara[num] = {</w:t>
      </w:r>
    </w:p>
    <w:p w14:paraId="005DA1E1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2317EA17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info_json[num] = {</w:t>
      </w:r>
    </w:p>
    <w:p w14:paraId="677C346B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"content":"this is a feed !yeyeyeyeyeyey !!!!! "+ str(random.randint(1,100000)),</w:t>
      </w:r>
    </w:p>
    <w:p w14:paraId="22F3E0B6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"topic_ids":"57c69d68d36ef3151",</w:t>
      </w:r>
    </w:p>
    <w:p w14:paraId="010078EB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"title":" circle feed list !",</w:t>
      </w:r>
    </w:p>
    <w:p w14:paraId="0A2B77D6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# "image_urls":</w:t>
      </w:r>
    </w:p>
    <w:p w14:paraId="40A10384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"img_str":"http://test.jpg"</w:t>
      </w:r>
    </w:p>
    <w:p w14:paraId="7C10BBD3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29028025" w14:textId="77777777" w:rsidR="00C123D8" w:rsidRPr="00C123D8" w:rsidRDefault="00C123D8" w:rsidP="00C123D8">
      <w:pPr>
        <w:pStyle w:val="a"/>
        <w:ind w:left="360"/>
        <w:rPr>
          <w:rFonts w:hint="eastAsia"/>
          <w:sz w:val="18"/>
          <w:szCs w:val="18"/>
          <w:lang w:val="en-US"/>
        </w:rPr>
      </w:pPr>
      <w:r w:rsidRPr="00C123D8">
        <w:rPr>
          <w:rFonts w:hint="eastAsia"/>
          <w:sz w:val="18"/>
          <w:szCs w:val="18"/>
          <w:lang w:val="en-US"/>
        </w:rPr>
        <w:t xml:space="preserve">    message[num] = "update a feed.(</w:t>
      </w:r>
      <w:r w:rsidRPr="00C123D8">
        <w:rPr>
          <w:rFonts w:hint="eastAsia"/>
          <w:sz w:val="18"/>
          <w:szCs w:val="18"/>
          <w:lang w:val="en-US"/>
        </w:rPr>
        <w:t>发布一个动态</w:t>
      </w:r>
      <w:r w:rsidRPr="00C123D8">
        <w:rPr>
          <w:rFonts w:hint="eastAsia"/>
          <w:sz w:val="18"/>
          <w:szCs w:val="18"/>
          <w:lang w:val="en-US"/>
        </w:rPr>
        <w:t>(topic_ids</w:t>
      </w:r>
      <w:r w:rsidRPr="00C123D8">
        <w:rPr>
          <w:rFonts w:hint="eastAsia"/>
          <w:sz w:val="18"/>
          <w:szCs w:val="18"/>
          <w:lang w:val="en-US"/>
        </w:rPr>
        <w:t>进行了修改</w:t>
      </w:r>
      <w:r w:rsidRPr="00C123D8">
        <w:rPr>
          <w:rFonts w:hint="eastAsia"/>
          <w:sz w:val="18"/>
          <w:szCs w:val="18"/>
          <w:lang w:val="en-US"/>
        </w:rPr>
        <w:t>id</w:t>
      </w:r>
      <w:r w:rsidRPr="00C123D8">
        <w:rPr>
          <w:rFonts w:hint="eastAsia"/>
          <w:sz w:val="18"/>
          <w:szCs w:val="18"/>
          <w:lang w:val="en-US"/>
        </w:rPr>
        <w:t>不正确）</w:t>
      </w:r>
      <w:r w:rsidRPr="00C123D8">
        <w:rPr>
          <w:rFonts w:hint="eastAsia"/>
          <w:sz w:val="18"/>
          <w:szCs w:val="18"/>
          <w:lang w:val="en-US"/>
        </w:rPr>
        <w:t>----3</w:t>
      </w:r>
      <w:r w:rsidRPr="00C123D8">
        <w:rPr>
          <w:rFonts w:hint="eastAsia"/>
          <w:sz w:val="18"/>
          <w:szCs w:val="18"/>
          <w:lang w:val="en-US"/>
        </w:rPr>
        <w:t>）</w:t>
      </w:r>
      <w:r w:rsidRPr="00C123D8">
        <w:rPr>
          <w:rFonts w:hint="eastAsia"/>
          <w:sz w:val="18"/>
          <w:szCs w:val="18"/>
          <w:lang w:val="en-US"/>
        </w:rPr>
        <w:t xml:space="preserve">" </w:t>
      </w:r>
    </w:p>
    <w:p w14:paraId="5FFAD3E5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</w:p>
    <w:p w14:paraId="349FEAD5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num += 1</w:t>
      </w:r>
    </w:p>
    <w:p w14:paraId="7600C3C5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otherPara[num] = {</w:t>
      </w:r>
    </w:p>
    <w:p w14:paraId="166346F8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79A648DE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info_json[num] = {</w:t>
      </w:r>
    </w:p>
    <w:p w14:paraId="7B46765D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        </w:t>
      </w:r>
    </w:p>
    <w:p w14:paraId="5937C897" w14:textId="77777777" w:rsidR="00C123D8" w:rsidRPr="00C123D8" w:rsidRDefault="00C123D8" w:rsidP="00C123D8">
      <w:pPr>
        <w:pStyle w:val="a"/>
        <w:ind w:left="360"/>
        <w:rPr>
          <w:sz w:val="18"/>
          <w:szCs w:val="18"/>
          <w:lang w:val="en-US"/>
        </w:rPr>
      </w:pPr>
      <w:r w:rsidRPr="00C123D8">
        <w:rPr>
          <w:sz w:val="18"/>
          <w:szCs w:val="18"/>
          <w:lang w:val="en-US"/>
        </w:rPr>
        <w:t xml:space="preserve">    }</w:t>
      </w:r>
    </w:p>
    <w:p w14:paraId="18E6B36B" w14:textId="5188C4D5" w:rsidR="00C123D8" w:rsidRPr="00C123D8" w:rsidRDefault="00C123D8" w:rsidP="00C123D8">
      <w:pPr>
        <w:pStyle w:val="a"/>
        <w:numPr>
          <w:ilvl w:val="0"/>
          <w:numId w:val="0"/>
        </w:numPr>
        <w:ind w:left="360"/>
        <w:rPr>
          <w:rFonts w:hint="eastAsia"/>
          <w:sz w:val="18"/>
          <w:szCs w:val="18"/>
          <w:lang w:val="en-US"/>
        </w:rPr>
      </w:pPr>
      <w:r w:rsidRPr="00C123D8">
        <w:rPr>
          <w:rFonts w:hint="eastAsia"/>
          <w:sz w:val="18"/>
          <w:szCs w:val="18"/>
          <w:lang w:val="en-US"/>
        </w:rPr>
        <w:t xml:space="preserve">    message[num] = "update a feed.(</w:t>
      </w:r>
      <w:r w:rsidRPr="00C123D8">
        <w:rPr>
          <w:rFonts w:hint="eastAsia"/>
          <w:sz w:val="18"/>
          <w:szCs w:val="18"/>
          <w:lang w:val="en-US"/>
        </w:rPr>
        <w:t>发布一个动态（参数为空）</w:t>
      </w:r>
      <w:r w:rsidRPr="00C123D8">
        <w:rPr>
          <w:rFonts w:hint="eastAsia"/>
          <w:sz w:val="18"/>
          <w:szCs w:val="18"/>
          <w:lang w:val="en-US"/>
        </w:rPr>
        <w:t>----4</w:t>
      </w:r>
      <w:r>
        <w:rPr>
          <w:rFonts w:hint="eastAsia"/>
          <w:sz w:val="18"/>
          <w:szCs w:val="18"/>
          <w:lang w:val="en-US"/>
        </w:rPr>
        <w:t>)</w:t>
      </w:r>
      <w:r w:rsidRPr="00C123D8">
        <w:rPr>
          <w:rFonts w:hint="eastAsia"/>
          <w:sz w:val="18"/>
          <w:szCs w:val="18"/>
          <w:lang w:val="en-US"/>
        </w:rPr>
        <w:t>"</w:t>
      </w:r>
    </w:p>
    <w:p w14:paraId="4C5A2BD6" w14:textId="464143DA" w:rsidR="002B72B5" w:rsidRDefault="00C123D8" w:rsidP="002B72B5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24"/>
          <w:szCs w:val="24"/>
          <w:lang w:val="en-US"/>
        </w:rPr>
      </w:pPr>
      <w:r w:rsidRPr="00C123D8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24BD120D" w14:textId="77777777" w:rsidR="00C123D8" w:rsidRPr="00C123D8" w:rsidRDefault="00C123D8" w:rsidP="00C123D8">
      <w:pPr>
        <w:pStyle w:val="a"/>
        <w:ind w:left="360"/>
        <w:rPr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update a feed.(</w:t>
      </w:r>
      <w:r w:rsidRPr="00C123D8">
        <w:rPr>
          <w:rFonts w:hint="eastAsia"/>
          <w:color w:val="C00000"/>
          <w:sz w:val="18"/>
          <w:szCs w:val="18"/>
          <w:lang w:val="en-US"/>
        </w:rPr>
        <w:t>发布一个动态</w:t>
      </w:r>
      <w:r w:rsidRPr="00C123D8">
        <w:rPr>
          <w:rFonts w:hint="eastAsia"/>
          <w:color w:val="C00000"/>
          <w:sz w:val="18"/>
          <w:szCs w:val="18"/>
          <w:lang w:val="en-US"/>
        </w:rPr>
        <w:t>----1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  <w:r w:rsidRPr="00C123D8">
        <w:rPr>
          <w:rFonts w:hint="eastAsia"/>
          <w:color w:val="C00000"/>
          <w:sz w:val="18"/>
          <w:szCs w:val="18"/>
          <w:lang w:val="en-US"/>
        </w:rPr>
        <w:t>{"message": "get umeng api successfully", "code": 1400, "Data": {"update": "empty", "response": {"liked": false, "seq": 3628910, "creator": {"icon_url": "empty", "medal_ids": "empty", "id": "57cd37cfb9a9967eb0367d76", "source_uid</w:t>
      </w:r>
      <w:r w:rsidRPr="00C123D8">
        <w:rPr>
          <w:color w:val="C00000"/>
          <w:sz w:val="18"/>
          <w:szCs w:val="18"/>
          <w:lang w:val="en-US"/>
        </w:rPr>
        <w:t>": "15996198251", "name": "15996198251"}, "topics": [{"stats": {"fans": 2, "feeds": 31}, "description": "the circle will be beautiful!", "icon_url": "empty", "image_urls": "empty", "custom": {"virtual_cid": "57c69d67d36ef3151eb80ba9", "creator_uid": "123"}, "id": "57c69d68d36ef3151eb80bac", "name": "new circle 983"}], "tag": 0, "readable_create_time": "14:31", "id": "57d2575fb9a996414d274e54", "stats": {"liked": 0, "forwards": 0, "comments": 0}, "title": "circle feed list !", "origin_feed": "empty", "custom": "", "content": "this is a feed !yeah~~ 81589", "source": "\u793e\u533a", "location": "empty", "media_type": 0, "type": 0, "status": 0, "is_topic_top": "empty", "image_urls": ["http://test.jpg"], "is_top": 0, "topic_tag": "", "related_users": "empty", "has_collected": false, "create_time": "2016-09-09 14:31:59", "parent_feed_id": "", "is_recommended": false, "share_link": "http://wsq.umeng.com/feeds/57d2575fb9a996414d274e54/"}}}</w:t>
      </w:r>
    </w:p>
    <w:p w14:paraId="046A33A6" w14:textId="77777777" w:rsidR="00C123D8" w:rsidRPr="00C123D8" w:rsidRDefault="00C123D8" w:rsidP="00C123D8">
      <w:pPr>
        <w:pStyle w:val="a"/>
        <w:ind w:left="360"/>
        <w:rPr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update a feed.(</w:t>
      </w:r>
      <w:r w:rsidRPr="00C123D8">
        <w:rPr>
          <w:rFonts w:hint="eastAsia"/>
          <w:color w:val="C00000"/>
          <w:sz w:val="18"/>
          <w:szCs w:val="18"/>
          <w:lang w:val="en-US"/>
        </w:rPr>
        <w:t>发布一个动态</w:t>
      </w:r>
      <w:r w:rsidRPr="00C123D8">
        <w:rPr>
          <w:rFonts w:hint="eastAsia"/>
          <w:color w:val="C00000"/>
          <w:sz w:val="18"/>
          <w:szCs w:val="18"/>
          <w:lang w:val="en-US"/>
        </w:rPr>
        <w:t>----2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  <w:r w:rsidRPr="00C123D8">
        <w:rPr>
          <w:rFonts w:hint="eastAsia"/>
          <w:color w:val="C00000"/>
          <w:sz w:val="18"/>
          <w:szCs w:val="18"/>
          <w:lang w:val="en-US"/>
        </w:rPr>
        <w:t>{"message": "get umeng api successfully", "code": 1400, "Data": {"update": "empty", "response": {"liked": false, "seq": 3628911, "creator": {"icon_url": "empty", "medal_ids": "empty", "id": "57cd37cfb9a9967eb0367d76", "source_uid</w:t>
      </w:r>
      <w:r w:rsidRPr="00C123D8">
        <w:rPr>
          <w:color w:val="C00000"/>
          <w:sz w:val="18"/>
          <w:szCs w:val="18"/>
          <w:lang w:val="en-US"/>
        </w:rPr>
        <w:t xml:space="preserve">": "15996198251", "name": "15996198251"}, "topics": [{"stats": {"fans": 2, "feeds": 32}, "description": "the circle will be beautiful!", "icon_url": "empty", "image_urls": "empty", "custom": {"virtual_cid": "57c69d67d36ef3151eb80ba9", "creator_uid": "123"}, "id": "57c69d68d36ef3151eb80bac", "name": "new circle 983"}], "tag": 0, "readable_create_time": "14:31", "id": "57d2575fb9a996414d274e59", "stats": {"liked": 0, "forwards": 0, "comments": 0}, "title": "circle feed list !", "origin_feed": "empty", "custom": "", "content": "this is a feed !wawawawawawaw!!!!!! 69232", "source": "\u793e\u533a", "location": "empty", "media_type": 0, "type": 0, "status": 0, "is_topic_top": "empty", "image_urls": ["http://test.jpg"], "is_top": 0, "topic_tag": "", "related_users": </w:t>
      </w:r>
      <w:r w:rsidRPr="00C123D8">
        <w:rPr>
          <w:color w:val="C00000"/>
          <w:sz w:val="18"/>
          <w:szCs w:val="18"/>
          <w:lang w:val="en-US"/>
        </w:rPr>
        <w:lastRenderedPageBreak/>
        <w:t>"empty", "has_collected": false, "create_time": "2016-09-09 14:31:59", "parent_feed_id": "", "is_recommended": false, "share_link": "http://wsq.umeng.com/feeds/57d2575fb9a996414d274e59/"}}}</w:t>
      </w:r>
    </w:p>
    <w:p w14:paraId="794C203F" w14:textId="77777777" w:rsidR="00C123D8" w:rsidRPr="00C123D8" w:rsidRDefault="00C123D8" w:rsidP="00C123D8">
      <w:pPr>
        <w:pStyle w:val="a"/>
        <w:ind w:left="3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update a feed.(</w:t>
      </w:r>
      <w:r w:rsidRPr="00C123D8">
        <w:rPr>
          <w:rFonts w:hint="eastAsia"/>
          <w:color w:val="C00000"/>
          <w:sz w:val="18"/>
          <w:szCs w:val="18"/>
          <w:lang w:val="en-US"/>
        </w:rPr>
        <w:t>发布一个动态</w:t>
      </w:r>
      <w:r w:rsidRPr="00C123D8">
        <w:rPr>
          <w:rFonts w:hint="eastAsia"/>
          <w:color w:val="C00000"/>
          <w:sz w:val="18"/>
          <w:szCs w:val="18"/>
          <w:lang w:val="en-US"/>
        </w:rPr>
        <w:t>(topic_ids</w:t>
      </w:r>
      <w:r w:rsidRPr="00C123D8">
        <w:rPr>
          <w:rFonts w:hint="eastAsia"/>
          <w:color w:val="C00000"/>
          <w:sz w:val="18"/>
          <w:szCs w:val="18"/>
          <w:lang w:val="en-US"/>
        </w:rPr>
        <w:t>进行了修改</w:t>
      </w:r>
      <w:r w:rsidRPr="00C123D8">
        <w:rPr>
          <w:rFonts w:hint="eastAsia"/>
          <w:color w:val="C00000"/>
          <w:sz w:val="18"/>
          <w:szCs w:val="18"/>
          <w:lang w:val="en-US"/>
        </w:rPr>
        <w:t>id</w:t>
      </w:r>
      <w:r w:rsidRPr="00C123D8">
        <w:rPr>
          <w:rFonts w:hint="eastAsia"/>
          <w:color w:val="C00000"/>
          <w:sz w:val="18"/>
          <w:szCs w:val="18"/>
          <w:lang w:val="en-US"/>
        </w:rPr>
        <w:t>不正确）</w:t>
      </w:r>
      <w:r w:rsidRPr="00C123D8">
        <w:rPr>
          <w:rFonts w:hint="eastAsia"/>
          <w:color w:val="C00000"/>
          <w:sz w:val="18"/>
          <w:szCs w:val="18"/>
          <w:lang w:val="en-US"/>
        </w:rPr>
        <w:t>----3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  <w:r w:rsidRPr="00C123D8">
        <w:rPr>
          <w:rFonts w:hint="eastAsia"/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787E12E2" w14:textId="77777777" w:rsidR="00C123D8" w:rsidRPr="00C123D8" w:rsidRDefault="00C123D8" w:rsidP="00C123D8">
      <w:pPr>
        <w:pStyle w:val="a"/>
        <w:ind w:left="3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update a feed.(</w:t>
      </w:r>
      <w:r w:rsidRPr="00C123D8">
        <w:rPr>
          <w:rFonts w:hint="eastAsia"/>
          <w:color w:val="C00000"/>
          <w:sz w:val="18"/>
          <w:szCs w:val="18"/>
          <w:lang w:val="en-US"/>
        </w:rPr>
        <w:t>发布一个动态（参数为空）</w:t>
      </w:r>
      <w:r w:rsidRPr="00C123D8">
        <w:rPr>
          <w:rFonts w:hint="eastAsia"/>
          <w:color w:val="C00000"/>
          <w:sz w:val="18"/>
          <w:szCs w:val="18"/>
          <w:lang w:val="en-US"/>
        </w:rPr>
        <w:t>----4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  <w:r w:rsidRPr="00C123D8">
        <w:rPr>
          <w:rFonts w:hint="eastAsia"/>
          <w:color w:val="C00000"/>
          <w:sz w:val="18"/>
          <w:szCs w:val="18"/>
          <w:lang w:val="en-US"/>
        </w:rPr>
        <w:t>{"message": "request param required ! content.", "code": 100003, "Data": {"update": "empty", "response": "empty"}}</w:t>
      </w:r>
    </w:p>
    <w:p w14:paraId="50D4D404" w14:textId="17A76E00" w:rsidR="00C123D8" w:rsidRPr="00C123D8" w:rsidRDefault="00C123D8" w:rsidP="00C123D8">
      <w:pPr>
        <w:pStyle w:val="a"/>
        <w:numPr>
          <w:ilvl w:val="0"/>
          <w:numId w:val="0"/>
        </w:numPr>
        <w:ind w:left="3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color w:val="C00000"/>
          <w:sz w:val="18"/>
          <w:szCs w:val="18"/>
          <w:lang w:val="en-US"/>
        </w:rPr>
        <w:t>[Finished in 1.9s]</w:t>
      </w:r>
    </w:p>
    <w:p w14:paraId="2B2A40FE" w14:textId="77777777" w:rsidR="002B72B5" w:rsidRDefault="002B72B5" w:rsidP="00C123D8">
      <w:pPr>
        <w:pStyle w:val="a"/>
        <w:numPr>
          <w:ilvl w:val="0"/>
          <w:numId w:val="0"/>
        </w:numPr>
        <w:rPr>
          <w:rFonts w:hint="eastAsia"/>
          <w:sz w:val="24"/>
          <w:szCs w:val="24"/>
          <w:lang w:val="en-US"/>
        </w:rPr>
      </w:pPr>
    </w:p>
    <w:p w14:paraId="0F0C1F8D" w14:textId="77777777" w:rsidR="002B72B5" w:rsidRPr="002B72B5" w:rsidRDefault="002B72B5" w:rsidP="002B72B5">
      <w:pPr>
        <w:pStyle w:val="a"/>
        <w:numPr>
          <w:ilvl w:val="0"/>
          <w:numId w:val="0"/>
        </w:numPr>
        <w:ind w:left="360"/>
        <w:rPr>
          <w:rFonts w:hint="eastAsia"/>
          <w:sz w:val="24"/>
          <w:szCs w:val="24"/>
          <w:lang w:val="en-US"/>
        </w:rPr>
      </w:pPr>
    </w:p>
    <w:p w14:paraId="75A84F33" w14:textId="415DFC7B" w:rsidR="009974A4" w:rsidRPr="00C123D8" w:rsidRDefault="00827659" w:rsidP="00C123D8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>circle_feed_list()</w:t>
      </w:r>
    </w:p>
    <w:p w14:paraId="3750D62C" w14:textId="46C418A0" w:rsidR="003F3E2E" w:rsidRPr="00C123D8" w:rsidRDefault="003F3E2E" w:rsidP="009974A4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lang w:val="en-US"/>
        </w:rPr>
      </w:pPr>
      <w:r w:rsidRPr="00C123D8">
        <w:rPr>
          <w:rFonts w:hint="eastAsia"/>
          <w:color w:val="000000" w:themeColor="text1"/>
          <w:sz w:val="24"/>
          <w:szCs w:val="24"/>
          <w:lang w:val="en-US"/>
        </w:rPr>
        <w:t>正确返回值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="00C123D8" w:rsidRPr="00C123D8">
        <w:rPr>
          <w:color w:val="000000" w:themeColor="text1"/>
          <w:sz w:val="24"/>
          <w:szCs w:val="24"/>
          <w:lang w:val="en-US"/>
        </w:rPr>
        <w:t>3300</w:t>
      </w:r>
    </w:p>
    <w:p w14:paraId="20633B5F" w14:textId="3800FB80" w:rsidR="003F3E2E" w:rsidRDefault="003F3E2E" w:rsidP="009974A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C123D8">
        <w:rPr>
          <w:rFonts w:hint="eastAsia"/>
          <w:color w:val="000000" w:themeColor="text1"/>
          <w:sz w:val="24"/>
          <w:szCs w:val="24"/>
          <w:lang w:val="en-US"/>
        </w:rPr>
        <w:t>id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不合法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30010</w:t>
      </w:r>
    </w:p>
    <w:p w14:paraId="4DABD652" w14:textId="27B807D9" w:rsidR="00C123D8" w:rsidRDefault="00C123D8" w:rsidP="009974A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 w:rsidRPr="00C123D8">
        <w:rPr>
          <w:rFonts w:hint="eastAsia"/>
          <w:color w:val="000000" w:themeColor="text1"/>
          <w:sz w:val="24"/>
          <w:szCs w:val="24"/>
          <w:lang w:val="en-US"/>
        </w:rPr>
        <w:t>info_json</w:t>
      </w:r>
      <w:r w:rsidRPr="00C123D8">
        <w:rPr>
          <w:rFonts w:hint="eastAsia"/>
          <w:color w:val="000000" w:themeColor="text1"/>
          <w:sz w:val="24"/>
          <w:szCs w:val="24"/>
          <w:lang w:val="en-US"/>
        </w:rPr>
        <w:t>参数为空</w:t>
      </w:r>
      <w:r>
        <w:rPr>
          <w:rFonts w:hint="eastAsia"/>
          <w:color w:val="000000" w:themeColor="text1"/>
          <w:sz w:val="24"/>
          <w:szCs w:val="24"/>
          <w:lang w:val="en-US"/>
        </w:rPr>
        <w:t>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100003</w:t>
      </w:r>
    </w:p>
    <w:p w14:paraId="02162C8E" w14:textId="0719E1ED" w:rsidR="00C123D8" w:rsidRDefault="00C123D8" w:rsidP="009974A4">
      <w:pPr>
        <w:pStyle w:val="a"/>
        <w:numPr>
          <w:ilvl w:val="0"/>
          <w:numId w:val="0"/>
        </w:numPr>
        <w:ind w:left="36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4A5226F1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>otherPara[num] = {</w:t>
      </w:r>
    </w:p>
    <w:p w14:paraId="4CACBC06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}</w:t>
      </w:r>
    </w:p>
    <w:p w14:paraId="19B60F2B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7870A80E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"count":10,</w:t>
      </w:r>
    </w:p>
    <w:p w14:paraId="14EC0D36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"topic_id":"57c69d68d36ef3151eb80bac",# this is the only circle can be use when test.</w:t>
      </w:r>
    </w:p>
    <w:p w14:paraId="3EC3884A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"page":1,</w:t>
      </w:r>
    </w:p>
    <w:p w14:paraId="6E505725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"order":0</w:t>
      </w:r>
    </w:p>
    <w:p w14:paraId="1B2C2599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}</w:t>
      </w:r>
    </w:p>
    <w:p w14:paraId="07AB1B81" w14:textId="77777777" w:rsidR="00C123D8" w:rsidRPr="00C123D8" w:rsidRDefault="00C123D8" w:rsidP="00C123D8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C123D8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"feed of a special circle.(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圈子的动态详情列表－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-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－－－－－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1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）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 xml:space="preserve">\n"   </w:t>
      </w:r>
    </w:p>
    <w:p w14:paraId="4A4ACAD3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num += 1</w:t>
      </w:r>
    </w:p>
    <w:p w14:paraId="3253EBE0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588CC771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}</w:t>
      </w:r>
    </w:p>
    <w:p w14:paraId="2BCC1670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4F859F1A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"count":10,</w:t>
      </w:r>
    </w:p>
    <w:p w14:paraId="54358F2C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"topic_id":"57c69d68d36ef3151",# this is the only circle can be use when test.</w:t>
      </w:r>
    </w:p>
    <w:p w14:paraId="25C265F3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"page":1,</w:t>
      </w:r>
    </w:p>
    <w:p w14:paraId="2DCDE263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    "order":0</w:t>
      </w:r>
    </w:p>
    <w:p w14:paraId="4E72B1E7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}</w:t>
      </w:r>
    </w:p>
    <w:p w14:paraId="211FBEC4" w14:textId="77777777" w:rsidR="00C123D8" w:rsidRPr="00C123D8" w:rsidRDefault="00C123D8" w:rsidP="00C123D8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C123D8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"feed of a special circle.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（圈子的动态详情列表（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ID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不合法）－－－－－－－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2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）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\n"</w:t>
      </w:r>
    </w:p>
    <w:p w14:paraId="59E6227E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</w:p>
    <w:p w14:paraId="6CC62BF0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num += 1</w:t>
      </w:r>
    </w:p>
    <w:p w14:paraId="0990932C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0A6AB191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}</w:t>
      </w:r>
    </w:p>
    <w:p w14:paraId="3A2AAC17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1218D2D6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14:paraId="5D5D2578" w14:textId="77777777" w:rsidR="00C123D8" w:rsidRPr="00C123D8" w:rsidRDefault="00C123D8" w:rsidP="00C123D8">
      <w:pPr>
        <w:pStyle w:val="a"/>
        <w:ind w:left="360"/>
        <w:rPr>
          <w:rFonts w:hint="eastAsia"/>
          <w:color w:val="000000" w:themeColor="text1"/>
          <w:sz w:val="18"/>
          <w:szCs w:val="18"/>
          <w:lang w:val="en-US"/>
        </w:rPr>
      </w:pPr>
      <w:r w:rsidRPr="00C123D8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"feed of a special circle.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（圈子的动态详情列表（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info_json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参数为空）－－－－－－－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3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）</w:t>
      </w:r>
      <w:r w:rsidRPr="00C123D8">
        <w:rPr>
          <w:rFonts w:hint="eastAsia"/>
          <w:color w:val="000000" w:themeColor="text1"/>
          <w:sz w:val="18"/>
          <w:szCs w:val="18"/>
          <w:lang w:val="en-US"/>
        </w:rPr>
        <w:t>\n"</w:t>
      </w:r>
    </w:p>
    <w:p w14:paraId="5973629B" w14:textId="77777777" w:rsidR="00C123D8" w:rsidRPr="00C123D8" w:rsidRDefault="00C123D8" w:rsidP="00C123D8">
      <w:pPr>
        <w:pStyle w:val="a"/>
        <w:ind w:left="360"/>
        <w:rPr>
          <w:color w:val="000000" w:themeColor="text1"/>
          <w:sz w:val="18"/>
          <w:szCs w:val="18"/>
          <w:lang w:val="en-US"/>
        </w:rPr>
      </w:pPr>
    </w:p>
    <w:p w14:paraId="1E3234A2" w14:textId="3E072002" w:rsidR="00C123D8" w:rsidRDefault="00C123D8" w:rsidP="00C123D8">
      <w:pPr>
        <w:pStyle w:val="a"/>
        <w:numPr>
          <w:ilvl w:val="0"/>
          <w:numId w:val="0"/>
        </w:numPr>
        <w:ind w:left="360" w:firstLine="160"/>
        <w:rPr>
          <w:rFonts w:hint="eastAsia"/>
          <w:color w:val="000000" w:themeColor="text1"/>
          <w:sz w:val="18"/>
          <w:szCs w:val="18"/>
          <w:lang w:val="en-US"/>
        </w:rPr>
      </w:pPr>
      <w:r w:rsidRPr="00C123D8">
        <w:rPr>
          <w:color w:val="000000" w:themeColor="text1"/>
          <w:sz w:val="18"/>
          <w:szCs w:val="18"/>
          <w:lang w:val="en-US"/>
        </w:rPr>
        <w:t>do_request(api,info_json,message,"POST",otherPara)</w:t>
      </w:r>
    </w:p>
    <w:p w14:paraId="5B9353EA" w14:textId="63745329" w:rsidR="00C123D8" w:rsidRDefault="00C123D8" w:rsidP="00C123D8">
      <w:pPr>
        <w:pStyle w:val="a"/>
        <w:numPr>
          <w:ilvl w:val="0"/>
          <w:numId w:val="0"/>
        </w:numPr>
        <w:ind w:left="360" w:firstLine="160"/>
        <w:rPr>
          <w:rFonts w:hint="eastAsia"/>
          <w:color w:val="C00000"/>
          <w:sz w:val="24"/>
          <w:szCs w:val="24"/>
          <w:lang w:val="en-US"/>
        </w:rPr>
      </w:pPr>
      <w:r w:rsidRPr="00C123D8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4DAB646B" w14:textId="77777777" w:rsidR="00C123D8" w:rsidRPr="00C123D8" w:rsidRDefault="00C123D8" w:rsidP="00C123D8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feed of a special circle.(</w:t>
      </w:r>
      <w:r w:rsidRPr="00C123D8">
        <w:rPr>
          <w:rFonts w:hint="eastAsia"/>
          <w:color w:val="C00000"/>
          <w:sz w:val="18"/>
          <w:szCs w:val="18"/>
          <w:lang w:val="en-US"/>
        </w:rPr>
        <w:t>圈子的动态详情列表－</w:t>
      </w:r>
      <w:r w:rsidRPr="00C123D8">
        <w:rPr>
          <w:rFonts w:hint="eastAsia"/>
          <w:color w:val="C00000"/>
          <w:sz w:val="18"/>
          <w:szCs w:val="18"/>
          <w:lang w:val="en-US"/>
        </w:rPr>
        <w:t>-</w:t>
      </w:r>
      <w:r w:rsidRPr="00C123D8">
        <w:rPr>
          <w:rFonts w:hint="eastAsia"/>
          <w:color w:val="C00000"/>
          <w:sz w:val="18"/>
          <w:szCs w:val="18"/>
          <w:lang w:val="en-US"/>
        </w:rPr>
        <w:t>－－－－－</w:t>
      </w:r>
      <w:r w:rsidRPr="00C123D8">
        <w:rPr>
          <w:rFonts w:hint="eastAsia"/>
          <w:color w:val="C00000"/>
          <w:sz w:val="18"/>
          <w:szCs w:val="18"/>
          <w:lang w:val="en-US"/>
        </w:rPr>
        <w:t>1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</w:p>
    <w:p w14:paraId="43384C11" w14:textId="77777777" w:rsidR="00C123D8" w:rsidRPr="00C123D8" w:rsidRDefault="00C123D8" w:rsidP="00C123D8">
      <w:pPr>
        <w:pStyle w:val="a"/>
        <w:ind w:left="360" w:firstLine="160"/>
        <w:rPr>
          <w:color w:val="C00000"/>
          <w:sz w:val="18"/>
          <w:szCs w:val="18"/>
          <w:lang w:val="en-US"/>
        </w:rPr>
      </w:pPr>
      <w:r w:rsidRPr="00C123D8">
        <w:rPr>
          <w:color w:val="C00000"/>
          <w:sz w:val="18"/>
          <w:szCs w:val="18"/>
          <w:lang w:val="en-US"/>
        </w:rPr>
        <w:t xml:space="preserve">{"message": "get umeng api successfully", "code": 3300, "Data": {"update": "empty", "response": {"count": 10, "total": 32, "page": 1, "results": [{"liked": false, "seq": 3628911,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"14:31", "id": "57d2575fb9a996414d274e59", "stats": {"liked": 0, "forwards": 0, "comments": 0}, "title": "circle feed list !", "origin_feed": "empty", "custom": "", "content": "this is a feed !wawawawawawaw!!!!!! 69232", "source": "\u793e\u533a", "location": "empty", "media_type": 0, "type": 0, "status": 0, "is_topic_top": "empty", "image_urls": ["http://test.jpg"], "is_top": 0, "topic_tag": "", "related_users": "empty", "has_collected": false, "create_time": "2016-09-09 14:31:59", "parent_feed_id": "", "is_recommended": false, "share_link": "http://wsq.umeng.com/feeds/57d2575fb9a996414d274e59/"}, {"liked": false, "seq": 3628910,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"14:31", "id": "57d2575fb9a996414d274e54", "stats": {"liked": 0, "forwards": 0, "comments": 0}, "title": "circle feed list !", "origin_feed": "empty", "custom": "", "content": "this is a feed !yeah~~ 81589", "source": "\u793e\u533a", "location": "empty", "media_type": 0, "type": 0, "status": 0, "is_topic_top": "empty", "image_urls": ["http://test.jpg"], "is_top": 0, "topic_tag": "", "related_users": "empty", "has_collected": false, "create_time": "2016-09-09 14:31:59", "parent_feed_id": "", "is_recommended": false, "share_link": "http://wsq.umeng.com/feeds/57d2575fb9a996414d274e54/"}, {"liked": false, "seq": 3628902,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"14:31", "id": "57d2573cb9a996412946c42a", "stats": {"liked": 0, "forwards": 0, "comments": 0}, "title": "circle feed list !", "origin_feed": "empty", "custom": "", "content": "this is a feed !wawawawawawaw!!!!!! 99178", "source": "\u793e\u533a", "location": "empty", "media_type": 0, "type": 0, "status": 0, "is_topic_top": "empty", "image_urls": ["http://test.jpg"], "is_top": 0, "topic_tag": "", "related_users": "empty", "has_collected": false, "create_time": "2016-09-09 14:31:24", "parent_feed_id": "", "is_recommended": false, "share_link": "http://wsq.umeng.com/feeds/57d2573cb9a996412946c42a/"}, {"liked": false, "seq": 3628901,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"14:31", "id": "57d2573bb9a99640c335f40d", "stats": {"liked": 0, "forwards": 0, "comments": 0}, "title": "circle feed list !", "origin_feed": "empty", "custom": "", "content": "this is a feed !yeah~~ 83616", "source": "\u793e\u533a", "location": "empty", "media_type": 0, "type": 0, "status": 0, "is_topic_top": "empty", "image_urls": ["http://test.jpg"], "is_top": 0, "topic_tag": "", "related_users": "empty", "has_collected": false, "create_time": "2016-09-09 14:31:23", "parent_feed_id": "", "is_recommended": false, "share_link": "http://wsq.umeng.com/feeds/57d2573bb9a99640c335f40d/"}, {"liked": false, "seq": 3628765,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"14:23", "id": "57d25561b9a9964cdcfea518", "stats": {"liked": 0, "forwards": 0, "comments": 0}, "title": "circle feed list !", "origin_feed": "empty", "custom": "", "content": "this is a feed !wawawawawawaw!!!!!! 52348", "source": "\u793e\u533a", "location": "empty", "media_type": 0, "type": 0, "status": 0, "is_topic_top": "empty", "image_urls": ["http://test.jpg"], "is_top": 0, "topic_tag": "", "related_users": "empty", "has_collected": false, "create_time": "2016-09-09 14:23:29", "parent_feed_id": "", "is_recommended": false, "share_link": </w:t>
      </w:r>
      <w:r w:rsidRPr="00C123D8">
        <w:rPr>
          <w:color w:val="C00000"/>
          <w:sz w:val="18"/>
          <w:szCs w:val="18"/>
          <w:lang w:val="en-US"/>
        </w:rPr>
        <w:lastRenderedPageBreak/>
        <w:t>"http://wsq.umeng.com/feeds/57d25561b9a9964cdcfea518/"}, {"liked": false, "seq": 3628764,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"14:23", "id": "57d25561d36ef306918fe08c", "stats": {"liked": 0, "forwards": 0, "comments": 0}, "title": "circle feed list !", "origin_feed": "empty", "custom": "", "content": "this is a feed !yeah~~ 17316", "source": "\u793e\u533a", "location": "empty", "media_type": 0, "type": 0, "status": 0, "is_topic_top": "empty", "image_urls": ["http://test.jpg"], "is_top": 0, "topic_tag": "", "related_users": "empty", "has_collected": false, "create_time": "2016-09-09 14:23:29", "parent_feed_id": "", "is_recommended": false, "share_link": "http://wsq.umeng.com/feeds/57d25561d36ef306918fe08c/"}, {"liked": false, "seq": 3626615,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"10:35", "id": "57d21ff5d36ef3ede3215abe", "stats": {"liked": 0, "forwards": 0, "comments": 0}, "title": "circle feed list !", "origin_feed": "empty", "custom": "", "content": "this is a feed !wawawawawawaw!!!!!! 91145", "source": "\u793e\u533a", "location": "empty", "media_type": 0, "type": 0, "status": 0, "is_topic_top": "empty", "image_urls": ["http://test.jpg"], "is_top": 0, "topic_tag": "", "related_users": "empty", "has_collected": false, "create_time": "2016-09-09 10:35:33", "parent_feed_id": "", "is_recommended": false, "share_link": "http://wsq.umeng.com/feeds/57d21ff5d36ef3ede3215abe/"}, {"liked": false, "seq": 3626614,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"10:35", "id": "57d21ff5d36ef3ede3215aac", "stats": {"liked": 0, "forwards": 0, "comments": 0}, "title": "circle feed list !", "origin_feed": "empty", "custom": "", "content": "this is a feed !yeah~~ 39592", "source": "\u793e\u533a", "location": "empty", "media_type": 0, "type": 0, "status": 0, "is_topic_top": "empty", "image_urls": ["http://test.jpg"], "is_top": 0, "topic_tag": "", "related_users": "empty", "has_collected": false, "create_time": "2016-09-09 10:35:33", "parent_feed_id": "", "is_recommended": false, "share_link": "http://wsq.umeng.com/feeds/57d21ff5d36ef3ede3215aac/"}, {"liked": false, "seq": 3626512,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"10:23", "id": "57d21d20b9a996412946a1ca", "stats": {"liked": 0, "forwards": 0, "comments": 0}, "title": "circle feed list !", "origin_feed": "empty", "custom": "", "content": "this is a feed !wawawawawawaw!!!!!! 44224", "source": "\u793e\u533a", "location": "empty", "media_type": 0, "type": 0, "status": 0, "is_topic_top": "empty", "image_urls": ["http://test.jpg"], "is_top": 0, "topic_tag": "", "related_users": "empty", "has_collected": false, "create_time": "2016-09-09 10:23:28", "parent_feed_id": "", "is_recommended": false, "share_link": "http://wsq.umeng.com/feeds/57d21d20b9a996412946a1ca/"}, {"liked": false, "seq": 3626511,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"10:23", "id": "57d21d1fd36ef31fcf94f1ec", "stats": {"liked": 0, "forwards": 0, "comments": 0}, "title": "circle feed list !", "origin_feed": "empty", "custom": "", "content": "this is a feed !yeah~~ 9041", "source": "\u793e\u533a", "location": "empty", "media_type": 0, "type": 0, "status": 0, "is_topic_top": "empty", "image_urls": ["http://test.jpg"], "is_top": 0, "topic_tag": "", "related_users": "empty", "has_collected": false, "create_time": "2016-09-09 10:23:27", "parent_feed_id": "", "is_recommended": false, "share_link": "http://wsq.umeng.com/feeds/57d21d1fd36ef31fcf94f1ec/"}]}}}</w:t>
      </w:r>
    </w:p>
    <w:p w14:paraId="61CAF0EE" w14:textId="77777777" w:rsidR="00C123D8" w:rsidRPr="00C123D8" w:rsidRDefault="00C123D8" w:rsidP="00C123D8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feed of a special circle.</w:t>
      </w:r>
      <w:r w:rsidRPr="00C123D8">
        <w:rPr>
          <w:rFonts w:hint="eastAsia"/>
          <w:color w:val="C00000"/>
          <w:sz w:val="18"/>
          <w:szCs w:val="18"/>
          <w:lang w:val="en-US"/>
        </w:rPr>
        <w:t>（圈子的动态详情列表（</w:t>
      </w:r>
      <w:r w:rsidRPr="00C123D8">
        <w:rPr>
          <w:rFonts w:hint="eastAsia"/>
          <w:color w:val="C00000"/>
          <w:sz w:val="18"/>
          <w:szCs w:val="18"/>
          <w:lang w:val="en-US"/>
        </w:rPr>
        <w:t>ID</w:t>
      </w:r>
      <w:r w:rsidRPr="00C123D8">
        <w:rPr>
          <w:rFonts w:hint="eastAsia"/>
          <w:color w:val="C00000"/>
          <w:sz w:val="18"/>
          <w:szCs w:val="18"/>
          <w:lang w:val="en-US"/>
        </w:rPr>
        <w:t>不合法）－－－－－－－</w:t>
      </w:r>
      <w:r w:rsidRPr="00C123D8">
        <w:rPr>
          <w:rFonts w:hint="eastAsia"/>
          <w:color w:val="C00000"/>
          <w:sz w:val="18"/>
          <w:szCs w:val="18"/>
          <w:lang w:val="en-US"/>
        </w:rPr>
        <w:t>2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</w:p>
    <w:p w14:paraId="4189C29D" w14:textId="77777777" w:rsidR="00C123D8" w:rsidRPr="00C123D8" w:rsidRDefault="00C123D8" w:rsidP="00C123D8">
      <w:pPr>
        <w:pStyle w:val="a"/>
        <w:ind w:left="360" w:firstLine="160"/>
        <w:rPr>
          <w:color w:val="C00000"/>
          <w:sz w:val="18"/>
          <w:szCs w:val="18"/>
          <w:lang w:val="en-US"/>
        </w:rPr>
      </w:pPr>
      <w:r w:rsidRPr="00C123D8">
        <w:rPr>
          <w:color w:val="C00000"/>
          <w:sz w:val="18"/>
          <w:szCs w:val="18"/>
          <w:lang w:val="en-US"/>
        </w:rPr>
        <w:t>{"message": "Topic id is invalid", "code": 30010, "Data": {"update": "empty", "response": "empty"}}</w:t>
      </w:r>
    </w:p>
    <w:p w14:paraId="5CFBC6F1" w14:textId="77777777" w:rsidR="00C123D8" w:rsidRPr="00C123D8" w:rsidRDefault="00C123D8" w:rsidP="00C123D8">
      <w:pPr>
        <w:pStyle w:val="a"/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rFonts w:hint="eastAsia"/>
          <w:color w:val="C00000"/>
          <w:sz w:val="18"/>
          <w:szCs w:val="18"/>
          <w:lang w:val="en-US"/>
        </w:rPr>
        <w:t>feed of a special circle.</w:t>
      </w:r>
      <w:r w:rsidRPr="00C123D8">
        <w:rPr>
          <w:rFonts w:hint="eastAsia"/>
          <w:color w:val="C00000"/>
          <w:sz w:val="18"/>
          <w:szCs w:val="18"/>
          <w:lang w:val="en-US"/>
        </w:rPr>
        <w:t>（圈子的动态详情列表（</w:t>
      </w:r>
      <w:r w:rsidRPr="00C123D8">
        <w:rPr>
          <w:rFonts w:hint="eastAsia"/>
          <w:color w:val="C00000"/>
          <w:sz w:val="18"/>
          <w:szCs w:val="18"/>
          <w:lang w:val="en-US"/>
        </w:rPr>
        <w:t>info_json</w:t>
      </w:r>
      <w:r w:rsidRPr="00C123D8">
        <w:rPr>
          <w:rFonts w:hint="eastAsia"/>
          <w:color w:val="C00000"/>
          <w:sz w:val="18"/>
          <w:szCs w:val="18"/>
          <w:lang w:val="en-US"/>
        </w:rPr>
        <w:t>参数为空）－－－－－－－</w:t>
      </w:r>
      <w:r w:rsidRPr="00C123D8">
        <w:rPr>
          <w:rFonts w:hint="eastAsia"/>
          <w:color w:val="C00000"/>
          <w:sz w:val="18"/>
          <w:szCs w:val="18"/>
          <w:lang w:val="en-US"/>
        </w:rPr>
        <w:t>3</w:t>
      </w:r>
      <w:r w:rsidRPr="00C123D8">
        <w:rPr>
          <w:rFonts w:hint="eastAsia"/>
          <w:color w:val="C00000"/>
          <w:sz w:val="18"/>
          <w:szCs w:val="18"/>
          <w:lang w:val="en-US"/>
        </w:rPr>
        <w:t>）</w:t>
      </w:r>
    </w:p>
    <w:p w14:paraId="420BF773" w14:textId="77777777" w:rsidR="00C123D8" w:rsidRPr="00C123D8" w:rsidRDefault="00C123D8" w:rsidP="00C123D8">
      <w:pPr>
        <w:pStyle w:val="a"/>
        <w:ind w:left="360" w:firstLine="160"/>
        <w:rPr>
          <w:color w:val="C00000"/>
          <w:sz w:val="18"/>
          <w:szCs w:val="18"/>
          <w:lang w:val="en-US"/>
        </w:rPr>
      </w:pPr>
      <w:r w:rsidRPr="00C123D8">
        <w:rPr>
          <w:color w:val="C00000"/>
          <w:sz w:val="18"/>
          <w:szCs w:val="18"/>
          <w:lang w:val="en-US"/>
        </w:rPr>
        <w:t>{"message": "request param required ! topic_id.", "code": 100003, "Data": {"update": "empty", "response": "empty"}}</w:t>
      </w:r>
    </w:p>
    <w:p w14:paraId="00A7309A" w14:textId="6020BFD5" w:rsidR="00C123D8" w:rsidRPr="00C123D8" w:rsidRDefault="00C123D8" w:rsidP="00C123D8">
      <w:pPr>
        <w:pStyle w:val="a"/>
        <w:numPr>
          <w:ilvl w:val="0"/>
          <w:numId w:val="0"/>
        </w:numPr>
        <w:ind w:left="360" w:firstLine="160"/>
        <w:rPr>
          <w:rFonts w:hint="eastAsia"/>
          <w:color w:val="C00000"/>
          <w:sz w:val="18"/>
          <w:szCs w:val="18"/>
          <w:lang w:val="en-US"/>
        </w:rPr>
      </w:pPr>
      <w:r w:rsidRPr="00C123D8">
        <w:rPr>
          <w:color w:val="C00000"/>
          <w:sz w:val="18"/>
          <w:szCs w:val="18"/>
          <w:lang w:val="en-US"/>
        </w:rPr>
        <w:t>[Finished in 1.9s]</w:t>
      </w:r>
    </w:p>
    <w:p w14:paraId="18BD3432" w14:textId="77777777" w:rsidR="003F3E2E" w:rsidRPr="00AD2815" w:rsidRDefault="003F3E2E" w:rsidP="009974A4">
      <w:pPr>
        <w:pStyle w:val="a"/>
        <w:numPr>
          <w:ilvl w:val="0"/>
          <w:numId w:val="0"/>
        </w:numPr>
        <w:ind w:left="360"/>
        <w:rPr>
          <w:color w:val="C00000"/>
          <w:sz w:val="24"/>
          <w:szCs w:val="24"/>
          <w:lang w:val="en-US"/>
        </w:rPr>
      </w:pPr>
    </w:p>
    <w:p w14:paraId="6B1DE612" w14:textId="6F695BB4" w:rsidR="00776549" w:rsidRPr="008958CF" w:rsidRDefault="00C800A2" w:rsidP="008958CF">
      <w:pPr>
        <w:pStyle w:val="a"/>
        <w:numPr>
          <w:ilvl w:val="0"/>
          <w:numId w:val="6"/>
        </w:numPr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fee</w:t>
      </w:r>
      <w:r w:rsidRPr="00AD2815">
        <w:rPr>
          <w:sz w:val="24"/>
          <w:szCs w:val="24"/>
          <w:lang w:val="en-US"/>
        </w:rPr>
        <w:t>d_detail()</w:t>
      </w:r>
    </w:p>
    <w:p w14:paraId="2D881BB6" w14:textId="08CBDD3E" w:rsidR="003F3E2E" w:rsidRPr="008958CF" w:rsidRDefault="003F3E2E" w:rsidP="00C800A2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 </w:t>
      </w:r>
      <w:r w:rsidRPr="008958CF">
        <w:rPr>
          <w:color w:val="000000" w:themeColor="text1"/>
          <w:sz w:val="24"/>
          <w:szCs w:val="24"/>
          <w:lang w:val="en-US"/>
        </w:rPr>
        <w:t xml:space="preserve"> 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正确值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="008958CF" w:rsidRPr="008958CF">
        <w:rPr>
          <w:rFonts w:hint="eastAsia"/>
          <w:color w:val="000000" w:themeColor="text1"/>
          <w:sz w:val="24"/>
          <w:szCs w:val="24"/>
          <w:lang w:val="en-US"/>
        </w:rPr>
        <w:t>2200</w:t>
      </w:r>
    </w:p>
    <w:p w14:paraId="360F9941" w14:textId="37EFF8B5" w:rsidR="003F3E2E" w:rsidRDefault="003F3E2E" w:rsidP="00C800A2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  <w:lang w:val="en-US"/>
        </w:rPr>
      </w:pPr>
      <w:r w:rsidRPr="008958CF"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 w:rsidR="008958CF" w:rsidRPr="008958CF">
        <w:rPr>
          <w:color w:val="000000" w:themeColor="text1"/>
          <w:sz w:val="24"/>
          <w:szCs w:val="24"/>
          <w:lang w:val="en-US"/>
        </w:rPr>
        <w:t xml:space="preserve"> 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 xml:space="preserve"> ID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不合法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100005</w:t>
      </w:r>
    </w:p>
    <w:p w14:paraId="0813E4BE" w14:textId="3E9BEC50" w:rsidR="003F3E2E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000000" w:themeColor="text1"/>
          <w:sz w:val="24"/>
          <w:szCs w:val="24"/>
          <w:lang w:val="en-US"/>
        </w:rPr>
      </w:pPr>
      <w:r w:rsidRPr="008958CF">
        <w:rPr>
          <w:color w:val="000000" w:themeColor="text1"/>
          <w:sz w:val="24"/>
          <w:szCs w:val="24"/>
          <w:lang w:val="en-US"/>
        </w:rPr>
        <w:t>info_json</w:t>
      </w:r>
      <w:r>
        <w:rPr>
          <w:rFonts w:hint="eastAsia"/>
          <w:color w:val="000000" w:themeColor="text1"/>
          <w:sz w:val="24"/>
          <w:szCs w:val="24"/>
          <w:lang w:val="en-US"/>
        </w:rPr>
        <w:t>参数为空报错</w:t>
      </w:r>
    </w:p>
    <w:p w14:paraId="4FC7C9F7" w14:textId="1EB143CF" w:rsidR="008958CF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5938BF43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>otherPara[num] = {</w:t>
      </w:r>
    </w:p>
    <w:p w14:paraId="710E64D9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    "feed_id":"57ce5a64b9a9965c03f6b679"</w:t>
      </w:r>
    </w:p>
    <w:p w14:paraId="503FCE2B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}</w:t>
      </w:r>
    </w:p>
    <w:p w14:paraId="3AD532D8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200C5F8A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}</w:t>
      </w:r>
    </w:p>
    <w:p w14:paraId="15B9E729" w14:textId="77777777" w:rsidR="008958CF" w:rsidRPr="008958CF" w:rsidRDefault="008958CF" w:rsidP="008958CF">
      <w:pPr>
        <w:pStyle w:val="a"/>
        <w:ind w:firstLine="220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"feed deatail(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动态详情界面）－－－－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test1\n" </w:t>
      </w:r>
    </w:p>
    <w:p w14:paraId="17E5C1F3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</w:p>
    <w:p w14:paraId="644E47A4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num += 1</w:t>
      </w:r>
    </w:p>
    <w:p w14:paraId="2A1F398B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0AEF509B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    "feed_id":"57ce5a64b9a9965c0"</w:t>
      </w:r>
    </w:p>
    <w:p w14:paraId="19F40C40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}</w:t>
      </w:r>
    </w:p>
    <w:p w14:paraId="4286A0BB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41D10997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}</w:t>
      </w:r>
    </w:p>
    <w:p w14:paraId="0B69AFAA" w14:textId="77777777" w:rsidR="008958CF" w:rsidRPr="008958CF" w:rsidRDefault="008958CF" w:rsidP="008958CF">
      <w:pPr>
        <w:pStyle w:val="a"/>
        <w:ind w:firstLine="220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"feed deatail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（动态详情界面）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-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－－－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test2(id 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不合法）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\n"    </w:t>
      </w:r>
    </w:p>
    <w:p w14:paraId="7084BD02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</w:p>
    <w:p w14:paraId="2F53F508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</w:p>
    <w:p w14:paraId="42EBFEC2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num += 1</w:t>
      </w:r>
    </w:p>
    <w:p w14:paraId="729943EC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7CCFA0B4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}</w:t>
      </w:r>
    </w:p>
    <w:p w14:paraId="44550FDA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info_json[num] = {</w:t>
      </w:r>
    </w:p>
    <w:p w14:paraId="0E4DFEC8" w14:textId="77777777" w:rsidR="008958CF" w:rsidRPr="008958CF" w:rsidRDefault="008958CF" w:rsidP="008958CF">
      <w:pPr>
        <w:pStyle w:val="a"/>
        <w:ind w:firstLine="220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}</w:t>
      </w:r>
    </w:p>
    <w:p w14:paraId="6133F74D" w14:textId="5EF32441" w:rsidR="008958CF" w:rsidRPr="008958CF" w:rsidRDefault="008958CF" w:rsidP="008958CF">
      <w:pPr>
        <w:pStyle w:val="a"/>
        <w:ind w:firstLine="220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"feed deatail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（动态详情界面）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-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－－－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test3(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参数为空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)\n"    </w:t>
      </w:r>
    </w:p>
    <w:p w14:paraId="1B5172E4" w14:textId="21A32B1A" w:rsidR="008958CF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do_request(api,info_json,message,"POST",otherPara)</w:t>
      </w:r>
    </w:p>
    <w:p w14:paraId="3976BBF4" w14:textId="12B863F7" w:rsidR="008958CF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测试结果：</w:t>
      </w:r>
    </w:p>
    <w:p w14:paraId="52E6EBDB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>feed deatail(</w:t>
      </w:r>
      <w:r w:rsidRPr="008958CF">
        <w:rPr>
          <w:rFonts w:hint="eastAsia"/>
          <w:color w:val="C00000"/>
          <w:sz w:val="18"/>
          <w:szCs w:val="18"/>
          <w:lang w:val="en-US"/>
        </w:rPr>
        <w:t>动态详情界面）－－－－</w:t>
      </w:r>
      <w:r w:rsidRPr="008958CF">
        <w:rPr>
          <w:rFonts w:hint="eastAsia"/>
          <w:color w:val="C00000"/>
          <w:sz w:val="18"/>
          <w:szCs w:val="18"/>
          <w:lang w:val="en-US"/>
        </w:rPr>
        <w:t>test1</w:t>
      </w:r>
    </w:p>
    <w:p w14:paraId="7FF313DF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{"message": "get umeng api successfully", "code": 2200, "Data": {"update": "empty", "response": {"total": 1, "results": [{"liked": false, "seq": 3583940, "creator": {"icon_url": "empty", "medal_ids": "empty", "id": "57cd37cfb9a9967eb0367d76", "source_uid": "15996198251", "name": "15996198251"}, "topics": [{"stats": "empty", "description": "the circle will be beautiful!", "icon_url": "empty", "image_urls": "empty", "custom": {"virtual_cid": "57c69d67d36ef3151eb80ba9", "creator_uid": "123"}, "id": "57c69d68d36ef3151eb80bac", "name": "new circle 983"}], "tag": 0, "readable_create_time": "09-06", "id": "57ce5a64b9a9965c03f6b679", "stats": {"liked": 0, "forwards": 0, "comments": 14}, "title": "circle feed list !", "origin_feed": "empty", "custom": "", "content": "this is a feed !yeah~~ 79037", "source": "\u793e\u533a", "location": "empty", "media_type": 0, "type": 0, "rich_text": "", "status": 0, "is_topic_top": "empty", "image_urls": ["http://test.jpg"], "is_top": 0, "topic_tag": "", "related_users": </w:t>
      </w:r>
      <w:r w:rsidRPr="008958CF">
        <w:rPr>
          <w:color w:val="C00000"/>
          <w:sz w:val="18"/>
          <w:szCs w:val="18"/>
          <w:lang w:val="en-US"/>
        </w:rPr>
        <w:lastRenderedPageBreak/>
        <w:t>"empty", "has_collected": false, "create_time": "2016-09-06 13:55:48", "parent_feed_id": "", "is_recommended": true, "share_link": "http://wsq.umeng.com/feeds/57ce5a64b9a9965c03f6b679/"}]}}}</w:t>
      </w:r>
    </w:p>
    <w:p w14:paraId="2B4E5C55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>feed deatail</w:t>
      </w:r>
      <w:r w:rsidRPr="008958CF">
        <w:rPr>
          <w:rFonts w:hint="eastAsia"/>
          <w:color w:val="C00000"/>
          <w:sz w:val="18"/>
          <w:szCs w:val="18"/>
          <w:lang w:val="en-US"/>
        </w:rPr>
        <w:t>（动态详情界面）</w:t>
      </w:r>
      <w:r w:rsidRPr="008958CF">
        <w:rPr>
          <w:rFonts w:hint="eastAsia"/>
          <w:color w:val="C00000"/>
          <w:sz w:val="18"/>
          <w:szCs w:val="18"/>
          <w:lang w:val="en-US"/>
        </w:rPr>
        <w:t>-</w:t>
      </w:r>
      <w:r w:rsidRPr="008958CF">
        <w:rPr>
          <w:rFonts w:hint="eastAsia"/>
          <w:color w:val="C00000"/>
          <w:sz w:val="18"/>
          <w:szCs w:val="18"/>
          <w:lang w:val="en-US"/>
        </w:rPr>
        <w:t>－－－</w:t>
      </w:r>
      <w:r w:rsidRPr="008958CF">
        <w:rPr>
          <w:rFonts w:hint="eastAsia"/>
          <w:color w:val="C00000"/>
          <w:sz w:val="18"/>
          <w:szCs w:val="18"/>
          <w:lang w:val="en-US"/>
        </w:rPr>
        <w:t xml:space="preserve">test2(id </w:t>
      </w:r>
      <w:r w:rsidRPr="008958CF">
        <w:rPr>
          <w:rFonts w:hint="eastAsia"/>
          <w:color w:val="C00000"/>
          <w:sz w:val="18"/>
          <w:szCs w:val="18"/>
          <w:lang w:val="en-US"/>
        </w:rPr>
        <w:t>不合法）</w:t>
      </w:r>
    </w:p>
    <w:p w14:paraId="7838E857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3A364C0A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Traceback (most recent call last):</w:t>
      </w:r>
    </w:p>
    <w:p w14:paraId="500FEDFA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8958CF">
        <w:rPr>
          <w:rFonts w:hint="eastAsia"/>
          <w:color w:val="C00000"/>
          <w:sz w:val="18"/>
          <w:szCs w:val="18"/>
          <w:lang w:val="en-US"/>
        </w:rPr>
        <w:t>校友圈</w:t>
      </w:r>
      <w:r w:rsidRPr="008958CF">
        <w:rPr>
          <w:rFonts w:hint="eastAsia"/>
          <w:color w:val="C00000"/>
          <w:sz w:val="18"/>
          <w:szCs w:val="18"/>
          <w:lang w:val="en-US"/>
        </w:rPr>
        <w:t>/</w:t>
      </w:r>
      <w:r w:rsidRPr="008958CF">
        <w:rPr>
          <w:rFonts w:hint="eastAsia"/>
          <w:color w:val="C00000"/>
          <w:sz w:val="18"/>
          <w:szCs w:val="18"/>
          <w:lang w:val="en-US"/>
        </w:rPr>
        <w:t>测试</w:t>
      </w:r>
      <w:r w:rsidRPr="008958CF">
        <w:rPr>
          <w:rFonts w:hint="eastAsia"/>
          <w:color w:val="C00000"/>
          <w:sz w:val="18"/>
          <w:szCs w:val="18"/>
          <w:lang w:val="en-US"/>
        </w:rPr>
        <w:t>/urllibtest.py", line 1132, in &lt;module&gt;</w:t>
      </w:r>
    </w:p>
    <w:p w14:paraId="0E298191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feed_detail()</w:t>
      </w:r>
    </w:p>
    <w:p w14:paraId="695C40CF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8958CF">
        <w:rPr>
          <w:rFonts w:hint="eastAsia"/>
          <w:color w:val="C00000"/>
          <w:sz w:val="18"/>
          <w:szCs w:val="18"/>
          <w:lang w:val="en-US"/>
        </w:rPr>
        <w:t>校友圈</w:t>
      </w:r>
      <w:r w:rsidRPr="008958CF">
        <w:rPr>
          <w:rFonts w:hint="eastAsia"/>
          <w:color w:val="C00000"/>
          <w:sz w:val="18"/>
          <w:szCs w:val="18"/>
          <w:lang w:val="en-US"/>
        </w:rPr>
        <w:t>/</w:t>
      </w:r>
      <w:r w:rsidRPr="008958CF">
        <w:rPr>
          <w:rFonts w:hint="eastAsia"/>
          <w:color w:val="C00000"/>
          <w:sz w:val="18"/>
          <w:szCs w:val="18"/>
          <w:lang w:val="en-US"/>
        </w:rPr>
        <w:t>测试</w:t>
      </w:r>
      <w:r w:rsidRPr="008958CF">
        <w:rPr>
          <w:rFonts w:hint="eastAsia"/>
          <w:color w:val="C00000"/>
          <w:sz w:val="18"/>
          <w:szCs w:val="18"/>
          <w:lang w:val="en-US"/>
        </w:rPr>
        <w:t>/urllibtest.py", line 239, in feed_detail</w:t>
      </w:r>
    </w:p>
    <w:p w14:paraId="132F3AB1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do_request(api,info_json,message,"POST",otherPara)  </w:t>
      </w:r>
    </w:p>
    <w:p w14:paraId="15EB4496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8958CF">
        <w:rPr>
          <w:rFonts w:hint="eastAsia"/>
          <w:color w:val="C00000"/>
          <w:sz w:val="18"/>
          <w:szCs w:val="18"/>
          <w:lang w:val="en-US"/>
        </w:rPr>
        <w:t>校友圈</w:t>
      </w:r>
      <w:r w:rsidRPr="008958CF">
        <w:rPr>
          <w:rFonts w:hint="eastAsia"/>
          <w:color w:val="C00000"/>
          <w:sz w:val="18"/>
          <w:szCs w:val="18"/>
          <w:lang w:val="en-US"/>
        </w:rPr>
        <w:t>/</w:t>
      </w:r>
      <w:r w:rsidRPr="008958CF">
        <w:rPr>
          <w:rFonts w:hint="eastAsia"/>
          <w:color w:val="C00000"/>
          <w:sz w:val="18"/>
          <w:szCs w:val="18"/>
          <w:lang w:val="en-US"/>
        </w:rPr>
        <w:t>测试</w:t>
      </w:r>
      <w:r w:rsidRPr="008958CF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7DB2EF60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5496419E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23601B19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38FC599C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4406931C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4B46600E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65DFCC7B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55B46AE4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05758F5D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0A0990CB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2C048374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result = func(*args)</w:t>
      </w:r>
    </w:p>
    <w:p w14:paraId="4433CC76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1237A41C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7B9F8675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urllib2.HTTPError: HTTP Error 400: Bad Request</w:t>
      </w:r>
    </w:p>
    <w:p w14:paraId="31F630DD" w14:textId="77777777" w:rsidR="008958CF" w:rsidRPr="008958CF" w:rsidRDefault="008958CF" w:rsidP="008958CF">
      <w:pPr>
        <w:pStyle w:val="a"/>
        <w:ind w:firstLine="220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[Finished in 1.5s with exit code 1]</w:t>
      </w:r>
    </w:p>
    <w:p w14:paraId="4CBD5996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8958CF">
        <w:rPr>
          <w:rFonts w:hint="eastAsia"/>
          <w:color w:val="C00000"/>
          <w:sz w:val="18"/>
          <w:szCs w:val="18"/>
          <w:lang w:val="en-US"/>
        </w:rPr>
        <w:t>校友圈</w:t>
      </w:r>
      <w:r w:rsidRPr="008958CF">
        <w:rPr>
          <w:rFonts w:hint="eastAsia"/>
          <w:color w:val="C00000"/>
          <w:sz w:val="18"/>
          <w:szCs w:val="18"/>
          <w:lang w:val="en-US"/>
        </w:rPr>
        <w:t>/</w:t>
      </w:r>
      <w:r w:rsidRPr="008958CF">
        <w:rPr>
          <w:rFonts w:hint="eastAsia"/>
          <w:color w:val="C00000"/>
          <w:sz w:val="18"/>
          <w:szCs w:val="18"/>
          <w:lang w:val="en-US"/>
        </w:rPr>
        <w:t>测试</w:t>
      </w:r>
      <w:r w:rsidRPr="008958CF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1722BE64" w14:textId="77777777" w:rsidR="008958CF" w:rsidRPr="008958CF" w:rsidRDefault="008958CF" w:rsidP="008958CF">
      <w:pPr>
        <w:pStyle w:val="a"/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8958CF">
        <w:rPr>
          <w:rFonts w:hint="eastAsia"/>
          <w:color w:val="C00000"/>
          <w:sz w:val="18"/>
          <w:szCs w:val="18"/>
          <w:lang w:val="en-US"/>
        </w:rPr>
        <w:t>校友圈</w:t>
      </w:r>
      <w:r w:rsidRPr="008958CF">
        <w:rPr>
          <w:rFonts w:hint="eastAsia"/>
          <w:color w:val="C00000"/>
          <w:sz w:val="18"/>
          <w:szCs w:val="18"/>
          <w:lang w:val="en-US"/>
        </w:rPr>
        <w:t>/</w:t>
      </w:r>
      <w:r w:rsidRPr="008958CF">
        <w:rPr>
          <w:rFonts w:hint="eastAsia"/>
          <w:color w:val="C00000"/>
          <w:sz w:val="18"/>
          <w:szCs w:val="18"/>
          <w:lang w:val="en-US"/>
        </w:rPr>
        <w:t>测试</w:t>
      </w:r>
      <w:r w:rsidRPr="008958CF">
        <w:rPr>
          <w:rFonts w:hint="eastAsia"/>
          <w:color w:val="C00000"/>
          <w:sz w:val="18"/>
          <w:szCs w:val="18"/>
          <w:lang w:val="en-US"/>
        </w:rPr>
        <w:t>]</w:t>
      </w:r>
    </w:p>
    <w:p w14:paraId="169CA6D1" w14:textId="2AEEAF36" w:rsidR="008958CF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[path: /usr/bin:/bin:/usr/sbin:/sbin]</w:t>
      </w:r>
    </w:p>
    <w:p w14:paraId="21C47CE4" w14:textId="77777777" w:rsidR="008958CF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C00000"/>
          <w:sz w:val="18"/>
          <w:szCs w:val="18"/>
          <w:lang w:val="en-US"/>
        </w:rPr>
      </w:pPr>
    </w:p>
    <w:p w14:paraId="09F7FB3E" w14:textId="77777777" w:rsidR="008958CF" w:rsidRDefault="008958CF" w:rsidP="008958CF">
      <w:pPr>
        <w:pStyle w:val="a"/>
        <w:numPr>
          <w:ilvl w:val="0"/>
          <w:numId w:val="0"/>
        </w:numPr>
        <w:ind w:firstLine="220"/>
        <w:rPr>
          <w:rFonts w:hint="eastAsia"/>
          <w:color w:val="C00000"/>
          <w:sz w:val="18"/>
          <w:szCs w:val="18"/>
          <w:lang w:val="en-US"/>
        </w:rPr>
      </w:pPr>
    </w:p>
    <w:p w14:paraId="096E26C9" w14:textId="77777777" w:rsidR="008958CF" w:rsidRPr="008958CF" w:rsidRDefault="008958CF" w:rsidP="008958CF">
      <w:pPr>
        <w:pStyle w:val="a"/>
        <w:numPr>
          <w:ilvl w:val="0"/>
          <w:numId w:val="0"/>
        </w:numPr>
        <w:ind w:firstLine="220"/>
        <w:rPr>
          <w:color w:val="C00000"/>
          <w:sz w:val="18"/>
          <w:szCs w:val="18"/>
          <w:lang w:val="en-US"/>
        </w:rPr>
      </w:pPr>
    </w:p>
    <w:p w14:paraId="56001B8A" w14:textId="1E3FECC6" w:rsidR="00776549" w:rsidRPr="00AD2815" w:rsidRDefault="00776549" w:rsidP="008958CF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13.</w:t>
      </w:r>
      <w:r w:rsidRPr="00AD2815">
        <w:rPr>
          <w:sz w:val="24"/>
          <w:szCs w:val="24"/>
        </w:rPr>
        <w:t xml:space="preserve"> </w:t>
      </w:r>
      <w:r w:rsidR="008958CF">
        <w:rPr>
          <w:sz w:val="24"/>
          <w:szCs w:val="24"/>
          <w:lang w:val="en-US"/>
        </w:rPr>
        <w:t>logoutTest()</w:t>
      </w:r>
    </w:p>
    <w:p w14:paraId="7E3B0C42" w14:textId="7A77ED04" w:rsidR="003F3E2E" w:rsidRPr="008958CF" w:rsidRDefault="003F3E2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 w:rsidRPr="008958CF">
        <w:rPr>
          <w:color w:val="000000" w:themeColor="text1"/>
          <w:sz w:val="24"/>
          <w:szCs w:val="24"/>
          <w:lang w:val="en-US"/>
        </w:rPr>
        <w:t xml:space="preserve">   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退出帐号成功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3</w:t>
      </w:r>
    </w:p>
    <w:p w14:paraId="26A3F197" w14:textId="44B54D01" w:rsidR="003F3E2E" w:rsidRDefault="003F3E2E" w:rsidP="00C800A2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  <w:lang w:val="en-US"/>
        </w:rPr>
      </w:pPr>
      <w:r w:rsidRPr="008958CF">
        <w:rPr>
          <w:rFonts w:hint="eastAsia"/>
          <w:color w:val="000000" w:themeColor="text1"/>
          <w:sz w:val="24"/>
          <w:szCs w:val="24"/>
          <w:lang w:val="en-US"/>
        </w:rPr>
        <w:t xml:space="preserve">   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重复退出帐号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8958CF">
        <w:rPr>
          <w:rFonts w:hint="eastAsia"/>
          <w:color w:val="000000" w:themeColor="text1"/>
          <w:sz w:val="24"/>
          <w:szCs w:val="24"/>
          <w:lang w:val="en-US"/>
        </w:rPr>
        <w:t>1329</w:t>
      </w:r>
    </w:p>
    <w:p w14:paraId="156B206E" w14:textId="51E4E453" w:rsidR="008958CF" w:rsidRDefault="008958CF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477839F0" w14:textId="77777777" w:rsidR="008958CF" w:rsidRPr="008958CF" w:rsidRDefault="008958CF" w:rsidP="008958CF">
      <w:pPr>
        <w:pStyle w:val="a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lastRenderedPageBreak/>
        <w:t>otherPara[num] = {}</w:t>
      </w:r>
    </w:p>
    <w:p w14:paraId="6A538CEB" w14:textId="77777777" w:rsidR="008958CF" w:rsidRPr="008958CF" w:rsidRDefault="008958CF" w:rsidP="008958CF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    setMessage(message,num,"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第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1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次退出账号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")</w:t>
      </w:r>
    </w:p>
    <w:p w14:paraId="22520052" w14:textId="77777777" w:rsidR="008958CF" w:rsidRPr="008958CF" w:rsidRDefault="008958CF" w:rsidP="008958CF">
      <w:pPr>
        <w:pStyle w:val="a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3EE30150" w14:textId="77777777" w:rsidR="008958CF" w:rsidRPr="008958CF" w:rsidRDefault="008958CF" w:rsidP="008958CF">
      <w:pPr>
        <w:pStyle w:val="a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dic[num] = {}</w:t>
      </w:r>
    </w:p>
    <w:p w14:paraId="25B62465" w14:textId="77777777" w:rsidR="008958CF" w:rsidRPr="008958CF" w:rsidRDefault="008958CF" w:rsidP="008958CF">
      <w:pPr>
        <w:pStyle w:val="a"/>
        <w:rPr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579EF15C" w14:textId="77777777" w:rsidR="008958CF" w:rsidRPr="008958CF" w:rsidRDefault="008958CF" w:rsidP="008958CF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rFonts w:hint="eastAsia"/>
          <w:color w:val="000000" w:themeColor="text1"/>
          <w:sz w:val="18"/>
          <w:szCs w:val="18"/>
          <w:lang w:val="en-US"/>
        </w:rPr>
        <w:t xml:space="preserve">    setMessage(message,num,"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第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2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次退出账号</w:t>
      </w:r>
      <w:r w:rsidRPr="008958CF">
        <w:rPr>
          <w:rFonts w:hint="eastAsia"/>
          <w:color w:val="000000" w:themeColor="text1"/>
          <w:sz w:val="18"/>
          <w:szCs w:val="18"/>
          <w:lang w:val="en-US"/>
        </w:rPr>
        <w:t>")</w:t>
      </w:r>
    </w:p>
    <w:p w14:paraId="425F0238" w14:textId="079E38E2" w:rsidR="008958CF" w:rsidRDefault="008958CF" w:rsidP="008958CF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18"/>
          <w:szCs w:val="18"/>
          <w:lang w:val="en-US"/>
        </w:rPr>
      </w:pPr>
      <w:r w:rsidRPr="008958CF">
        <w:rPr>
          <w:color w:val="000000" w:themeColor="text1"/>
          <w:sz w:val="18"/>
          <w:szCs w:val="18"/>
          <w:lang w:val="en-US"/>
        </w:rPr>
        <w:t xml:space="preserve">    do_request(api,dic,message,"POST",otherPara)</w:t>
      </w:r>
    </w:p>
    <w:p w14:paraId="5BF8DD23" w14:textId="6CBCC537" w:rsidR="008958CF" w:rsidRDefault="008958CF" w:rsidP="008958CF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测试结果：</w:t>
      </w:r>
    </w:p>
    <w:p w14:paraId="52A62F9C" w14:textId="77777777" w:rsidR="008958CF" w:rsidRPr="008958CF" w:rsidRDefault="008958CF" w:rsidP="008958CF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 xml:space="preserve">No.0 </w:t>
      </w:r>
      <w:r w:rsidRPr="008958CF">
        <w:rPr>
          <w:rFonts w:hint="eastAsia"/>
          <w:color w:val="C00000"/>
          <w:sz w:val="18"/>
          <w:szCs w:val="18"/>
          <w:lang w:val="en-US"/>
        </w:rPr>
        <w:t>第</w:t>
      </w:r>
      <w:r w:rsidRPr="008958CF">
        <w:rPr>
          <w:rFonts w:hint="eastAsia"/>
          <w:color w:val="C00000"/>
          <w:sz w:val="18"/>
          <w:szCs w:val="18"/>
          <w:lang w:val="en-US"/>
        </w:rPr>
        <w:t>1</w:t>
      </w:r>
      <w:r w:rsidRPr="008958CF">
        <w:rPr>
          <w:rFonts w:hint="eastAsia"/>
          <w:color w:val="C00000"/>
          <w:sz w:val="18"/>
          <w:szCs w:val="18"/>
          <w:lang w:val="en-US"/>
        </w:rPr>
        <w:t>次退出账号</w:t>
      </w:r>
    </w:p>
    <w:p w14:paraId="4C7D4591" w14:textId="77777777" w:rsidR="008958CF" w:rsidRPr="008958CF" w:rsidRDefault="008958CF" w:rsidP="008958CF">
      <w:pPr>
        <w:pStyle w:val="a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{"message": "logout successfully!", "code": 3, "Data": {"update": "empty", "response": "empty"}}</w:t>
      </w:r>
    </w:p>
    <w:p w14:paraId="7CE2B9F8" w14:textId="77777777" w:rsidR="008958CF" w:rsidRPr="008958CF" w:rsidRDefault="008958CF" w:rsidP="008958CF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rFonts w:hint="eastAsia"/>
          <w:color w:val="C00000"/>
          <w:sz w:val="18"/>
          <w:szCs w:val="18"/>
          <w:lang w:val="en-US"/>
        </w:rPr>
        <w:t xml:space="preserve">No.1 </w:t>
      </w:r>
      <w:r w:rsidRPr="008958CF">
        <w:rPr>
          <w:rFonts w:hint="eastAsia"/>
          <w:color w:val="C00000"/>
          <w:sz w:val="18"/>
          <w:szCs w:val="18"/>
          <w:lang w:val="en-US"/>
        </w:rPr>
        <w:t>第</w:t>
      </w:r>
      <w:r w:rsidRPr="008958CF">
        <w:rPr>
          <w:rFonts w:hint="eastAsia"/>
          <w:color w:val="C00000"/>
          <w:sz w:val="18"/>
          <w:szCs w:val="18"/>
          <w:lang w:val="en-US"/>
        </w:rPr>
        <w:t>2</w:t>
      </w:r>
      <w:r w:rsidRPr="008958CF">
        <w:rPr>
          <w:rFonts w:hint="eastAsia"/>
          <w:color w:val="C00000"/>
          <w:sz w:val="18"/>
          <w:szCs w:val="18"/>
          <w:lang w:val="en-US"/>
        </w:rPr>
        <w:t>次退出账号</w:t>
      </w:r>
    </w:p>
    <w:p w14:paraId="21054752" w14:textId="77777777" w:rsidR="008958CF" w:rsidRPr="008958CF" w:rsidRDefault="008958CF" w:rsidP="008958CF">
      <w:pPr>
        <w:pStyle w:val="a"/>
        <w:rPr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{"message": "your login information has been cleared or you have not login when you are tring to logout", "code": 1329, "Data": {"update": "empty", "response": "empty"}}</w:t>
      </w:r>
    </w:p>
    <w:p w14:paraId="6A0569E7" w14:textId="628DE1BD" w:rsidR="008958CF" w:rsidRPr="008958CF" w:rsidRDefault="008958CF" w:rsidP="008958CF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8958CF">
        <w:rPr>
          <w:color w:val="C00000"/>
          <w:sz w:val="18"/>
          <w:szCs w:val="18"/>
          <w:lang w:val="en-US"/>
        </w:rPr>
        <w:t>[Finished in 0.4s]</w:t>
      </w:r>
    </w:p>
    <w:p w14:paraId="1C21201D" w14:textId="77777777" w:rsidR="003F3E2E" w:rsidRPr="00AD2815" w:rsidRDefault="003F3E2E" w:rsidP="008958CF">
      <w:pPr>
        <w:pStyle w:val="a"/>
        <w:numPr>
          <w:ilvl w:val="0"/>
          <w:numId w:val="0"/>
        </w:numPr>
        <w:rPr>
          <w:color w:val="C00000"/>
          <w:sz w:val="24"/>
          <w:szCs w:val="24"/>
          <w:lang w:val="en-US"/>
        </w:rPr>
      </w:pPr>
    </w:p>
    <w:p w14:paraId="6461DC9E" w14:textId="1A102513" w:rsidR="00776549" w:rsidRPr="00AD2815" w:rsidRDefault="00776549" w:rsidP="00C800A2">
      <w:pPr>
        <w:pStyle w:val="a"/>
        <w:numPr>
          <w:ilvl w:val="0"/>
          <w:numId w:val="0"/>
        </w:numPr>
        <w:ind w:left="432" w:hanging="432"/>
        <w:rPr>
          <w:color w:val="FF0000"/>
          <w:sz w:val="24"/>
          <w:szCs w:val="24"/>
          <w:lang w:val="en-US"/>
        </w:rPr>
      </w:pPr>
      <w:r w:rsidRPr="00AD2815">
        <w:rPr>
          <w:rFonts w:hint="eastAsia"/>
          <w:color w:val="FF0000"/>
          <w:sz w:val="24"/>
          <w:szCs w:val="24"/>
          <w:lang w:val="en-US"/>
        </w:rPr>
        <w:t>14.</w:t>
      </w:r>
      <w:r w:rsidRPr="00AD2815">
        <w:rPr>
          <w:color w:val="FF0000"/>
          <w:sz w:val="24"/>
          <w:szCs w:val="24"/>
        </w:rPr>
        <w:t xml:space="preserve"> </w:t>
      </w:r>
      <w:r w:rsidRPr="00AD2815">
        <w:rPr>
          <w:color w:val="FF0000"/>
          <w:sz w:val="24"/>
          <w:szCs w:val="24"/>
          <w:lang w:val="en-US"/>
        </w:rPr>
        <w:t>updateInfoTest()</w:t>
      </w:r>
    </w:p>
    <w:p w14:paraId="08CB7763" w14:textId="215AF673" w:rsidR="00776549" w:rsidRPr="00AD2815" w:rsidRDefault="00776549" w:rsidP="0036771A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   </w:t>
      </w:r>
      <w:r w:rsidR="00C16D3E">
        <w:rPr>
          <w:rFonts w:hint="eastAsia"/>
          <w:color w:val="FF0000"/>
          <w:sz w:val="24"/>
          <w:szCs w:val="24"/>
          <w:lang w:val="en-US"/>
        </w:rPr>
        <w:t>测试报错</w:t>
      </w:r>
    </w:p>
    <w:p w14:paraId="2120277C" w14:textId="5B302C7E" w:rsidR="00C800A2" w:rsidRDefault="00C16D3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72B8B31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>updateInfoTest():</w:t>
      </w:r>
    </w:p>
    <w:p w14:paraId="32BC375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api = '/updateinfo'</w:t>
      </w:r>
    </w:p>
    <w:p w14:paraId="79A44D0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 = 0</w:t>
      </w:r>
    </w:p>
    <w:p w14:paraId="2F2C4E3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 = {}</w:t>
      </w:r>
    </w:p>
    <w:p w14:paraId="51C0E52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message = {}</w:t>
      </w:r>
    </w:p>
    <w:p w14:paraId="7023CED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 = {}</w:t>
      </w:r>
    </w:p>
    <w:p w14:paraId="28C3583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dic[num] = {</w:t>
      </w:r>
    </w:p>
    <w:p w14:paraId="691AFEEE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4BB2D3F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{</w:t>
      </w:r>
    </w:p>
    <w:p w14:paraId="267A8CF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"icon_url":"defauslts",        </w:t>
      </w:r>
    </w:p>
    <w:p w14:paraId="467E983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01A2C14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json.dumps(update_json)</w:t>
      </w:r>
    </w:p>
    <w:p w14:paraId="5BDCF92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</w:t>
      </w:r>
    </w:p>
    <w:p w14:paraId="474F813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"list_info_has_update":0,</w:t>
      </w:r>
    </w:p>
    <w:p w14:paraId="501D392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"update_json":update_json</w:t>
      </w:r>
    </w:p>
    <w:p w14:paraId="0C267805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3AD70C0B" w14:textId="77777777" w:rsidR="00C16D3E" w:rsidRPr="00C16D3E" w:rsidRDefault="00C16D3E" w:rsidP="00C16D3E">
      <w:pPr>
        <w:pStyle w:val="a"/>
        <w:rPr>
          <w:rFonts w:hint="eastAsia"/>
          <w:sz w:val="18"/>
          <w:szCs w:val="18"/>
          <w:lang w:val="en-US"/>
        </w:rPr>
      </w:pPr>
      <w:r w:rsidRPr="00C16D3E">
        <w:rPr>
          <w:rFonts w:hint="eastAsia"/>
          <w:sz w:val="18"/>
          <w:szCs w:val="18"/>
          <w:lang w:val="en-US"/>
        </w:rPr>
        <w:t xml:space="preserve">    setMessage(message,num,"</w:t>
      </w:r>
      <w:r w:rsidRPr="00C16D3E">
        <w:rPr>
          <w:rFonts w:hint="eastAsia"/>
          <w:sz w:val="18"/>
          <w:szCs w:val="18"/>
          <w:lang w:val="en-US"/>
        </w:rPr>
        <w:t>更新信息，</w:t>
      </w:r>
      <w:r w:rsidRPr="00C16D3E">
        <w:rPr>
          <w:rFonts w:hint="eastAsia"/>
          <w:sz w:val="18"/>
          <w:szCs w:val="18"/>
          <w:lang w:val="en-US"/>
        </w:rPr>
        <w:t xml:space="preserve">icon_url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defaults")</w:t>
      </w:r>
    </w:p>
    <w:p w14:paraId="66F5CC9F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7EB7ECA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70FF2E1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 += 1</w:t>
      </w:r>
    </w:p>
    <w:p w14:paraId="08981DC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lastRenderedPageBreak/>
        <w:t xml:space="preserve">    dic[num] = {</w:t>
      </w:r>
    </w:p>
    <w:p w14:paraId="4EBADA5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715647C3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{</w:t>
      </w:r>
    </w:p>
    <w:p w14:paraId="160C0B1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"icon_url":"default",</w:t>
      </w:r>
    </w:p>
    <w:p w14:paraId="67121F9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"job":"worker"+str(random.randint(1,120))     </w:t>
      </w:r>
    </w:p>
    <w:p w14:paraId="3D529A1B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24EEC4C5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76FF6D9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json.dumps(update_json)</w:t>
      </w:r>
    </w:p>
    <w:p w14:paraId="401B2FC3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6E042ED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</w:t>
      </w:r>
    </w:p>
    <w:p w14:paraId="3185061B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"list_info_has_update":1,</w:t>
      </w:r>
    </w:p>
    <w:p w14:paraId="57480F2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"update_json":update_json</w:t>
      </w:r>
    </w:p>
    <w:p w14:paraId="027A20BD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2246B6C6" w14:textId="77777777" w:rsidR="00C16D3E" w:rsidRPr="00C16D3E" w:rsidRDefault="00C16D3E" w:rsidP="00C16D3E">
      <w:pPr>
        <w:pStyle w:val="a"/>
        <w:rPr>
          <w:rFonts w:hint="eastAsia"/>
          <w:sz w:val="18"/>
          <w:szCs w:val="18"/>
          <w:lang w:val="en-US"/>
        </w:rPr>
      </w:pPr>
      <w:r w:rsidRPr="00C16D3E">
        <w:rPr>
          <w:rFonts w:hint="eastAsia"/>
          <w:sz w:val="18"/>
          <w:szCs w:val="18"/>
          <w:lang w:val="en-US"/>
        </w:rPr>
        <w:t xml:space="preserve">    setMessage(message,num,"</w:t>
      </w:r>
      <w:r w:rsidRPr="00C16D3E">
        <w:rPr>
          <w:rFonts w:hint="eastAsia"/>
          <w:sz w:val="18"/>
          <w:szCs w:val="18"/>
          <w:lang w:val="en-US"/>
        </w:rPr>
        <w:t>更新信息，</w:t>
      </w:r>
      <w:r w:rsidRPr="00C16D3E">
        <w:rPr>
          <w:rFonts w:hint="eastAsia"/>
          <w:sz w:val="18"/>
          <w:szCs w:val="18"/>
          <w:lang w:val="en-US"/>
        </w:rPr>
        <w:t xml:space="preserve">icon_url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default</w:t>
      </w:r>
      <w:r w:rsidRPr="00C16D3E">
        <w:rPr>
          <w:rFonts w:hint="eastAsia"/>
          <w:sz w:val="18"/>
          <w:szCs w:val="18"/>
          <w:lang w:val="en-US"/>
        </w:rPr>
        <w:t>，</w:t>
      </w:r>
      <w:r w:rsidRPr="00C16D3E">
        <w:rPr>
          <w:rFonts w:hint="eastAsia"/>
          <w:sz w:val="18"/>
          <w:szCs w:val="18"/>
          <w:lang w:val="en-US"/>
        </w:rPr>
        <w:t xml:space="preserve">job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worker")</w:t>
      </w:r>
    </w:p>
    <w:p w14:paraId="0DDE81AF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2C21C01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25D2D79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24A5C6A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 += 1</w:t>
      </w:r>
    </w:p>
    <w:p w14:paraId="06C1AAE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dic[num] = {</w:t>
      </w:r>
    </w:p>
    <w:p w14:paraId="4EC59A3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0DBACC7D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{</w:t>
      </w:r>
    </w:p>
    <w:p w14:paraId="52437EF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"icon_url":"default",</w:t>
      </w:r>
    </w:p>
    <w:p w14:paraId="026AECB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"job":"worker"+str(random.randint(1,120)),</w:t>
      </w:r>
    </w:p>
    <w:p w14:paraId="5B076B7D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"city":"321"      </w:t>
      </w:r>
    </w:p>
    <w:p w14:paraId="46B379C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6E545A5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json.dumps(update_json)</w:t>
      </w:r>
    </w:p>
    <w:p w14:paraId="351B2755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</w:t>
      </w:r>
    </w:p>
    <w:p w14:paraId="6DC0AC7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"list_info_has_update":0,</w:t>
      </w:r>
    </w:p>
    <w:p w14:paraId="13A4263F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"update_json":update_json</w:t>
      </w:r>
    </w:p>
    <w:p w14:paraId="1B5C058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344D8A5A" w14:textId="77777777" w:rsidR="00C16D3E" w:rsidRPr="00C16D3E" w:rsidRDefault="00C16D3E" w:rsidP="00C16D3E">
      <w:pPr>
        <w:pStyle w:val="a"/>
        <w:rPr>
          <w:rFonts w:hint="eastAsia"/>
          <w:sz w:val="18"/>
          <w:szCs w:val="18"/>
          <w:lang w:val="en-US"/>
        </w:rPr>
      </w:pPr>
      <w:r w:rsidRPr="00C16D3E">
        <w:rPr>
          <w:rFonts w:hint="eastAsia"/>
          <w:sz w:val="18"/>
          <w:szCs w:val="18"/>
          <w:lang w:val="en-US"/>
        </w:rPr>
        <w:t xml:space="preserve">    setMessage(message,num,"</w:t>
      </w:r>
      <w:r w:rsidRPr="00C16D3E">
        <w:rPr>
          <w:rFonts w:hint="eastAsia"/>
          <w:sz w:val="18"/>
          <w:szCs w:val="18"/>
          <w:lang w:val="en-US"/>
        </w:rPr>
        <w:t>更新信息，</w:t>
      </w:r>
      <w:r w:rsidRPr="00C16D3E">
        <w:rPr>
          <w:rFonts w:hint="eastAsia"/>
          <w:sz w:val="18"/>
          <w:szCs w:val="18"/>
          <w:lang w:val="en-US"/>
        </w:rPr>
        <w:t xml:space="preserve">icon_url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default</w:t>
      </w:r>
      <w:r w:rsidRPr="00C16D3E">
        <w:rPr>
          <w:rFonts w:hint="eastAsia"/>
          <w:sz w:val="18"/>
          <w:szCs w:val="18"/>
          <w:lang w:val="en-US"/>
        </w:rPr>
        <w:t>，</w:t>
      </w:r>
      <w:r w:rsidRPr="00C16D3E">
        <w:rPr>
          <w:rFonts w:hint="eastAsia"/>
          <w:sz w:val="18"/>
          <w:szCs w:val="18"/>
          <w:lang w:val="en-US"/>
        </w:rPr>
        <w:t xml:space="preserve">job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worker,city = 321")   </w:t>
      </w:r>
    </w:p>
    <w:p w14:paraId="1DC164E8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 += 1</w:t>
      </w:r>
    </w:p>
    <w:p w14:paraId="1F48D35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dic[num] = {</w:t>
      </w:r>
    </w:p>
    <w:p w14:paraId="47DFF61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75F0892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{</w:t>
      </w:r>
    </w:p>
    <w:p w14:paraId="27CA6ADF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"icon_url":"default",</w:t>
      </w:r>
    </w:p>
    <w:p w14:paraId="1B72AE6D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"job":"worker"+str(random.randint(1,120)),</w:t>
      </w:r>
    </w:p>
    <w:p w14:paraId="199A5508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"city":"321",</w:t>
      </w:r>
    </w:p>
    <w:p w14:paraId="50BCC7AE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"company":"another company"</w:t>
      </w:r>
    </w:p>
    <w:p w14:paraId="75454BC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lastRenderedPageBreak/>
        <w:t xml:space="preserve">    }</w:t>
      </w:r>
    </w:p>
    <w:p w14:paraId="7E781A6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json.dumps(update_json)</w:t>
      </w:r>
    </w:p>
    <w:p w14:paraId="6098F16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</w:t>
      </w:r>
    </w:p>
    <w:p w14:paraId="6671C12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"list_info_has_update":0,</w:t>
      </w:r>
    </w:p>
    <w:p w14:paraId="350AD81F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"update_json":update_json</w:t>
      </w:r>
    </w:p>
    <w:p w14:paraId="7C11DB8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541FA1B5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5C8B8AAC" w14:textId="77777777" w:rsidR="00C16D3E" w:rsidRPr="00C16D3E" w:rsidRDefault="00C16D3E" w:rsidP="00C16D3E">
      <w:pPr>
        <w:pStyle w:val="a"/>
        <w:rPr>
          <w:rFonts w:hint="eastAsia"/>
          <w:sz w:val="18"/>
          <w:szCs w:val="18"/>
          <w:lang w:val="en-US"/>
        </w:rPr>
      </w:pPr>
      <w:r w:rsidRPr="00C16D3E">
        <w:rPr>
          <w:rFonts w:hint="eastAsia"/>
          <w:sz w:val="18"/>
          <w:szCs w:val="18"/>
          <w:lang w:val="en-US"/>
        </w:rPr>
        <w:t xml:space="preserve">    setMessage(message,num,"</w:t>
      </w:r>
      <w:r w:rsidRPr="00C16D3E">
        <w:rPr>
          <w:rFonts w:hint="eastAsia"/>
          <w:sz w:val="18"/>
          <w:szCs w:val="18"/>
          <w:lang w:val="en-US"/>
        </w:rPr>
        <w:t>更新信息，</w:t>
      </w:r>
      <w:r w:rsidRPr="00C16D3E">
        <w:rPr>
          <w:rFonts w:hint="eastAsia"/>
          <w:sz w:val="18"/>
          <w:szCs w:val="18"/>
          <w:lang w:val="en-US"/>
        </w:rPr>
        <w:t xml:space="preserve">icon_url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default</w:t>
      </w:r>
      <w:r w:rsidRPr="00C16D3E">
        <w:rPr>
          <w:rFonts w:hint="eastAsia"/>
          <w:sz w:val="18"/>
          <w:szCs w:val="18"/>
          <w:lang w:val="en-US"/>
        </w:rPr>
        <w:t>，</w:t>
      </w:r>
      <w:r w:rsidRPr="00C16D3E">
        <w:rPr>
          <w:rFonts w:hint="eastAsia"/>
          <w:sz w:val="18"/>
          <w:szCs w:val="18"/>
          <w:lang w:val="en-US"/>
        </w:rPr>
        <w:t xml:space="preserve">job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worker,city = 321,company = another company") </w:t>
      </w:r>
    </w:p>
    <w:p w14:paraId="7053D43B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5B01BCE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num+=1</w:t>
      </w:r>
    </w:p>
    <w:p w14:paraId="6CB942F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dic[num] = {</w:t>
      </w:r>
    </w:p>
    <w:p w14:paraId="1A4B9F8E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6234D48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{</w:t>
      </w:r>
    </w:p>
    <w:p w14:paraId="1FCA96B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"icon_url":"default",</w:t>
      </w:r>
    </w:p>
    <w:p w14:paraId="3A03AEA3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"introduction":"i change my introduction"+str(random.randint(1,120)),   </w:t>
      </w:r>
    </w:p>
    <w:p w14:paraId="3A4F6EBE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14584C7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update_json = json.dumps(update_json)</w:t>
      </w:r>
    </w:p>
    <w:p w14:paraId="1A7A11C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</w:t>
      </w:r>
    </w:p>
    <w:p w14:paraId="5807C625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"list_info_has_update":0,</w:t>
      </w:r>
    </w:p>
    <w:p w14:paraId="3D4959A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"update_json":update_json</w:t>
      </w:r>
    </w:p>
    <w:p w14:paraId="420117D6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3EFC411D" w14:textId="77777777" w:rsidR="00C16D3E" w:rsidRPr="00C16D3E" w:rsidRDefault="00C16D3E" w:rsidP="00C16D3E">
      <w:pPr>
        <w:pStyle w:val="a"/>
        <w:rPr>
          <w:rFonts w:hint="eastAsia"/>
          <w:sz w:val="18"/>
          <w:szCs w:val="18"/>
          <w:lang w:val="en-US"/>
        </w:rPr>
      </w:pPr>
      <w:r w:rsidRPr="00C16D3E">
        <w:rPr>
          <w:rFonts w:hint="eastAsia"/>
          <w:sz w:val="18"/>
          <w:szCs w:val="18"/>
          <w:lang w:val="en-US"/>
        </w:rPr>
        <w:t xml:space="preserve">    setMessage(message,num,"</w:t>
      </w:r>
      <w:r w:rsidRPr="00C16D3E">
        <w:rPr>
          <w:rFonts w:hint="eastAsia"/>
          <w:sz w:val="18"/>
          <w:szCs w:val="18"/>
          <w:lang w:val="en-US"/>
        </w:rPr>
        <w:t>更新信息，</w:t>
      </w:r>
      <w:r w:rsidRPr="00C16D3E">
        <w:rPr>
          <w:rFonts w:hint="eastAsia"/>
          <w:sz w:val="18"/>
          <w:szCs w:val="18"/>
          <w:lang w:val="en-US"/>
        </w:rPr>
        <w:t xml:space="preserve">icon_url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defaults")</w:t>
      </w:r>
    </w:p>
    <w:p w14:paraId="6E5ABD3D" w14:textId="77777777" w:rsidR="00C16D3E" w:rsidRPr="00C16D3E" w:rsidRDefault="00C16D3E" w:rsidP="00C16D3E">
      <w:pPr>
        <w:pStyle w:val="a"/>
        <w:rPr>
          <w:rFonts w:hint="eastAsia"/>
          <w:sz w:val="18"/>
          <w:szCs w:val="18"/>
          <w:lang w:val="en-US"/>
        </w:rPr>
      </w:pPr>
      <w:r w:rsidRPr="00C16D3E">
        <w:rPr>
          <w:rFonts w:hint="eastAsia"/>
          <w:sz w:val="18"/>
          <w:szCs w:val="18"/>
          <w:lang w:val="en-US"/>
        </w:rPr>
        <w:t xml:space="preserve">    setMessage(message,num,"</w:t>
      </w:r>
      <w:r w:rsidRPr="00C16D3E">
        <w:rPr>
          <w:rFonts w:hint="eastAsia"/>
          <w:sz w:val="18"/>
          <w:szCs w:val="18"/>
          <w:lang w:val="en-US"/>
        </w:rPr>
        <w:t>更新信息，</w:t>
      </w:r>
      <w:r w:rsidRPr="00C16D3E">
        <w:rPr>
          <w:rFonts w:hint="eastAsia"/>
          <w:sz w:val="18"/>
          <w:szCs w:val="18"/>
          <w:lang w:val="en-US"/>
        </w:rPr>
        <w:t xml:space="preserve">icon_url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default</w:t>
      </w:r>
      <w:r w:rsidRPr="00C16D3E">
        <w:rPr>
          <w:rFonts w:hint="eastAsia"/>
          <w:sz w:val="18"/>
          <w:szCs w:val="18"/>
          <w:lang w:val="en-US"/>
        </w:rPr>
        <w:t>，</w:t>
      </w:r>
      <w:r w:rsidRPr="00C16D3E">
        <w:rPr>
          <w:rFonts w:hint="eastAsia"/>
          <w:sz w:val="18"/>
          <w:szCs w:val="18"/>
          <w:lang w:val="en-US"/>
        </w:rPr>
        <w:t xml:space="preserve">job </w:t>
      </w:r>
      <w:r w:rsidRPr="00C16D3E">
        <w:rPr>
          <w:rFonts w:hint="eastAsia"/>
          <w:sz w:val="18"/>
          <w:szCs w:val="18"/>
          <w:lang w:val="en-US"/>
        </w:rPr>
        <w:t>是</w:t>
      </w:r>
      <w:r w:rsidRPr="00C16D3E">
        <w:rPr>
          <w:rFonts w:hint="eastAsia"/>
          <w:sz w:val="18"/>
          <w:szCs w:val="18"/>
          <w:lang w:val="en-US"/>
        </w:rPr>
        <w:t xml:space="preserve"> worker,city = 321,company = another company")   </w:t>
      </w:r>
    </w:p>
    <w:p w14:paraId="2A1AC6D8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do_request(api,dic,message,"POST",otherPara)</w:t>
      </w:r>
    </w:p>
    <w:p w14:paraId="72B314C1" w14:textId="1A4D3186" w:rsidR="00C16D3E" w:rsidRDefault="00C16D3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测试结果：</w:t>
      </w:r>
    </w:p>
    <w:p w14:paraId="0C7B21BC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Traceback (most recent call last):</w:t>
      </w:r>
    </w:p>
    <w:p w14:paraId="6AC9EDB4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/urllibtest.py", line 1134, in &lt;module&gt;</w:t>
      </w:r>
    </w:p>
    <w:p w14:paraId="5FB10C5F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  updateInfoTest()  #</w:t>
      </w:r>
      <w:r w:rsidRPr="00C16D3E">
        <w:rPr>
          <w:rFonts w:hint="eastAsia"/>
          <w:color w:val="C00000"/>
          <w:sz w:val="18"/>
          <w:szCs w:val="18"/>
          <w:lang w:val="en-US"/>
        </w:rPr>
        <w:t>测试不通过报错</w:t>
      </w:r>
    </w:p>
    <w:p w14:paraId="26348DA0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/urllibtest.py", line 862, in updateInfoTest</w:t>
      </w:r>
    </w:p>
    <w:p w14:paraId="492A094B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do_request(api,dic,message,"POST",otherPara)</w:t>
      </w:r>
    </w:p>
    <w:p w14:paraId="6CB357BD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3739D12A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401A1A7D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44770C45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261E8B42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7CD134CB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00E35D71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2D8457BF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lastRenderedPageBreak/>
        <w:t xml:space="preserve">    'http', request, response, code, msg, hdrs)</w:t>
      </w:r>
    </w:p>
    <w:p w14:paraId="49270DDC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7A4B7D3C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3D1053E5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366F3DA7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result = func(*args)</w:t>
      </w:r>
    </w:p>
    <w:p w14:paraId="649CF1C1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73F35AE4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59F2DE9A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urllib2.HTTPError: HTTP Error 500: Internal Server Error</w:t>
      </w:r>
    </w:p>
    <w:p w14:paraId="5552AADC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[Finished in 0.4s with exit code 1]</w:t>
      </w:r>
    </w:p>
    <w:p w14:paraId="5F71AFDB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27746104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]</w:t>
      </w:r>
    </w:p>
    <w:p w14:paraId="19DBA4C7" w14:textId="36BAA4FB" w:rsidR="00C16D3E" w:rsidRP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[path: /usr/bin:/bin:/usr/sbin:/sbin]</w:t>
      </w:r>
    </w:p>
    <w:p w14:paraId="3DD9CC61" w14:textId="77777777" w:rsidR="003F3E2E" w:rsidRPr="00C16D3E" w:rsidRDefault="003F3E2E" w:rsidP="00C800A2">
      <w:pPr>
        <w:pStyle w:val="a"/>
        <w:numPr>
          <w:ilvl w:val="0"/>
          <w:numId w:val="0"/>
        </w:numPr>
        <w:ind w:left="432" w:hanging="432"/>
        <w:rPr>
          <w:color w:val="FF0000"/>
          <w:sz w:val="24"/>
          <w:szCs w:val="24"/>
          <w:lang w:val="en-US"/>
        </w:rPr>
      </w:pPr>
    </w:p>
    <w:p w14:paraId="615DD499" w14:textId="4C0E89D4" w:rsidR="0036771A" w:rsidRPr="00C16D3E" w:rsidRDefault="0036771A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  <w:r w:rsidRPr="00C16D3E">
        <w:rPr>
          <w:rFonts w:hint="eastAsia"/>
          <w:color w:val="FF0000"/>
          <w:sz w:val="24"/>
          <w:szCs w:val="24"/>
          <w:lang w:val="en-US"/>
        </w:rPr>
        <w:t>15.</w:t>
      </w:r>
      <w:r w:rsidRPr="00C16D3E">
        <w:rPr>
          <w:color w:val="FF0000"/>
          <w:sz w:val="24"/>
          <w:szCs w:val="24"/>
        </w:rPr>
        <w:t xml:space="preserve"> </w:t>
      </w:r>
      <w:r w:rsidRPr="00C16D3E">
        <w:rPr>
          <w:color w:val="FF0000"/>
          <w:sz w:val="24"/>
          <w:szCs w:val="24"/>
          <w:lang w:val="en-US"/>
        </w:rPr>
        <w:t>editTest()</w:t>
      </w:r>
    </w:p>
    <w:p w14:paraId="64CA7A1B" w14:textId="13786435" w:rsidR="0036771A" w:rsidRP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  <w:r w:rsidRPr="00C16D3E">
        <w:rPr>
          <w:color w:val="FF0000"/>
          <w:sz w:val="24"/>
          <w:szCs w:val="24"/>
          <w:lang w:val="en-US"/>
        </w:rPr>
        <w:t xml:space="preserve">  </w:t>
      </w:r>
      <w:r w:rsidRPr="00C16D3E">
        <w:rPr>
          <w:rFonts w:hint="eastAsia"/>
          <w:color w:val="FF0000"/>
          <w:sz w:val="24"/>
          <w:szCs w:val="24"/>
          <w:lang w:val="en-US"/>
        </w:rPr>
        <w:t>测试报错</w:t>
      </w:r>
    </w:p>
    <w:p w14:paraId="0CA90AF1" w14:textId="6FA1F055" w:rsid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测试代码：</w:t>
      </w:r>
    </w:p>
    <w:p w14:paraId="1707D16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 xml:space="preserve">  </w:t>
      </w:r>
      <w:r w:rsidRPr="00C16D3E">
        <w:rPr>
          <w:sz w:val="18"/>
          <w:szCs w:val="18"/>
          <w:lang w:val="en-US"/>
        </w:rPr>
        <w:t>editTest():</w:t>
      </w:r>
    </w:p>
    <w:p w14:paraId="21F81902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api ='/edittopic'</w:t>
      </w:r>
    </w:p>
    <w:p w14:paraId="45E41FFE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 = 0</w:t>
      </w:r>
    </w:p>
    <w:p w14:paraId="5BAC2AF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 = {}</w:t>
      </w:r>
    </w:p>
    <w:p w14:paraId="76F826F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message = {}</w:t>
      </w:r>
    </w:p>
    <w:p w14:paraId="28FB62D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 = {}</w:t>
      </w:r>
    </w:p>
    <w:p w14:paraId="4F0AAF4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dic[num] = {</w:t>
      </w:r>
    </w:p>
    <w:p w14:paraId="67F368A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"description":"changed!",</w:t>
      </w:r>
    </w:p>
    <w:p w14:paraId="00037092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"topic_id":"57bfa306ee78507903b49a06"</w:t>
      </w:r>
    </w:p>
    <w:p w14:paraId="1F023B9A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33B53D04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{}</w:t>
      </w:r>
    </w:p>
    <w:p w14:paraId="4AF2A15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setMessage(message,num,"change description-------test1")</w:t>
      </w:r>
    </w:p>
    <w:p w14:paraId="5924C230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num = num + 1</w:t>
      </w:r>
    </w:p>
    <w:p w14:paraId="723A8E5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dic[num] = {</w:t>
      </w:r>
    </w:p>
    <w:p w14:paraId="4B7396D1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"name":"changed changed!",</w:t>
      </w:r>
    </w:p>
    <w:p w14:paraId="2C6DA977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    "topic_id":"57bfa306ee78507903b49a06"</w:t>
      </w:r>
    </w:p>
    <w:p w14:paraId="060B1665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}</w:t>
      </w:r>
    </w:p>
    <w:p w14:paraId="7266E433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otherPara[num] = {}</w:t>
      </w:r>
    </w:p>
    <w:p w14:paraId="704D6B9D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t xml:space="preserve">    setMessage(message,num,"change name -------test2 ")</w:t>
      </w:r>
    </w:p>
    <w:p w14:paraId="6526663C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0D2D03E9" w14:textId="77777777" w:rsidR="00C16D3E" w:rsidRPr="00C16D3E" w:rsidRDefault="00C16D3E" w:rsidP="00C16D3E">
      <w:pPr>
        <w:pStyle w:val="a"/>
        <w:rPr>
          <w:sz w:val="18"/>
          <w:szCs w:val="18"/>
          <w:lang w:val="en-US"/>
        </w:rPr>
      </w:pPr>
    </w:p>
    <w:p w14:paraId="328DF1CE" w14:textId="12FBBBA4" w:rsid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sz w:val="18"/>
          <w:szCs w:val="18"/>
          <w:lang w:val="en-US"/>
        </w:rPr>
      </w:pPr>
      <w:r w:rsidRPr="00C16D3E">
        <w:rPr>
          <w:sz w:val="18"/>
          <w:szCs w:val="18"/>
          <w:lang w:val="en-US"/>
        </w:rPr>
        <w:lastRenderedPageBreak/>
        <w:t xml:space="preserve">    do_request(api,dic,message,"POST",otherPara)</w:t>
      </w:r>
    </w:p>
    <w:p w14:paraId="5E5A4CAE" w14:textId="1C2229EC" w:rsid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测试结果：</w:t>
      </w:r>
    </w:p>
    <w:p w14:paraId="7303ACC8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Traceback (most recent call last):</w:t>
      </w:r>
    </w:p>
    <w:p w14:paraId="6F085A7B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/urllibtest.py", line 1135, in &lt;module&gt;</w:t>
      </w:r>
    </w:p>
    <w:p w14:paraId="2E841B31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editTest()</w:t>
      </w:r>
    </w:p>
    <w:p w14:paraId="1D14000B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/urllibtest.py", line 890, in editTest</w:t>
      </w:r>
    </w:p>
    <w:p w14:paraId="23526649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do_request(api,dic,message,"POST",otherPara)</w:t>
      </w:r>
    </w:p>
    <w:p w14:paraId="2B2AD284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24DADD2F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7B6415A2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499EE595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6FDA572C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264F2F38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46D3311D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2F100119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1406F493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69E172BB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08FB6D24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3096C590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result = func(*args)</w:t>
      </w:r>
    </w:p>
    <w:p w14:paraId="2325E3BB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7F9E3C2B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74774982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urllib2.HTTPError: HTTP Error 500: Internal Server Error</w:t>
      </w:r>
    </w:p>
    <w:p w14:paraId="1F4C053A" w14:textId="77777777" w:rsidR="00C16D3E" w:rsidRPr="00C16D3E" w:rsidRDefault="00C16D3E" w:rsidP="00C16D3E">
      <w:pPr>
        <w:pStyle w:val="a"/>
        <w:rPr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[Finished in 0.6s with exit code 1]</w:t>
      </w:r>
    </w:p>
    <w:p w14:paraId="4271456E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0E81721E" w14:textId="77777777" w:rsidR="00C16D3E" w:rsidRPr="00C16D3E" w:rsidRDefault="00C16D3E" w:rsidP="00C16D3E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C16D3E">
        <w:rPr>
          <w:rFonts w:hint="eastAsia"/>
          <w:color w:val="C00000"/>
          <w:sz w:val="18"/>
          <w:szCs w:val="18"/>
          <w:lang w:val="en-US"/>
        </w:rPr>
        <w:t>校友圈</w:t>
      </w:r>
      <w:r w:rsidRPr="00C16D3E">
        <w:rPr>
          <w:rFonts w:hint="eastAsia"/>
          <w:color w:val="C00000"/>
          <w:sz w:val="18"/>
          <w:szCs w:val="18"/>
          <w:lang w:val="en-US"/>
        </w:rPr>
        <w:t>/</w:t>
      </w:r>
      <w:r w:rsidRPr="00C16D3E">
        <w:rPr>
          <w:rFonts w:hint="eastAsia"/>
          <w:color w:val="C00000"/>
          <w:sz w:val="18"/>
          <w:szCs w:val="18"/>
          <w:lang w:val="en-US"/>
        </w:rPr>
        <w:t>测试</w:t>
      </w:r>
      <w:r w:rsidRPr="00C16D3E">
        <w:rPr>
          <w:rFonts w:hint="eastAsia"/>
          <w:color w:val="C00000"/>
          <w:sz w:val="18"/>
          <w:szCs w:val="18"/>
          <w:lang w:val="en-US"/>
        </w:rPr>
        <w:t>]</w:t>
      </w:r>
    </w:p>
    <w:p w14:paraId="53F9403C" w14:textId="1703A49E" w:rsidR="00C16D3E" w:rsidRP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C16D3E">
        <w:rPr>
          <w:color w:val="C00000"/>
          <w:sz w:val="18"/>
          <w:szCs w:val="18"/>
          <w:lang w:val="en-US"/>
        </w:rPr>
        <w:t>[path: /usr/bin:/bin:/usr/sbin:/sbin]</w:t>
      </w:r>
    </w:p>
    <w:p w14:paraId="7F5D5085" w14:textId="77777777" w:rsidR="00C16D3E" w:rsidRPr="00AD2815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</w:p>
    <w:p w14:paraId="43E142F9" w14:textId="77777777" w:rsidR="003F3E2E" w:rsidRPr="00AD2815" w:rsidRDefault="003F3E2E" w:rsidP="00C800A2">
      <w:pPr>
        <w:pStyle w:val="a"/>
        <w:numPr>
          <w:ilvl w:val="0"/>
          <w:numId w:val="0"/>
        </w:numPr>
        <w:ind w:left="432" w:hanging="432"/>
        <w:rPr>
          <w:color w:val="C00000"/>
          <w:sz w:val="24"/>
          <w:szCs w:val="24"/>
          <w:lang w:val="en-US"/>
        </w:rPr>
      </w:pPr>
    </w:p>
    <w:p w14:paraId="7936CE14" w14:textId="1F30A803" w:rsidR="0036771A" w:rsidRPr="00AD2815" w:rsidRDefault="0036771A" w:rsidP="00C800A2">
      <w:pPr>
        <w:pStyle w:val="a"/>
        <w:numPr>
          <w:ilvl w:val="0"/>
          <w:numId w:val="0"/>
        </w:numPr>
        <w:ind w:left="432" w:hanging="432"/>
        <w:rPr>
          <w:color w:val="FF0000"/>
          <w:sz w:val="24"/>
          <w:szCs w:val="24"/>
          <w:lang w:val="en-US"/>
        </w:rPr>
      </w:pPr>
      <w:r w:rsidRPr="00AD2815">
        <w:rPr>
          <w:rFonts w:hint="eastAsia"/>
          <w:color w:val="FF0000"/>
          <w:sz w:val="24"/>
          <w:szCs w:val="24"/>
          <w:lang w:val="en-US"/>
        </w:rPr>
        <w:t>16.</w:t>
      </w:r>
      <w:r w:rsidRPr="00AD2815">
        <w:rPr>
          <w:color w:val="FF0000"/>
          <w:sz w:val="24"/>
          <w:szCs w:val="24"/>
        </w:rPr>
        <w:t xml:space="preserve"> </w:t>
      </w:r>
      <w:r w:rsidRPr="00AD2815">
        <w:rPr>
          <w:color w:val="FF0000"/>
          <w:sz w:val="24"/>
          <w:szCs w:val="24"/>
          <w:lang w:val="en-US"/>
        </w:rPr>
        <w:t>detailTest()</w:t>
      </w:r>
    </w:p>
    <w:p w14:paraId="28AA3ADB" w14:textId="4BED9F49" w:rsidR="0036771A" w:rsidRDefault="0036771A" w:rsidP="00C800A2">
      <w:pPr>
        <w:pStyle w:val="a"/>
        <w:numPr>
          <w:ilvl w:val="0"/>
          <w:numId w:val="0"/>
        </w:numPr>
        <w:ind w:left="432" w:hanging="432"/>
        <w:rPr>
          <w:color w:val="FF0000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 </w:t>
      </w:r>
      <w:r w:rsidRPr="00AD2815">
        <w:rPr>
          <w:rFonts w:hint="eastAsia"/>
          <w:color w:val="FF0000"/>
          <w:sz w:val="24"/>
          <w:szCs w:val="24"/>
          <w:lang w:val="en-US"/>
        </w:rPr>
        <w:t xml:space="preserve"> </w:t>
      </w:r>
      <w:r w:rsidR="00C16D3E">
        <w:rPr>
          <w:rFonts w:hint="eastAsia"/>
          <w:color w:val="FF0000"/>
          <w:sz w:val="24"/>
          <w:szCs w:val="24"/>
          <w:lang w:val="en-US"/>
        </w:rPr>
        <w:t>测试报错</w:t>
      </w:r>
    </w:p>
    <w:p w14:paraId="01CF1253" w14:textId="1B3051C2" w:rsidR="00C16D3E" w:rsidRDefault="00C16D3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18"/>
          <w:szCs w:val="18"/>
          <w:lang w:val="en-US"/>
        </w:rPr>
      </w:pPr>
      <w:r w:rsidRPr="00C16D3E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429BDB99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>detailTest():</w:t>
      </w:r>
    </w:p>
    <w:p w14:paraId="70445D89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api = '/detailtopic'</w:t>
      </w:r>
    </w:p>
    <w:p w14:paraId="09C552A0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num = 0</w:t>
      </w:r>
    </w:p>
    <w:p w14:paraId="71FF6F5B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dic = {}</w:t>
      </w:r>
    </w:p>
    <w:p w14:paraId="6F5FEED7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message = {}</w:t>
      </w:r>
    </w:p>
    <w:p w14:paraId="4E5AA6D0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lastRenderedPageBreak/>
        <w:t xml:space="preserve">    otherPara = {}</w:t>
      </w:r>
    </w:p>
    <w:p w14:paraId="06BE6B62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522A3EB4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    "topic_id":"57c69d68d36ef3151eb80bac"</w:t>
      </w:r>
    </w:p>
    <w:p w14:paraId="39B470C2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}</w:t>
      </w:r>
    </w:p>
    <w:p w14:paraId="5A56957F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46B20CDE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setMessage(message,num,"get topic detail")</w:t>
      </w:r>
    </w:p>
    <w:p w14:paraId="37A4716C" w14:textId="77777777" w:rsidR="00C16D3E" w:rsidRPr="00C16D3E" w:rsidRDefault="00C16D3E" w:rsidP="00C16D3E">
      <w:pPr>
        <w:pStyle w:val="a"/>
        <w:rPr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7604814B" w14:textId="3AA00EBB" w:rsidR="00C16D3E" w:rsidRP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18"/>
          <w:szCs w:val="18"/>
          <w:lang w:val="en-US"/>
        </w:rPr>
      </w:pPr>
      <w:r w:rsidRPr="00C16D3E">
        <w:rPr>
          <w:color w:val="000000" w:themeColor="text1"/>
          <w:sz w:val="18"/>
          <w:szCs w:val="18"/>
          <w:lang w:val="en-US"/>
        </w:rPr>
        <w:t xml:space="preserve">    do_request(api,dic,message,"POST",otherPara)</w:t>
      </w:r>
    </w:p>
    <w:p w14:paraId="12EE4704" w14:textId="77777777" w:rsidR="00C16D3E" w:rsidRDefault="00C16D3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</w:p>
    <w:p w14:paraId="734E3ABD" w14:textId="0EA60A85" w:rsidR="00C16D3E" w:rsidRDefault="00C16D3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/>
        </w:rPr>
        <w:t>测试结果：</w:t>
      </w:r>
    </w:p>
    <w:p w14:paraId="45602C9C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>Traceback (most recent call last):</w:t>
      </w:r>
    </w:p>
    <w:p w14:paraId="159C3910" w14:textId="77777777" w:rsidR="00C16D3E" w:rsidRPr="00C16D3E" w:rsidRDefault="00C16D3E" w:rsidP="00C16D3E">
      <w:pPr>
        <w:pStyle w:val="a"/>
        <w:rPr>
          <w:rFonts w:hint="eastAsia"/>
          <w:color w:val="FF0000"/>
          <w:sz w:val="18"/>
          <w:szCs w:val="18"/>
          <w:lang w:val="en-US"/>
        </w:rPr>
      </w:pPr>
      <w:r w:rsidRPr="00C16D3E">
        <w:rPr>
          <w:rFonts w:hint="eastAsia"/>
          <w:color w:val="FF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FF0000"/>
          <w:sz w:val="18"/>
          <w:szCs w:val="18"/>
          <w:lang w:val="en-US"/>
        </w:rPr>
        <w:t>校友圈</w:t>
      </w:r>
      <w:r w:rsidRPr="00C16D3E">
        <w:rPr>
          <w:rFonts w:hint="eastAsia"/>
          <w:color w:val="FF0000"/>
          <w:sz w:val="18"/>
          <w:szCs w:val="18"/>
          <w:lang w:val="en-US"/>
        </w:rPr>
        <w:t>/</w:t>
      </w:r>
      <w:r w:rsidRPr="00C16D3E">
        <w:rPr>
          <w:rFonts w:hint="eastAsia"/>
          <w:color w:val="FF0000"/>
          <w:sz w:val="18"/>
          <w:szCs w:val="18"/>
          <w:lang w:val="en-US"/>
        </w:rPr>
        <w:t>测试</w:t>
      </w:r>
      <w:r w:rsidRPr="00C16D3E">
        <w:rPr>
          <w:rFonts w:hint="eastAsia"/>
          <w:color w:val="FF0000"/>
          <w:sz w:val="18"/>
          <w:szCs w:val="18"/>
          <w:lang w:val="en-US"/>
        </w:rPr>
        <w:t>/urllibtest.py", line 1136, in &lt;module&gt;</w:t>
      </w:r>
    </w:p>
    <w:p w14:paraId="2545CCDE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detailTest()  </w:t>
      </w:r>
    </w:p>
    <w:p w14:paraId="01D12104" w14:textId="77777777" w:rsidR="00C16D3E" w:rsidRPr="00C16D3E" w:rsidRDefault="00C16D3E" w:rsidP="00C16D3E">
      <w:pPr>
        <w:pStyle w:val="a"/>
        <w:rPr>
          <w:rFonts w:hint="eastAsia"/>
          <w:color w:val="FF0000"/>
          <w:sz w:val="18"/>
          <w:szCs w:val="18"/>
          <w:lang w:val="en-US"/>
        </w:rPr>
      </w:pPr>
      <w:r w:rsidRPr="00C16D3E">
        <w:rPr>
          <w:rFonts w:hint="eastAsia"/>
          <w:color w:val="FF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FF0000"/>
          <w:sz w:val="18"/>
          <w:szCs w:val="18"/>
          <w:lang w:val="en-US"/>
        </w:rPr>
        <w:t>校友圈</w:t>
      </w:r>
      <w:r w:rsidRPr="00C16D3E">
        <w:rPr>
          <w:rFonts w:hint="eastAsia"/>
          <w:color w:val="FF0000"/>
          <w:sz w:val="18"/>
          <w:szCs w:val="18"/>
          <w:lang w:val="en-US"/>
        </w:rPr>
        <w:t>/</w:t>
      </w:r>
      <w:r w:rsidRPr="00C16D3E">
        <w:rPr>
          <w:rFonts w:hint="eastAsia"/>
          <w:color w:val="FF0000"/>
          <w:sz w:val="18"/>
          <w:szCs w:val="18"/>
          <w:lang w:val="en-US"/>
        </w:rPr>
        <w:t>测试</w:t>
      </w:r>
      <w:r w:rsidRPr="00C16D3E">
        <w:rPr>
          <w:rFonts w:hint="eastAsia"/>
          <w:color w:val="FF0000"/>
          <w:sz w:val="18"/>
          <w:szCs w:val="18"/>
          <w:lang w:val="en-US"/>
        </w:rPr>
        <w:t>/urllibtest.py", line 904, in detailTest</w:t>
      </w:r>
    </w:p>
    <w:p w14:paraId="4EEC4B0D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do_request(api,dic,message,"POST",otherPara)</w:t>
      </w:r>
    </w:p>
    <w:p w14:paraId="5A081F32" w14:textId="77777777" w:rsidR="00C16D3E" w:rsidRPr="00C16D3E" w:rsidRDefault="00C16D3E" w:rsidP="00C16D3E">
      <w:pPr>
        <w:pStyle w:val="a"/>
        <w:rPr>
          <w:rFonts w:hint="eastAsia"/>
          <w:color w:val="FF0000"/>
          <w:sz w:val="18"/>
          <w:szCs w:val="18"/>
          <w:lang w:val="en-US"/>
        </w:rPr>
      </w:pPr>
      <w:r w:rsidRPr="00C16D3E">
        <w:rPr>
          <w:rFonts w:hint="eastAsia"/>
          <w:color w:val="FF0000"/>
          <w:sz w:val="18"/>
          <w:szCs w:val="18"/>
          <w:lang w:val="en-US"/>
        </w:rPr>
        <w:t xml:space="preserve">  File "/Users/liuchang/Desktop/</w:t>
      </w:r>
      <w:r w:rsidRPr="00C16D3E">
        <w:rPr>
          <w:rFonts w:hint="eastAsia"/>
          <w:color w:val="FF0000"/>
          <w:sz w:val="18"/>
          <w:szCs w:val="18"/>
          <w:lang w:val="en-US"/>
        </w:rPr>
        <w:t>校友圈</w:t>
      </w:r>
      <w:r w:rsidRPr="00C16D3E">
        <w:rPr>
          <w:rFonts w:hint="eastAsia"/>
          <w:color w:val="FF0000"/>
          <w:sz w:val="18"/>
          <w:szCs w:val="18"/>
          <w:lang w:val="en-US"/>
        </w:rPr>
        <w:t>/</w:t>
      </w:r>
      <w:r w:rsidRPr="00C16D3E">
        <w:rPr>
          <w:rFonts w:hint="eastAsia"/>
          <w:color w:val="FF0000"/>
          <w:sz w:val="18"/>
          <w:szCs w:val="18"/>
          <w:lang w:val="en-US"/>
        </w:rPr>
        <w:t>测试</w:t>
      </w:r>
      <w:r w:rsidRPr="00C16D3E">
        <w:rPr>
          <w:rFonts w:hint="eastAsia"/>
          <w:color w:val="FF0000"/>
          <w:sz w:val="18"/>
          <w:szCs w:val="18"/>
          <w:lang w:val="en-US"/>
        </w:rPr>
        <w:t>/urllibtest.py", line 52, in do_request</w:t>
      </w:r>
    </w:p>
    <w:p w14:paraId="04A19A1C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response = urllib2.urlopen(req)</w:t>
      </w:r>
    </w:p>
    <w:p w14:paraId="46A1C896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479906F9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return opener.open(url, data, timeout)</w:t>
      </w:r>
    </w:p>
    <w:p w14:paraId="54AD482F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16B72917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response = meth(req, response)</w:t>
      </w:r>
    </w:p>
    <w:p w14:paraId="0BB00E0F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7C17F97D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'http', request, response, code, msg, hdrs)</w:t>
      </w:r>
    </w:p>
    <w:p w14:paraId="3ECB1869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1074527C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return self._call_chain(*args)</w:t>
      </w:r>
    </w:p>
    <w:p w14:paraId="598D0675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123DA52D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result = func(*args)</w:t>
      </w:r>
    </w:p>
    <w:p w14:paraId="61F66DB0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45DAD792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 xml:space="preserve">    raise HTTPError(req.get_full_url(), code, msg, hdrs, fp)</w:t>
      </w:r>
    </w:p>
    <w:p w14:paraId="778CE5AF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>urllib2.HTTPError: HTTP Error 404: Not Found</w:t>
      </w:r>
    </w:p>
    <w:p w14:paraId="73546F1F" w14:textId="77777777" w:rsidR="00C16D3E" w:rsidRPr="00C16D3E" w:rsidRDefault="00C16D3E" w:rsidP="00C16D3E">
      <w:pPr>
        <w:pStyle w:val="a"/>
        <w:rPr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>[Finished in 0.3s with exit code 1]</w:t>
      </w:r>
    </w:p>
    <w:p w14:paraId="0937DE8B" w14:textId="77777777" w:rsidR="00C16D3E" w:rsidRPr="00C16D3E" w:rsidRDefault="00C16D3E" w:rsidP="00C16D3E">
      <w:pPr>
        <w:pStyle w:val="a"/>
        <w:rPr>
          <w:rFonts w:hint="eastAsia"/>
          <w:color w:val="FF0000"/>
          <w:sz w:val="18"/>
          <w:szCs w:val="18"/>
          <w:lang w:val="en-US"/>
        </w:rPr>
      </w:pPr>
      <w:r w:rsidRPr="00C16D3E">
        <w:rPr>
          <w:rFonts w:hint="eastAsia"/>
          <w:color w:val="FF0000"/>
          <w:sz w:val="18"/>
          <w:szCs w:val="18"/>
          <w:lang w:val="en-US"/>
        </w:rPr>
        <w:t>[shell_cmd: python -u "/Users/liuchang/Desktop/</w:t>
      </w:r>
      <w:r w:rsidRPr="00C16D3E">
        <w:rPr>
          <w:rFonts w:hint="eastAsia"/>
          <w:color w:val="FF0000"/>
          <w:sz w:val="18"/>
          <w:szCs w:val="18"/>
          <w:lang w:val="en-US"/>
        </w:rPr>
        <w:t>校友圈</w:t>
      </w:r>
      <w:r w:rsidRPr="00C16D3E">
        <w:rPr>
          <w:rFonts w:hint="eastAsia"/>
          <w:color w:val="FF0000"/>
          <w:sz w:val="18"/>
          <w:szCs w:val="18"/>
          <w:lang w:val="en-US"/>
        </w:rPr>
        <w:t>/</w:t>
      </w:r>
      <w:r w:rsidRPr="00C16D3E">
        <w:rPr>
          <w:rFonts w:hint="eastAsia"/>
          <w:color w:val="FF0000"/>
          <w:sz w:val="18"/>
          <w:szCs w:val="18"/>
          <w:lang w:val="en-US"/>
        </w:rPr>
        <w:t>测试</w:t>
      </w:r>
      <w:r w:rsidRPr="00C16D3E">
        <w:rPr>
          <w:rFonts w:hint="eastAsia"/>
          <w:color w:val="FF0000"/>
          <w:sz w:val="18"/>
          <w:szCs w:val="18"/>
          <w:lang w:val="en-US"/>
        </w:rPr>
        <w:t>/urllibtest.py"]</w:t>
      </w:r>
    </w:p>
    <w:p w14:paraId="3F612BB9" w14:textId="77777777" w:rsidR="00C16D3E" w:rsidRPr="00C16D3E" w:rsidRDefault="00C16D3E" w:rsidP="00C16D3E">
      <w:pPr>
        <w:pStyle w:val="a"/>
        <w:rPr>
          <w:rFonts w:hint="eastAsia"/>
          <w:color w:val="FF0000"/>
          <w:sz w:val="18"/>
          <w:szCs w:val="18"/>
          <w:lang w:val="en-US"/>
        </w:rPr>
      </w:pPr>
      <w:r w:rsidRPr="00C16D3E">
        <w:rPr>
          <w:rFonts w:hint="eastAsia"/>
          <w:color w:val="FF0000"/>
          <w:sz w:val="18"/>
          <w:szCs w:val="18"/>
          <w:lang w:val="en-US"/>
        </w:rPr>
        <w:t>[dir: /Users/liuchang/Desktop/</w:t>
      </w:r>
      <w:r w:rsidRPr="00C16D3E">
        <w:rPr>
          <w:rFonts w:hint="eastAsia"/>
          <w:color w:val="FF0000"/>
          <w:sz w:val="18"/>
          <w:szCs w:val="18"/>
          <w:lang w:val="en-US"/>
        </w:rPr>
        <w:t>校友圈</w:t>
      </w:r>
      <w:r w:rsidRPr="00C16D3E">
        <w:rPr>
          <w:rFonts w:hint="eastAsia"/>
          <w:color w:val="FF0000"/>
          <w:sz w:val="18"/>
          <w:szCs w:val="18"/>
          <w:lang w:val="en-US"/>
        </w:rPr>
        <w:t>/</w:t>
      </w:r>
      <w:r w:rsidRPr="00C16D3E">
        <w:rPr>
          <w:rFonts w:hint="eastAsia"/>
          <w:color w:val="FF0000"/>
          <w:sz w:val="18"/>
          <w:szCs w:val="18"/>
          <w:lang w:val="en-US"/>
        </w:rPr>
        <w:t>测试</w:t>
      </w:r>
      <w:r w:rsidRPr="00C16D3E">
        <w:rPr>
          <w:rFonts w:hint="eastAsia"/>
          <w:color w:val="FF0000"/>
          <w:sz w:val="18"/>
          <w:szCs w:val="18"/>
          <w:lang w:val="en-US"/>
        </w:rPr>
        <w:t>]</w:t>
      </w:r>
    </w:p>
    <w:p w14:paraId="2961F540" w14:textId="0DD73F03" w:rsidR="00C16D3E" w:rsidRPr="00C16D3E" w:rsidRDefault="00C16D3E" w:rsidP="00C16D3E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18"/>
          <w:szCs w:val="18"/>
          <w:lang w:val="en-US"/>
        </w:rPr>
      </w:pPr>
      <w:r w:rsidRPr="00C16D3E">
        <w:rPr>
          <w:color w:val="FF0000"/>
          <w:sz w:val="18"/>
          <w:szCs w:val="18"/>
          <w:lang w:val="en-US"/>
        </w:rPr>
        <w:t>[path: /usr/bin:/bin:/usr/sbin:/sbin]</w:t>
      </w:r>
    </w:p>
    <w:p w14:paraId="2094FC76" w14:textId="77777777" w:rsidR="00C16D3E" w:rsidRPr="00AD2815" w:rsidRDefault="00C16D3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</w:p>
    <w:p w14:paraId="469FE3B8" w14:textId="17037E3E" w:rsidR="003F3E2E" w:rsidRPr="00AD2815" w:rsidRDefault="003F3E2E" w:rsidP="0093254C">
      <w:pPr>
        <w:pStyle w:val="a"/>
        <w:numPr>
          <w:ilvl w:val="0"/>
          <w:numId w:val="0"/>
        </w:numPr>
        <w:rPr>
          <w:color w:val="C00000"/>
          <w:sz w:val="24"/>
          <w:szCs w:val="24"/>
          <w:lang w:val="en-US"/>
        </w:rPr>
      </w:pPr>
    </w:p>
    <w:p w14:paraId="5C59C922" w14:textId="77777777" w:rsidR="003F3E2E" w:rsidRPr="00AD2815" w:rsidRDefault="003F3E2E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</w:p>
    <w:p w14:paraId="488CBBF0" w14:textId="0C6D57D3" w:rsidR="00974423" w:rsidRPr="00AD2815" w:rsidRDefault="00974423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18.</w:t>
      </w:r>
      <w:r w:rsidRPr="00AD2815">
        <w:rPr>
          <w:sz w:val="24"/>
          <w:szCs w:val="24"/>
        </w:rPr>
        <w:t xml:space="preserve"> </w:t>
      </w:r>
      <w:r w:rsidRPr="00AD2815">
        <w:rPr>
          <w:sz w:val="24"/>
          <w:szCs w:val="24"/>
          <w:lang w:val="en-US"/>
        </w:rPr>
        <w:t>gettypetopicTest()</w:t>
      </w:r>
    </w:p>
    <w:p w14:paraId="59CEF36C" w14:textId="00F44A0D" w:rsidR="00974423" w:rsidRDefault="000D391D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 </w:t>
      </w:r>
      <w:r w:rsidR="00974423" w:rsidRPr="00AD2815">
        <w:rPr>
          <w:rFonts w:hint="eastAsia"/>
          <w:sz w:val="24"/>
          <w:szCs w:val="24"/>
          <w:lang w:val="en-US"/>
        </w:rPr>
        <w:t xml:space="preserve"> </w:t>
      </w:r>
      <w:r w:rsidR="00974423" w:rsidRPr="00AD2815">
        <w:rPr>
          <w:rFonts w:hint="eastAsia"/>
          <w:sz w:val="24"/>
          <w:szCs w:val="24"/>
          <w:lang w:val="en-US"/>
        </w:rPr>
        <w:t>测试通过</w:t>
      </w:r>
    </w:p>
    <w:p w14:paraId="7C0ED5C1" w14:textId="230B3567" w:rsidR="0093254C" w:rsidRDefault="0093254C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正确数据返回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4200</w:t>
      </w:r>
    </w:p>
    <w:p w14:paraId="43286D29" w14:textId="405431B3" w:rsidR="003F3E2E" w:rsidRDefault="003F3E2E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  <w:r w:rsidRPr="0093254C">
        <w:rPr>
          <w:color w:val="000000" w:themeColor="text1"/>
          <w:sz w:val="24"/>
          <w:szCs w:val="24"/>
          <w:lang w:val="en-US"/>
        </w:rPr>
        <w:t xml:space="preserve">   id</w:t>
      </w:r>
      <w:r w:rsidRPr="0093254C">
        <w:rPr>
          <w:rFonts w:hint="eastAsia"/>
          <w:color w:val="000000" w:themeColor="text1"/>
          <w:sz w:val="24"/>
          <w:szCs w:val="24"/>
          <w:lang w:val="en-US"/>
        </w:rPr>
        <w:t>不正确</w:t>
      </w:r>
      <w:r w:rsidR="005146A1">
        <w:rPr>
          <w:rFonts w:hint="eastAsia"/>
          <w:color w:val="000000" w:themeColor="text1"/>
          <w:sz w:val="24"/>
          <w:szCs w:val="24"/>
          <w:lang w:val="en-US"/>
        </w:rPr>
        <w:t>返回</w:t>
      </w:r>
      <w:r w:rsidRPr="0093254C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Pr="0093254C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93254C">
        <w:rPr>
          <w:rFonts w:hint="eastAsia"/>
          <w:color w:val="000000" w:themeColor="text1"/>
          <w:sz w:val="24"/>
          <w:szCs w:val="24"/>
          <w:lang w:val="en-US"/>
        </w:rPr>
        <w:t>100005</w:t>
      </w:r>
    </w:p>
    <w:p w14:paraId="000C8817" w14:textId="28DD4F4E" w:rsidR="0093254C" w:rsidRDefault="0093254C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 </w:t>
      </w:r>
      <w:r w:rsidRPr="0093254C">
        <w:rPr>
          <w:rFonts w:hint="eastAsia"/>
          <w:color w:val="000000" w:themeColor="text1"/>
          <w:sz w:val="24"/>
          <w:szCs w:val="24"/>
          <w:lang w:val="en-US"/>
        </w:rPr>
        <w:t>dic</w:t>
      </w:r>
      <w:r w:rsidRPr="0093254C">
        <w:rPr>
          <w:rFonts w:hint="eastAsia"/>
          <w:color w:val="000000" w:themeColor="text1"/>
          <w:sz w:val="24"/>
          <w:szCs w:val="24"/>
          <w:lang w:val="en-US"/>
        </w:rPr>
        <w:t>为空</w:t>
      </w:r>
      <w:r w:rsidR="005146A1">
        <w:rPr>
          <w:rFonts w:hint="eastAsia"/>
          <w:color w:val="000000" w:themeColor="text1"/>
          <w:sz w:val="24"/>
          <w:szCs w:val="24"/>
          <w:lang w:val="en-US"/>
        </w:rPr>
        <w:t>返回</w:t>
      </w:r>
      <w:r w:rsidR="005146A1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="005146A1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="005146A1">
        <w:rPr>
          <w:rFonts w:hint="eastAsia"/>
          <w:color w:val="000000" w:themeColor="text1"/>
          <w:sz w:val="24"/>
          <w:szCs w:val="24"/>
          <w:lang w:val="en-US"/>
        </w:rPr>
        <w:t>100003</w:t>
      </w:r>
    </w:p>
    <w:p w14:paraId="74061840" w14:textId="1B3DD809" w:rsidR="005146A1" w:rsidRDefault="005146A1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 w:rsidRPr="005146A1">
        <w:rPr>
          <w:rFonts w:hint="eastAsia"/>
          <w:color w:val="000000" w:themeColor="text1"/>
          <w:sz w:val="24"/>
          <w:szCs w:val="24"/>
          <w:lang w:val="en-US"/>
        </w:rPr>
        <w:t>count</w:t>
      </w:r>
      <w:r w:rsidRPr="005146A1">
        <w:rPr>
          <w:rFonts w:hint="eastAsia"/>
          <w:color w:val="000000" w:themeColor="text1"/>
          <w:sz w:val="24"/>
          <w:szCs w:val="24"/>
          <w:lang w:val="en-US"/>
        </w:rPr>
        <w:t>为</w:t>
      </w:r>
      <w:r w:rsidRPr="005146A1">
        <w:rPr>
          <w:rFonts w:hint="eastAsia"/>
          <w:color w:val="000000" w:themeColor="text1"/>
          <w:sz w:val="24"/>
          <w:szCs w:val="24"/>
          <w:lang w:val="en-US"/>
        </w:rPr>
        <w:t>200000</w:t>
      </w:r>
      <w:r>
        <w:rPr>
          <w:rFonts w:hint="eastAsia"/>
          <w:color w:val="000000" w:themeColor="text1"/>
          <w:sz w:val="24"/>
          <w:szCs w:val="24"/>
          <w:lang w:val="en-US"/>
        </w:rPr>
        <w:t>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Pr="005146A1">
        <w:rPr>
          <w:color w:val="000000" w:themeColor="text1"/>
          <w:sz w:val="24"/>
          <w:szCs w:val="24"/>
          <w:lang w:val="en-US"/>
        </w:rPr>
        <w:t>100005</w:t>
      </w:r>
    </w:p>
    <w:p w14:paraId="2E958E7D" w14:textId="340463BE" w:rsidR="005146A1" w:rsidRDefault="005146A1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 w:rsidRPr="005146A1">
        <w:rPr>
          <w:rFonts w:hint="eastAsia"/>
          <w:color w:val="000000" w:themeColor="text1"/>
          <w:sz w:val="24"/>
          <w:szCs w:val="24"/>
          <w:lang w:val="en-US"/>
        </w:rPr>
        <w:t>page</w:t>
      </w:r>
      <w:r w:rsidRPr="005146A1">
        <w:rPr>
          <w:rFonts w:hint="eastAsia"/>
          <w:color w:val="000000" w:themeColor="text1"/>
          <w:sz w:val="24"/>
          <w:szCs w:val="24"/>
          <w:lang w:val="en-US"/>
        </w:rPr>
        <w:t>为</w:t>
      </w:r>
      <w:r w:rsidRPr="005146A1">
        <w:rPr>
          <w:rFonts w:hint="eastAsia"/>
          <w:color w:val="000000" w:themeColor="text1"/>
          <w:sz w:val="24"/>
          <w:szCs w:val="24"/>
          <w:lang w:val="en-US"/>
        </w:rPr>
        <w:t>100000</w:t>
      </w:r>
      <w:r>
        <w:rPr>
          <w:rFonts w:hint="eastAsia"/>
          <w:color w:val="000000" w:themeColor="text1"/>
          <w:sz w:val="24"/>
          <w:szCs w:val="24"/>
          <w:lang w:val="en-US"/>
        </w:rPr>
        <w:t>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：</w:t>
      </w:r>
      <w:r>
        <w:rPr>
          <w:rFonts w:hint="eastAsia"/>
          <w:color w:val="000000" w:themeColor="text1"/>
          <w:sz w:val="24"/>
          <w:szCs w:val="24"/>
          <w:lang w:val="en-US"/>
        </w:rPr>
        <w:t>100005</w:t>
      </w:r>
    </w:p>
    <w:p w14:paraId="29F3820C" w14:textId="77777777" w:rsidR="005146A1" w:rsidRDefault="005146A1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</w:p>
    <w:p w14:paraId="7DD0CC1D" w14:textId="77777777" w:rsidR="005146A1" w:rsidRDefault="005146A1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</w:p>
    <w:p w14:paraId="08A81A44" w14:textId="3303720B" w:rsidR="005146A1" w:rsidRDefault="005146A1" w:rsidP="0093254C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552A5FA9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>
        <w:rPr>
          <w:rFonts w:hint="eastAsia"/>
          <w:color w:val="000000" w:themeColor="text1"/>
          <w:sz w:val="18"/>
          <w:szCs w:val="18"/>
          <w:lang w:val="en-US"/>
        </w:rPr>
        <w:t xml:space="preserve">   </w:t>
      </w:r>
      <w:r w:rsidRPr="005146A1">
        <w:rPr>
          <w:color w:val="000000" w:themeColor="text1"/>
          <w:sz w:val="18"/>
          <w:szCs w:val="18"/>
          <w:lang w:val="en-US"/>
        </w:rPr>
        <w:t>gettypetopicTest():</w:t>
      </w:r>
    </w:p>
    <w:p w14:paraId="55A4C450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api = '/gettypetopic'</w:t>
      </w:r>
    </w:p>
    <w:p w14:paraId="2D0C1CD0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num = 0</w:t>
      </w:r>
    </w:p>
    <w:p w14:paraId="44BA12AE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dic = {}</w:t>
      </w:r>
    </w:p>
    <w:p w14:paraId="316B831D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message = {}</w:t>
      </w:r>
    </w:p>
    <w:p w14:paraId="0491CA94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otherPara = {}</w:t>
      </w:r>
    </w:p>
    <w:p w14:paraId="6815377A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10FE2781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"t_cat_id":"57bdcad0d0146385e6abb6be",</w:t>
      </w:r>
    </w:p>
    <w:p w14:paraId="013E2DB9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"page":1,</w:t>
      </w:r>
    </w:p>
    <w:p w14:paraId="496CCBFA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"count":2</w:t>
      </w:r>
    </w:p>
    <w:p w14:paraId="6DDA1162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}</w:t>
      </w:r>
    </w:p>
    <w:p w14:paraId="61D9C08E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79BCED69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setMessage(message,num,"get topic type-----test1")</w:t>
      </w:r>
    </w:p>
    <w:p w14:paraId="5FECCF93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1AE4331D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3F89AAEA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"t_cat_id":"57bdcad0d014638",</w:t>
      </w:r>
    </w:p>
    <w:p w14:paraId="1F6EA282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"page":1,</w:t>
      </w:r>
    </w:p>
    <w:p w14:paraId="725D2459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"count":2</w:t>
      </w:r>
    </w:p>
    <w:p w14:paraId="7A486357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}</w:t>
      </w:r>
    </w:p>
    <w:p w14:paraId="4617E7EE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1E2981E2" w14:textId="77777777" w:rsidR="005146A1" w:rsidRPr="005146A1" w:rsidRDefault="005146A1" w:rsidP="005146A1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5146A1">
        <w:rPr>
          <w:rFonts w:hint="eastAsia"/>
          <w:color w:val="000000" w:themeColor="text1"/>
          <w:sz w:val="18"/>
          <w:szCs w:val="18"/>
          <w:lang w:val="en-US"/>
        </w:rPr>
        <w:t xml:space="preserve">    setMessage(message,num,"get topic type-----test2(id 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不正确）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")</w:t>
      </w:r>
    </w:p>
    <w:p w14:paraId="39688E93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</w:p>
    <w:p w14:paraId="7B325E36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56554264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1FE0CB13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</w:t>
      </w:r>
    </w:p>
    <w:p w14:paraId="0DDB5C17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14:paraId="33689D12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4F5E96A7" w14:textId="77777777" w:rsidR="005146A1" w:rsidRPr="005146A1" w:rsidRDefault="005146A1" w:rsidP="005146A1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5146A1">
        <w:rPr>
          <w:rFonts w:hint="eastAsia"/>
          <w:color w:val="000000" w:themeColor="text1"/>
          <w:sz w:val="18"/>
          <w:szCs w:val="18"/>
          <w:lang w:val="en-US"/>
        </w:rPr>
        <w:t xml:space="preserve">    setMessage(message,num,"get topic type-----test3(dic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为空）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")</w:t>
      </w:r>
    </w:p>
    <w:p w14:paraId="7AC659B5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</w:p>
    <w:p w14:paraId="266C7B2D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2ABE4218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5FFA56E7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"t_cat_id":"57bdcad0d0146385e6abb6",</w:t>
      </w:r>
    </w:p>
    <w:p w14:paraId="21E4C100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"page":1,</w:t>
      </w:r>
    </w:p>
    <w:p w14:paraId="5FCCD1BF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"count":200000</w:t>
      </w:r>
    </w:p>
    <w:p w14:paraId="4F9787CB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}</w:t>
      </w:r>
    </w:p>
    <w:p w14:paraId="034156CF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7CABF16D" w14:textId="77777777" w:rsidR="005146A1" w:rsidRPr="005146A1" w:rsidRDefault="005146A1" w:rsidP="005146A1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5146A1">
        <w:rPr>
          <w:rFonts w:hint="eastAsia"/>
          <w:color w:val="000000" w:themeColor="text1"/>
          <w:sz w:val="18"/>
          <w:szCs w:val="18"/>
          <w:lang w:val="en-US"/>
        </w:rPr>
        <w:t xml:space="preserve">    setMessage(message,num,"get topic type-----test4(count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为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200000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）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")</w:t>
      </w:r>
    </w:p>
    <w:p w14:paraId="6B59E593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</w:p>
    <w:p w14:paraId="72C9166F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276E9F08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59D7AF60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"t_cat_id":"57bdcad0d0146385e6abb6",</w:t>
      </w:r>
    </w:p>
    <w:p w14:paraId="426FDBED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"page":100000,</w:t>
      </w:r>
    </w:p>
    <w:p w14:paraId="5854FC12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"count":2</w:t>
      </w:r>
    </w:p>
    <w:p w14:paraId="4F572ABC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}</w:t>
      </w:r>
    </w:p>
    <w:p w14:paraId="5E0F5339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otherPara[num] = {}</w:t>
      </w:r>
    </w:p>
    <w:p w14:paraId="43B0CAE2" w14:textId="169783BD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rFonts w:hint="eastAsia"/>
          <w:color w:val="000000" w:themeColor="text1"/>
          <w:sz w:val="18"/>
          <w:szCs w:val="18"/>
          <w:lang w:val="en-US"/>
        </w:rPr>
        <w:t xml:space="preserve">    setMessage(message,num,"get topic type-----test5(page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为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100000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）</w:t>
      </w:r>
      <w:r w:rsidRPr="005146A1">
        <w:rPr>
          <w:rFonts w:hint="eastAsia"/>
          <w:color w:val="000000" w:themeColor="text1"/>
          <w:sz w:val="18"/>
          <w:szCs w:val="18"/>
          <w:lang w:val="en-US"/>
        </w:rPr>
        <w:t>")</w:t>
      </w:r>
    </w:p>
    <w:p w14:paraId="70641F8F" w14:textId="77777777" w:rsidR="005146A1" w:rsidRPr="005146A1" w:rsidRDefault="005146A1" w:rsidP="005146A1">
      <w:pPr>
        <w:pStyle w:val="a"/>
        <w:rPr>
          <w:color w:val="000000" w:themeColor="text1"/>
          <w:sz w:val="18"/>
          <w:szCs w:val="18"/>
          <w:lang w:val="en-US"/>
        </w:rPr>
      </w:pPr>
      <w:r w:rsidRPr="005146A1">
        <w:rPr>
          <w:color w:val="000000" w:themeColor="text1"/>
          <w:sz w:val="18"/>
          <w:szCs w:val="18"/>
          <w:lang w:val="en-US"/>
        </w:rPr>
        <w:t xml:space="preserve">    do_request(api,dic,message,"POST",otherPara)</w:t>
      </w:r>
    </w:p>
    <w:p w14:paraId="263AD3A9" w14:textId="743C15D1" w:rsidR="005146A1" w:rsidRDefault="005146A1" w:rsidP="0093254C">
      <w:pPr>
        <w:pStyle w:val="a"/>
        <w:numPr>
          <w:ilvl w:val="0"/>
          <w:numId w:val="0"/>
        </w:numPr>
        <w:rPr>
          <w:rFonts w:hint="eastAsia"/>
          <w:color w:val="C00000"/>
          <w:sz w:val="24"/>
          <w:szCs w:val="24"/>
          <w:lang w:val="en-US"/>
        </w:rPr>
      </w:pPr>
      <w:r w:rsidRPr="005146A1">
        <w:rPr>
          <w:rFonts w:hint="eastAsia"/>
          <w:color w:val="C00000"/>
          <w:sz w:val="24"/>
          <w:szCs w:val="24"/>
          <w:lang w:val="en-US"/>
        </w:rPr>
        <w:t>测试信息：</w:t>
      </w:r>
    </w:p>
    <w:p w14:paraId="7D1DB4EF" w14:textId="77777777" w:rsidR="005146A1" w:rsidRPr="005146A1" w:rsidRDefault="005146A1" w:rsidP="005146A1">
      <w:pPr>
        <w:pStyle w:val="a"/>
        <w:rPr>
          <w:color w:val="C00000"/>
          <w:sz w:val="18"/>
          <w:szCs w:val="18"/>
          <w:lang w:val="en-US"/>
        </w:rPr>
      </w:pPr>
      <w:r w:rsidRPr="005146A1">
        <w:rPr>
          <w:rFonts w:hint="eastAsia"/>
          <w:color w:val="C00000"/>
          <w:sz w:val="18"/>
          <w:szCs w:val="18"/>
          <w:lang w:val="en-US"/>
        </w:rPr>
        <w:t xml:space="preserve"> </w:t>
      </w:r>
      <w:r w:rsidRPr="005146A1">
        <w:rPr>
          <w:color w:val="C00000"/>
          <w:sz w:val="18"/>
          <w:szCs w:val="18"/>
          <w:lang w:val="en-US"/>
        </w:rPr>
        <w:t>No.0 get topic type-----test1</w:t>
      </w:r>
    </w:p>
    <w:p w14:paraId="77B32F67" w14:textId="77777777" w:rsidR="005146A1" w:rsidRPr="005146A1" w:rsidRDefault="005146A1" w:rsidP="005146A1">
      <w:pPr>
        <w:pStyle w:val="a"/>
        <w:rPr>
          <w:color w:val="C00000"/>
          <w:sz w:val="18"/>
          <w:szCs w:val="18"/>
          <w:lang w:val="en-US"/>
        </w:rPr>
      </w:pPr>
      <w:r w:rsidRPr="005146A1">
        <w:rPr>
          <w:color w:val="C00000"/>
          <w:sz w:val="18"/>
          <w:szCs w:val="18"/>
          <w:lang w:val="en-US"/>
        </w:rPr>
        <w:t>{"message": "get umeng api successfully", "code": 4200, "Data": {"update": "empty", "response": {"count": 2, "total": 4, "page": 1, "results": [{"stats": "empty", "description": "changed!", "tags": "empty", "icon_url": "empty", "image_urls": "empty", "custom": "", "secret": false, "create_time": "2016-08-26 10:01:42", "has_followed": false, "id": "57bfa306ee78507903b49a06", "name": "changed changed!"}, {"stats": "empty", "description": "empty", "tags": "empty", "icon_url": "empty", "image_urls": "empty", "custom": "", "secret": false, "create_time": "2016-08-26 13:40:16", "has_followed": false, "id": "57bfd640b51b2d17186a77d1", "name": "test2"}]}}}</w:t>
      </w:r>
    </w:p>
    <w:p w14:paraId="302E88EA" w14:textId="77777777" w:rsidR="005146A1" w:rsidRPr="005146A1" w:rsidRDefault="005146A1" w:rsidP="005146A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5146A1">
        <w:rPr>
          <w:rFonts w:hint="eastAsia"/>
          <w:color w:val="C00000"/>
          <w:sz w:val="18"/>
          <w:szCs w:val="18"/>
          <w:lang w:val="en-US"/>
        </w:rPr>
        <w:t xml:space="preserve">No.1 get topic type-----test2(id </w:t>
      </w:r>
      <w:r w:rsidRPr="005146A1">
        <w:rPr>
          <w:rFonts w:hint="eastAsia"/>
          <w:color w:val="C00000"/>
          <w:sz w:val="18"/>
          <w:szCs w:val="18"/>
          <w:lang w:val="en-US"/>
        </w:rPr>
        <w:t>不正确）</w:t>
      </w:r>
    </w:p>
    <w:p w14:paraId="044754A6" w14:textId="77777777" w:rsidR="005146A1" w:rsidRPr="005146A1" w:rsidRDefault="005146A1" w:rsidP="005146A1">
      <w:pPr>
        <w:pStyle w:val="a"/>
        <w:rPr>
          <w:color w:val="C00000"/>
          <w:sz w:val="18"/>
          <w:szCs w:val="18"/>
          <w:lang w:val="en-US"/>
        </w:rPr>
      </w:pPr>
      <w:r w:rsidRPr="005146A1">
        <w:rPr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3F871D67" w14:textId="77777777" w:rsidR="005146A1" w:rsidRPr="005146A1" w:rsidRDefault="005146A1" w:rsidP="005146A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5146A1">
        <w:rPr>
          <w:rFonts w:hint="eastAsia"/>
          <w:color w:val="C00000"/>
          <w:sz w:val="18"/>
          <w:szCs w:val="18"/>
          <w:lang w:val="en-US"/>
        </w:rPr>
        <w:t>No.2 get topic type-----test3(dic</w:t>
      </w:r>
      <w:r w:rsidRPr="005146A1">
        <w:rPr>
          <w:rFonts w:hint="eastAsia"/>
          <w:color w:val="C00000"/>
          <w:sz w:val="18"/>
          <w:szCs w:val="18"/>
          <w:lang w:val="en-US"/>
        </w:rPr>
        <w:t>为空）</w:t>
      </w:r>
    </w:p>
    <w:p w14:paraId="3D7FBBA1" w14:textId="77777777" w:rsidR="005146A1" w:rsidRPr="005146A1" w:rsidRDefault="005146A1" w:rsidP="005146A1">
      <w:pPr>
        <w:pStyle w:val="a"/>
        <w:rPr>
          <w:color w:val="C00000"/>
          <w:sz w:val="18"/>
          <w:szCs w:val="18"/>
          <w:lang w:val="en-US"/>
        </w:rPr>
      </w:pPr>
      <w:r w:rsidRPr="005146A1">
        <w:rPr>
          <w:color w:val="C00000"/>
          <w:sz w:val="18"/>
          <w:szCs w:val="18"/>
          <w:lang w:val="en-US"/>
        </w:rPr>
        <w:t>{"message": "request param required ! t_cat_id.", "code": 100003, "Data": {"update": "empty", "response": "empty"}}</w:t>
      </w:r>
    </w:p>
    <w:p w14:paraId="684DE6B4" w14:textId="77777777" w:rsidR="005146A1" w:rsidRPr="005146A1" w:rsidRDefault="005146A1" w:rsidP="005146A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5146A1">
        <w:rPr>
          <w:rFonts w:hint="eastAsia"/>
          <w:color w:val="C00000"/>
          <w:sz w:val="18"/>
          <w:szCs w:val="18"/>
          <w:lang w:val="en-US"/>
        </w:rPr>
        <w:t>No.3 get topic type-----test4(count</w:t>
      </w:r>
      <w:r w:rsidRPr="005146A1">
        <w:rPr>
          <w:rFonts w:hint="eastAsia"/>
          <w:color w:val="C00000"/>
          <w:sz w:val="18"/>
          <w:szCs w:val="18"/>
          <w:lang w:val="en-US"/>
        </w:rPr>
        <w:t>为</w:t>
      </w:r>
      <w:r w:rsidRPr="005146A1">
        <w:rPr>
          <w:rFonts w:hint="eastAsia"/>
          <w:color w:val="C00000"/>
          <w:sz w:val="18"/>
          <w:szCs w:val="18"/>
          <w:lang w:val="en-US"/>
        </w:rPr>
        <w:t>200000</w:t>
      </w:r>
      <w:r w:rsidRPr="005146A1">
        <w:rPr>
          <w:rFonts w:hint="eastAsia"/>
          <w:color w:val="C00000"/>
          <w:sz w:val="18"/>
          <w:szCs w:val="18"/>
          <w:lang w:val="en-US"/>
        </w:rPr>
        <w:t>）</w:t>
      </w:r>
    </w:p>
    <w:p w14:paraId="0F9871B8" w14:textId="77777777" w:rsidR="005146A1" w:rsidRPr="005146A1" w:rsidRDefault="005146A1" w:rsidP="005146A1">
      <w:pPr>
        <w:pStyle w:val="a"/>
        <w:rPr>
          <w:color w:val="C00000"/>
          <w:sz w:val="18"/>
          <w:szCs w:val="18"/>
          <w:lang w:val="en-US"/>
        </w:rPr>
      </w:pPr>
      <w:r w:rsidRPr="005146A1">
        <w:rPr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664F49A7" w14:textId="77777777" w:rsidR="005146A1" w:rsidRPr="005146A1" w:rsidRDefault="005146A1" w:rsidP="005146A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5146A1">
        <w:rPr>
          <w:rFonts w:hint="eastAsia"/>
          <w:color w:val="C00000"/>
          <w:sz w:val="18"/>
          <w:szCs w:val="18"/>
          <w:lang w:val="en-US"/>
        </w:rPr>
        <w:t>No.4 get topic type-----test5(page</w:t>
      </w:r>
      <w:r w:rsidRPr="005146A1">
        <w:rPr>
          <w:rFonts w:hint="eastAsia"/>
          <w:color w:val="C00000"/>
          <w:sz w:val="18"/>
          <w:szCs w:val="18"/>
          <w:lang w:val="en-US"/>
        </w:rPr>
        <w:t>为</w:t>
      </w:r>
      <w:r w:rsidRPr="005146A1">
        <w:rPr>
          <w:rFonts w:hint="eastAsia"/>
          <w:color w:val="C00000"/>
          <w:sz w:val="18"/>
          <w:szCs w:val="18"/>
          <w:lang w:val="en-US"/>
        </w:rPr>
        <w:t>100000</w:t>
      </w:r>
      <w:r w:rsidRPr="005146A1">
        <w:rPr>
          <w:rFonts w:hint="eastAsia"/>
          <w:color w:val="C00000"/>
          <w:sz w:val="18"/>
          <w:szCs w:val="18"/>
          <w:lang w:val="en-US"/>
        </w:rPr>
        <w:t>）</w:t>
      </w:r>
    </w:p>
    <w:p w14:paraId="0AC97326" w14:textId="77777777" w:rsidR="005146A1" w:rsidRPr="005146A1" w:rsidRDefault="005146A1" w:rsidP="005146A1">
      <w:pPr>
        <w:pStyle w:val="a"/>
        <w:rPr>
          <w:color w:val="C00000"/>
          <w:sz w:val="18"/>
          <w:szCs w:val="18"/>
          <w:lang w:val="en-US"/>
        </w:rPr>
      </w:pPr>
      <w:r w:rsidRPr="005146A1">
        <w:rPr>
          <w:color w:val="C00000"/>
          <w:sz w:val="18"/>
          <w:szCs w:val="18"/>
          <w:lang w:val="en-US"/>
        </w:rPr>
        <w:t>{"message": "Invalid ID", "code": 100005, "Data": {"update": "empty", "response": "empty"}}</w:t>
      </w:r>
    </w:p>
    <w:p w14:paraId="401DFB25" w14:textId="6D53265C" w:rsidR="005146A1" w:rsidRPr="005146A1" w:rsidRDefault="005146A1" w:rsidP="005146A1">
      <w:pPr>
        <w:pStyle w:val="a"/>
        <w:numPr>
          <w:ilvl w:val="0"/>
          <w:numId w:val="0"/>
        </w:numPr>
        <w:rPr>
          <w:rFonts w:hint="eastAsia"/>
          <w:color w:val="C00000"/>
          <w:sz w:val="18"/>
          <w:szCs w:val="18"/>
          <w:lang w:val="en-US"/>
        </w:rPr>
      </w:pPr>
      <w:r w:rsidRPr="005146A1">
        <w:rPr>
          <w:color w:val="C00000"/>
          <w:sz w:val="18"/>
          <w:szCs w:val="18"/>
          <w:lang w:val="en-US"/>
        </w:rPr>
        <w:t>[Finished in 3.4s]</w:t>
      </w:r>
    </w:p>
    <w:p w14:paraId="6127ACF6" w14:textId="77777777" w:rsidR="003F3E2E" w:rsidRPr="00AD2815" w:rsidRDefault="003F3E2E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</w:p>
    <w:p w14:paraId="7B86056C" w14:textId="77777777" w:rsidR="003F3E2E" w:rsidRPr="00AD2815" w:rsidRDefault="003F3E2E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</w:p>
    <w:p w14:paraId="35541697" w14:textId="4B75BA9A" w:rsidR="00974423" w:rsidRPr="00AD2815" w:rsidRDefault="00974423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19.</w:t>
      </w:r>
      <w:r w:rsidR="000D391D" w:rsidRPr="00AD2815">
        <w:rPr>
          <w:sz w:val="24"/>
          <w:szCs w:val="24"/>
        </w:rPr>
        <w:t xml:space="preserve"> </w:t>
      </w:r>
      <w:r w:rsidR="000D391D" w:rsidRPr="00AD2815">
        <w:rPr>
          <w:sz w:val="24"/>
          <w:szCs w:val="24"/>
          <w:lang w:val="en-US"/>
        </w:rPr>
        <w:t>get_all_circle_test()</w:t>
      </w:r>
    </w:p>
    <w:p w14:paraId="7E8470DF" w14:textId="6225CD02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  </w:t>
      </w:r>
      <w:r w:rsidR="005146A1">
        <w:rPr>
          <w:rFonts w:hint="eastAsia"/>
          <w:sz w:val="24"/>
          <w:szCs w:val="24"/>
          <w:lang w:val="en-US"/>
        </w:rPr>
        <w:t>正确数据返回的</w:t>
      </w:r>
      <w:r w:rsidR="005146A1">
        <w:rPr>
          <w:rFonts w:hint="eastAsia"/>
          <w:sz w:val="24"/>
          <w:szCs w:val="24"/>
          <w:lang w:val="en-US"/>
        </w:rPr>
        <w:t>code</w:t>
      </w:r>
      <w:r w:rsidR="005146A1">
        <w:rPr>
          <w:rFonts w:hint="eastAsia"/>
          <w:sz w:val="24"/>
          <w:szCs w:val="24"/>
          <w:lang w:val="en-US"/>
        </w:rPr>
        <w:t>：</w:t>
      </w:r>
      <w:r w:rsidR="005146A1">
        <w:rPr>
          <w:rFonts w:hint="eastAsia"/>
          <w:sz w:val="24"/>
          <w:szCs w:val="24"/>
          <w:lang w:val="en-US"/>
        </w:rPr>
        <w:t>4000</w:t>
      </w:r>
    </w:p>
    <w:p w14:paraId="5EB9E4CD" w14:textId="77777777" w:rsidR="003F3E2E" w:rsidRPr="00AD2815" w:rsidRDefault="003F3E2E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</w:p>
    <w:p w14:paraId="34A1C8EE" w14:textId="2FF582DE" w:rsidR="000D391D" w:rsidRPr="00AD2815" w:rsidRDefault="000D391D" w:rsidP="005146A1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20.</w:t>
      </w:r>
      <w:r w:rsidRPr="00AD2815">
        <w:rPr>
          <w:sz w:val="24"/>
          <w:szCs w:val="24"/>
        </w:rPr>
        <w:t xml:space="preserve"> </w:t>
      </w:r>
      <w:r w:rsidRPr="00AD2815">
        <w:rPr>
          <w:sz w:val="24"/>
          <w:szCs w:val="24"/>
          <w:lang w:val="en-US"/>
        </w:rPr>
        <w:t>createTopic()</w:t>
      </w:r>
    </w:p>
    <w:p w14:paraId="1C8B7899" w14:textId="774CDC28" w:rsidR="003F3E2E" w:rsidRDefault="005146A1" w:rsidP="00C800A2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 w:rsidR="003F3E2E" w:rsidRPr="005146A1">
        <w:rPr>
          <w:rFonts w:hint="eastAsia"/>
          <w:color w:val="000000" w:themeColor="text1"/>
          <w:sz w:val="24"/>
          <w:szCs w:val="24"/>
          <w:lang w:val="en-US"/>
        </w:rPr>
        <w:t>正确返回值</w:t>
      </w:r>
      <w:r w:rsidR="003F3E2E" w:rsidRPr="005146A1">
        <w:rPr>
          <w:rFonts w:hint="eastAsia"/>
          <w:color w:val="000000" w:themeColor="text1"/>
          <w:sz w:val="24"/>
          <w:szCs w:val="24"/>
          <w:lang w:val="en-US"/>
        </w:rPr>
        <w:t>code</w:t>
      </w:r>
      <w:r w:rsidR="003F3E2E" w:rsidRPr="005146A1">
        <w:rPr>
          <w:rFonts w:hint="eastAsia"/>
          <w:color w:val="000000" w:themeColor="text1"/>
          <w:sz w:val="24"/>
          <w:szCs w:val="24"/>
          <w:lang w:val="en-US"/>
        </w:rPr>
        <w:t>：</w:t>
      </w:r>
      <w:r w:rsidR="003F3E2E" w:rsidRPr="005146A1">
        <w:rPr>
          <w:rFonts w:hint="eastAsia"/>
          <w:color w:val="000000" w:themeColor="text1"/>
          <w:sz w:val="24"/>
          <w:szCs w:val="24"/>
          <w:lang w:val="en-US"/>
        </w:rPr>
        <w:t>0</w:t>
      </w:r>
    </w:p>
    <w:p w14:paraId="39FA861E" w14:textId="1EE005AF" w:rsidR="005146A1" w:rsidRDefault="005146A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 </w:t>
      </w:r>
      <w:r>
        <w:rPr>
          <w:rFonts w:hint="eastAsia"/>
          <w:color w:val="000000" w:themeColor="text1"/>
          <w:sz w:val="24"/>
          <w:szCs w:val="24"/>
          <w:lang w:val="en-US"/>
        </w:rPr>
        <w:t>当创建信息为空时，返回</w:t>
      </w:r>
      <w:r>
        <w:rPr>
          <w:rFonts w:hint="eastAsia"/>
          <w:color w:val="000000" w:themeColor="text1"/>
          <w:sz w:val="24"/>
          <w:szCs w:val="24"/>
          <w:lang w:val="en-US"/>
        </w:rPr>
        <w:t>code</w:t>
      </w:r>
      <w:r>
        <w:rPr>
          <w:rFonts w:hint="eastAsia"/>
          <w:color w:val="000000" w:themeColor="text1"/>
          <w:sz w:val="24"/>
          <w:szCs w:val="24"/>
          <w:lang w:val="en-US"/>
        </w:rPr>
        <w:t>仍然为：</w:t>
      </w:r>
      <w:r>
        <w:rPr>
          <w:rFonts w:hint="eastAsia"/>
          <w:color w:val="000000" w:themeColor="text1"/>
          <w:sz w:val="24"/>
          <w:szCs w:val="24"/>
          <w:lang w:val="en-US"/>
        </w:rPr>
        <w:t>0</w:t>
      </w:r>
    </w:p>
    <w:p w14:paraId="10BC323D" w14:textId="29ABA7B3" w:rsidR="005146A1" w:rsidRDefault="005146A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2E70845B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>otherPara[num] = {</w:t>
      </w:r>
    </w:p>
    <w:p w14:paraId="2D926223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"circle_name":"new circle1 "+str(random.randint(1,1000)),</w:t>
      </w:r>
    </w:p>
    <w:p w14:paraId="63CBB2B4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"circle_icon_url":"default",</w:t>
      </w:r>
    </w:p>
    <w:p w14:paraId="18938300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"creator_uid":123,</w:t>
      </w:r>
    </w:p>
    <w:p w14:paraId="6E156825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"circle_type_id":1,</w:t>
      </w:r>
    </w:p>
    <w:p w14:paraId="464948C7" w14:textId="77777777" w:rsidR="0048383B" w:rsidRPr="0048383B" w:rsidRDefault="0048383B" w:rsidP="0048383B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48383B">
        <w:rPr>
          <w:rFonts w:hint="eastAsia"/>
          <w:color w:val="000000" w:themeColor="text1"/>
          <w:sz w:val="18"/>
          <w:szCs w:val="18"/>
          <w:lang w:val="en-US"/>
        </w:rPr>
        <w:t xml:space="preserve">        "circle_type_name":"</w:t>
      </w:r>
      <w:r w:rsidRPr="0048383B">
        <w:rPr>
          <w:rFonts w:hint="eastAsia"/>
          <w:color w:val="000000" w:themeColor="text1"/>
          <w:sz w:val="18"/>
          <w:szCs w:val="18"/>
          <w:lang w:val="en-US"/>
        </w:rPr>
        <w:t>学院圈</w:t>
      </w:r>
      <w:r w:rsidRPr="0048383B">
        <w:rPr>
          <w:rFonts w:hint="eastAsia"/>
          <w:color w:val="000000" w:themeColor="text1"/>
          <w:sz w:val="18"/>
          <w:szCs w:val="18"/>
          <w:lang w:val="en-US"/>
        </w:rPr>
        <w:t>",</w:t>
      </w:r>
    </w:p>
    <w:p w14:paraId="0479E585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"reason_message":"I love you!",</w:t>
      </w:r>
    </w:p>
    <w:p w14:paraId="5366D005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"description":" the circle will be beautiful!"</w:t>
      </w:r>
    </w:p>
    <w:p w14:paraId="2A472C34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}</w:t>
      </w:r>
    </w:p>
    <w:p w14:paraId="07779F4F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setMessage(message,num,"create topic1---test1")</w:t>
      </w:r>
    </w:p>
    <w:p w14:paraId="13275A11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67B6F2C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708C836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5999C85B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7BA81EE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}</w:t>
      </w:r>
    </w:p>
    <w:p w14:paraId="7BB66792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1FB03C5C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"circle_name":"new circle2 ",</w:t>
      </w:r>
    </w:p>
    <w:p w14:paraId="470853B0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"circle_icon_url":"default",</w:t>
      </w:r>
    </w:p>
    <w:p w14:paraId="257F5E9B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"creator_uid":123,</w:t>
      </w:r>
    </w:p>
    <w:p w14:paraId="225D27B8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"circle_type_id":1,</w:t>
      </w:r>
    </w:p>
    <w:p w14:paraId="6AC9754A" w14:textId="77777777" w:rsidR="0048383B" w:rsidRPr="0048383B" w:rsidRDefault="0048383B" w:rsidP="0048383B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48383B">
        <w:rPr>
          <w:rFonts w:hint="eastAsia"/>
          <w:color w:val="000000" w:themeColor="text1"/>
          <w:sz w:val="18"/>
          <w:szCs w:val="18"/>
          <w:lang w:val="en-US"/>
        </w:rPr>
        <w:t xml:space="preserve">        "circle_type_name":"</w:t>
      </w:r>
      <w:r w:rsidRPr="0048383B">
        <w:rPr>
          <w:rFonts w:hint="eastAsia"/>
          <w:color w:val="000000" w:themeColor="text1"/>
          <w:sz w:val="18"/>
          <w:szCs w:val="18"/>
          <w:lang w:val="en-US"/>
        </w:rPr>
        <w:t>专业圈</w:t>
      </w:r>
      <w:r w:rsidRPr="0048383B">
        <w:rPr>
          <w:rFonts w:hint="eastAsia"/>
          <w:color w:val="000000" w:themeColor="text1"/>
          <w:sz w:val="18"/>
          <w:szCs w:val="18"/>
          <w:lang w:val="en-US"/>
        </w:rPr>
        <w:t>",</w:t>
      </w:r>
    </w:p>
    <w:p w14:paraId="4DA5819B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"reason_message":"I hhhhhh !",</w:t>
      </w:r>
    </w:p>
    <w:p w14:paraId="6169FC8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"description":" the circle will be sosoosososooscollllllll!"</w:t>
      </w:r>
    </w:p>
    <w:p w14:paraId="3A09FCD2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}</w:t>
      </w:r>
    </w:p>
    <w:p w14:paraId="2C34D118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setMessage(message,num,"create topic2---test2")</w:t>
      </w:r>
    </w:p>
    <w:p w14:paraId="0146402B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print message</w:t>
      </w:r>
    </w:p>
    <w:p w14:paraId="7F1858CE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6413D6F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682A97F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num = num + 1</w:t>
      </w:r>
    </w:p>
    <w:p w14:paraId="451507EB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lastRenderedPageBreak/>
        <w:t xml:space="preserve">    dic[num] = {</w:t>
      </w:r>
    </w:p>
    <w:p w14:paraId="52DDA1C1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1B934BB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}</w:t>
      </w:r>
    </w:p>
    <w:p w14:paraId="7CCCAD2E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otherPara[num] = {</w:t>
      </w:r>
    </w:p>
    <w:p w14:paraId="531CA7A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"circle_name":"",</w:t>
      </w:r>
    </w:p>
    <w:p w14:paraId="0D58D23E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"circle_icon_url":"",</w:t>
      </w:r>
    </w:p>
    <w:p w14:paraId="238651D1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"creator_uid":1,</w:t>
      </w:r>
    </w:p>
    <w:p w14:paraId="72FD88BA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"circle_type_id":1,</w:t>
      </w:r>
    </w:p>
    <w:p w14:paraId="0373448E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"circle_type_name":"",</w:t>
      </w:r>
    </w:p>
    <w:p w14:paraId="7819AE2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"reason_message":"",</w:t>
      </w:r>
    </w:p>
    <w:p w14:paraId="0C3B4C0A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    "description":""</w:t>
      </w:r>
    </w:p>
    <w:p w14:paraId="59E0D9E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}</w:t>
      </w:r>
    </w:p>
    <w:p w14:paraId="2214243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setMessage(message,num,"create topic3---test3")</w:t>
      </w:r>
    </w:p>
    <w:p w14:paraId="79BE661C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print message</w:t>
      </w:r>
    </w:p>
    <w:p w14:paraId="18604459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402ACDB1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</w:p>
    <w:p w14:paraId="214686BC" w14:textId="4521E474" w:rsidR="005146A1" w:rsidRP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do_request(api,dic,message,"POST",otherPara)</w:t>
      </w:r>
    </w:p>
    <w:p w14:paraId="78AA57E3" w14:textId="2EB319CF" w:rsidR="005146A1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48383B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3FC41427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No.0 create topic1---test1</w:t>
      </w:r>
    </w:p>
    <w:p w14:paraId="6045F542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{"message": "success", "code": 0, "Data": {"update": "empty", "response": {"review_id": 127}}}</w:t>
      </w:r>
    </w:p>
    <w:p w14:paraId="76DEBDB0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No.1 create topic2---test2</w:t>
      </w:r>
    </w:p>
    <w:p w14:paraId="5A200B89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{"message": "success", "code": 0, "Data": {"update": "empty", "response": {"review_id": 128}}}</w:t>
      </w:r>
    </w:p>
    <w:p w14:paraId="1A6777B0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No.2 create topic3---test3</w:t>
      </w:r>
    </w:p>
    <w:p w14:paraId="0E676A8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{"message": "success", "code": 0, "Data": {"update": "empty", "response": {"review_id": 129}}}</w:t>
      </w:r>
    </w:p>
    <w:p w14:paraId="27F1E235" w14:textId="306DF9AF" w:rsid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[Finished in 0.9s]</w:t>
      </w:r>
    </w:p>
    <w:p w14:paraId="38E31335" w14:textId="77777777" w:rsidR="003F3E2E" w:rsidRPr="00AD2815" w:rsidRDefault="003F3E2E" w:rsidP="0048383B">
      <w:pPr>
        <w:pStyle w:val="a"/>
        <w:numPr>
          <w:ilvl w:val="0"/>
          <w:numId w:val="0"/>
        </w:numPr>
        <w:rPr>
          <w:rFonts w:hint="eastAsia"/>
          <w:color w:val="C00000"/>
          <w:sz w:val="24"/>
          <w:szCs w:val="24"/>
          <w:lang w:val="en-US"/>
        </w:rPr>
      </w:pPr>
    </w:p>
    <w:p w14:paraId="13207348" w14:textId="20AFBAB1" w:rsidR="000D391D" w:rsidRPr="0048383B" w:rsidRDefault="000D391D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  <w:r w:rsidRPr="0048383B">
        <w:rPr>
          <w:rFonts w:hint="eastAsia"/>
          <w:color w:val="FF0000"/>
          <w:sz w:val="24"/>
          <w:szCs w:val="24"/>
          <w:lang w:val="en-US"/>
        </w:rPr>
        <w:t>21.</w:t>
      </w:r>
      <w:r w:rsidRPr="0048383B">
        <w:rPr>
          <w:color w:val="FF0000"/>
          <w:sz w:val="24"/>
          <w:szCs w:val="24"/>
        </w:rPr>
        <w:t xml:space="preserve"> </w:t>
      </w:r>
      <w:r w:rsidRPr="0048383B">
        <w:rPr>
          <w:color w:val="FF0000"/>
          <w:sz w:val="24"/>
          <w:szCs w:val="24"/>
          <w:lang w:val="en-US"/>
        </w:rPr>
        <w:t>reviewListTest()</w:t>
      </w:r>
    </w:p>
    <w:p w14:paraId="074BA687" w14:textId="45DA7D72" w:rsidR="0048383B" w:rsidRP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FF0000"/>
          <w:sz w:val="24"/>
          <w:szCs w:val="24"/>
          <w:lang w:val="en-US"/>
        </w:rPr>
      </w:pPr>
      <w:r w:rsidRPr="0048383B">
        <w:rPr>
          <w:rFonts w:hint="eastAsia"/>
          <w:color w:val="FF0000"/>
          <w:sz w:val="24"/>
          <w:szCs w:val="24"/>
          <w:lang w:val="en-US"/>
        </w:rPr>
        <w:t>测试报错</w:t>
      </w:r>
    </w:p>
    <w:p w14:paraId="04174A86" w14:textId="77777777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4EB3EC4A" w14:textId="77777777" w:rsidR="0048383B" w:rsidRPr="0048383B" w:rsidRDefault="00E734CD" w:rsidP="0048383B">
      <w:pPr>
        <w:pStyle w:val="a"/>
        <w:rPr>
          <w:sz w:val="18"/>
          <w:szCs w:val="18"/>
          <w:lang w:val="en-US"/>
        </w:rPr>
      </w:pPr>
      <w:r w:rsidRPr="00AD2815">
        <w:rPr>
          <w:sz w:val="24"/>
          <w:szCs w:val="24"/>
          <w:lang w:val="en-US"/>
        </w:rPr>
        <w:t xml:space="preserve"> </w:t>
      </w:r>
      <w:r w:rsidRPr="0048383B">
        <w:rPr>
          <w:sz w:val="18"/>
          <w:szCs w:val="18"/>
          <w:lang w:val="en-US"/>
        </w:rPr>
        <w:t xml:space="preserve"> </w:t>
      </w:r>
      <w:r w:rsidR="0048383B" w:rsidRPr="0048383B">
        <w:rPr>
          <w:sz w:val="18"/>
          <w:szCs w:val="18"/>
          <w:lang w:val="en-US"/>
        </w:rPr>
        <w:t>def reviewListTest():</w:t>
      </w:r>
    </w:p>
    <w:p w14:paraId="677CBF4D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api = "/reviewlisttopic"</w:t>
      </w:r>
    </w:p>
    <w:p w14:paraId="37C3E6C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num = 0</w:t>
      </w:r>
    </w:p>
    <w:p w14:paraId="717A5402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 = {}</w:t>
      </w:r>
    </w:p>
    <w:p w14:paraId="7CF5D57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message ={}</w:t>
      </w:r>
    </w:p>
    <w:p w14:paraId="7E0C643E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 = {}</w:t>
      </w:r>
    </w:p>
    <w:p w14:paraId="3C6E8926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dic[num] = {}</w:t>
      </w:r>
    </w:p>
    <w:p w14:paraId="77903C8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otherPara[num] ={</w:t>
      </w:r>
    </w:p>
    <w:p w14:paraId="73703E45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"result":0,</w:t>
      </w:r>
    </w:p>
    <w:p w14:paraId="3411D4E1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lastRenderedPageBreak/>
        <w:t xml:space="preserve">        "since_id":1,</w:t>
      </w:r>
    </w:p>
    <w:p w14:paraId="2B20804D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"limit_num":5</w:t>
      </w:r>
    </w:p>
    <w:p w14:paraId="18E6C52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}</w:t>
      </w:r>
    </w:p>
    <w:p w14:paraId="6826C920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setMessage(message,num,"review create topic list-----test1")</w:t>
      </w:r>
    </w:p>
    <w:p w14:paraId="32FECDE8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num = num + 1</w:t>
      </w:r>
    </w:p>
    <w:p w14:paraId="742E0BBA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</w:p>
    <w:p w14:paraId="2584E598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dic[num] = {}</w:t>
      </w:r>
    </w:p>
    <w:p w14:paraId="7668B7F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otherPara[num] ={</w:t>
      </w:r>
    </w:p>
    <w:p w14:paraId="2A670821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"result":0,</w:t>
      </w:r>
    </w:p>
    <w:p w14:paraId="4DAF9BDA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"since_id":1,</w:t>
      </w:r>
    </w:p>
    <w:p w14:paraId="64FAC712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"limit_num":4</w:t>
      </w:r>
    </w:p>
    <w:p w14:paraId="03B3E552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}</w:t>
      </w:r>
    </w:p>
    <w:p w14:paraId="27711DD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setMessage(message,num,"review create topic list————test2")</w:t>
      </w:r>
    </w:p>
    <w:p w14:paraId="399334B3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</w:p>
    <w:p w14:paraId="5F597E35" w14:textId="77777777" w:rsidR="0048383B" w:rsidRDefault="0048383B" w:rsidP="0048383B">
      <w:pPr>
        <w:pStyle w:val="a"/>
        <w:rPr>
          <w:rFonts w:hint="eastAsia"/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do_request(api,dic,message,"GET",otherPara)</w:t>
      </w:r>
    </w:p>
    <w:p w14:paraId="6A0B6B22" w14:textId="4E0AAFF7" w:rsidR="0048383B" w:rsidRDefault="0048383B" w:rsidP="0048383B">
      <w:pPr>
        <w:pStyle w:val="a"/>
        <w:numPr>
          <w:ilvl w:val="0"/>
          <w:numId w:val="0"/>
        </w:numPr>
        <w:rPr>
          <w:rFonts w:hint="eastAsia"/>
          <w:color w:val="C00000"/>
          <w:sz w:val="24"/>
          <w:szCs w:val="24"/>
          <w:lang w:val="en-US"/>
        </w:rPr>
      </w:pPr>
      <w:r w:rsidRPr="0048383B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7B2658E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Traceback (most recent call last):</w:t>
      </w:r>
    </w:p>
    <w:p w14:paraId="092D0B48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1187, in &lt;module&gt;</w:t>
      </w:r>
    </w:p>
    <w:p w14:paraId="201684BA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reviewListTest()</w:t>
      </w:r>
    </w:p>
    <w:p w14:paraId="1AEE968F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1064, in reviewListTest</w:t>
      </w:r>
    </w:p>
    <w:p w14:paraId="4E12AE43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do_request(api,dic,message,"GET",otherPara)</w:t>
      </w:r>
    </w:p>
    <w:p w14:paraId="3DB410AA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3FF018CF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78F488E0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5833E4BF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59DB5877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4EDDA858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28900D0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39500C2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4EEEE26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3D703FAB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16474A15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47F1BBA1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result = func(*args)</w:t>
      </w:r>
    </w:p>
    <w:p w14:paraId="1FB7EB9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6DD5494E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2A6A2C8C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urllib2.HTTPError: HTTP Error 400: Bad Request</w:t>
      </w:r>
    </w:p>
    <w:p w14:paraId="463BD06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[Finished in 0.6s with exit code 1]</w:t>
      </w:r>
    </w:p>
    <w:p w14:paraId="7FB6B537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lastRenderedPageBreak/>
        <w:t>[shell_cmd: python -u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1F52E8DB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]</w:t>
      </w:r>
    </w:p>
    <w:p w14:paraId="0B0D83C1" w14:textId="4ABBE65C" w:rsidR="0048383B" w:rsidRPr="0048383B" w:rsidRDefault="0048383B" w:rsidP="0048383B">
      <w:pPr>
        <w:pStyle w:val="a"/>
        <w:numPr>
          <w:ilvl w:val="0"/>
          <w:numId w:val="0"/>
        </w:numPr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[path: /usr/bin:/bin:/usr/sbin:/sbin]</w:t>
      </w:r>
    </w:p>
    <w:p w14:paraId="7A64A367" w14:textId="0C92A045" w:rsidR="003F3E2E" w:rsidRPr="0048383B" w:rsidRDefault="003F3E2E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18"/>
          <w:szCs w:val="18"/>
          <w:lang w:val="en-US"/>
        </w:rPr>
      </w:pPr>
    </w:p>
    <w:p w14:paraId="64EB71D2" w14:textId="4587E176" w:rsidR="000D391D" w:rsidRDefault="000D391D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22.</w:t>
      </w:r>
      <w:r w:rsidR="00B14E4B" w:rsidRPr="00AD2815">
        <w:rPr>
          <w:sz w:val="24"/>
          <w:szCs w:val="24"/>
        </w:rPr>
        <w:t xml:space="preserve"> </w:t>
      </w:r>
      <w:r w:rsidR="00B14E4B" w:rsidRPr="00AD2815">
        <w:rPr>
          <w:sz w:val="24"/>
          <w:szCs w:val="24"/>
          <w:lang w:val="en-US"/>
        </w:rPr>
        <w:t>reviewTest()</w:t>
      </w:r>
    </w:p>
    <w:p w14:paraId="2581383B" w14:textId="3570528D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正确数据返回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为：</w:t>
      </w:r>
      <w:r>
        <w:rPr>
          <w:rFonts w:hint="eastAsia"/>
          <w:sz w:val="24"/>
          <w:szCs w:val="24"/>
          <w:lang w:val="en-US"/>
        </w:rPr>
        <w:t>2901</w:t>
      </w:r>
    </w:p>
    <w:p w14:paraId="1CE5C2D6" w14:textId="5B80809E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参数为空时报错</w:t>
      </w:r>
    </w:p>
    <w:p w14:paraId="6BD309B5" w14:textId="16A8EF92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测试代码：</w:t>
      </w:r>
    </w:p>
    <w:p w14:paraId="628E667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>def reviewTest():</w:t>
      </w:r>
    </w:p>
    <w:p w14:paraId="0BFF05E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api = "/reviewresult"</w:t>
      </w:r>
    </w:p>
    <w:p w14:paraId="51935599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num = 0</w:t>
      </w:r>
    </w:p>
    <w:p w14:paraId="1C47BC21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 = {}</w:t>
      </w:r>
    </w:p>
    <w:p w14:paraId="070906E6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message ={}</w:t>
      </w:r>
    </w:p>
    <w:p w14:paraId="005A4EE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 = {}</w:t>
      </w:r>
    </w:p>
    <w:p w14:paraId="23924B0A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dic[num] = {}</w:t>
      </w:r>
    </w:p>
    <w:p w14:paraId="3E5584E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otherPara[num] ={</w:t>
      </w:r>
    </w:p>
    <w:p w14:paraId="71D8FBC4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"result":1,</w:t>
      </w:r>
    </w:p>
    <w:p w14:paraId="2C3F8A96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"review_id":83,</w:t>
      </w:r>
    </w:p>
    <w:p w14:paraId="1CB4640D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}</w:t>
      </w:r>
    </w:p>
    <w:p w14:paraId="4F6F0C1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setMessage(message,num,"review topic---test1")</w:t>
      </w:r>
    </w:p>
    <w:p w14:paraId="7230494A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</w:p>
    <w:p w14:paraId="417881C9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num += 1</w:t>
      </w:r>
    </w:p>
    <w:p w14:paraId="4717D70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dic[num] = {}</w:t>
      </w:r>
    </w:p>
    <w:p w14:paraId="78A22885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otherPara[num] ={</w:t>
      </w:r>
    </w:p>
    <w:p w14:paraId="7FF980D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"result":1,</w:t>
      </w:r>
    </w:p>
    <w:p w14:paraId="21D14C38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    "review_id":83,</w:t>
      </w:r>
    </w:p>
    <w:p w14:paraId="7565C127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}</w:t>
      </w:r>
    </w:p>
    <w:p w14:paraId="5BAFF9F1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setMessage(message,num,"review topic---test2")</w:t>
      </w:r>
    </w:p>
    <w:p w14:paraId="0914674C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</w:p>
    <w:p w14:paraId="6ECB92CB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num += 1</w:t>
      </w:r>
    </w:p>
    <w:p w14:paraId="12CB5AD4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dic[num] = {}</w:t>
      </w:r>
    </w:p>
    <w:p w14:paraId="1E682BD8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otherPara[num] ={</w:t>
      </w:r>
    </w:p>
    <w:p w14:paraId="1D66B31F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</w:p>
    <w:p w14:paraId="07F261D7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}</w:t>
      </w:r>
    </w:p>
    <w:p w14:paraId="78A023B5" w14:textId="77777777" w:rsidR="0048383B" w:rsidRPr="0048383B" w:rsidRDefault="0048383B" w:rsidP="0048383B">
      <w:pPr>
        <w:pStyle w:val="a"/>
        <w:rPr>
          <w:rFonts w:hint="eastAsia"/>
          <w:sz w:val="18"/>
          <w:szCs w:val="18"/>
          <w:lang w:val="en-US"/>
        </w:rPr>
      </w:pPr>
      <w:r w:rsidRPr="0048383B">
        <w:rPr>
          <w:rFonts w:hint="eastAsia"/>
          <w:sz w:val="18"/>
          <w:szCs w:val="18"/>
          <w:lang w:val="en-US"/>
        </w:rPr>
        <w:t xml:space="preserve">    setMessage(message,num,"review topic---test3(</w:t>
      </w:r>
      <w:r w:rsidRPr="0048383B">
        <w:rPr>
          <w:rFonts w:hint="eastAsia"/>
          <w:sz w:val="18"/>
          <w:szCs w:val="18"/>
          <w:lang w:val="en-US"/>
        </w:rPr>
        <w:t>参数为空）</w:t>
      </w:r>
      <w:r w:rsidRPr="0048383B">
        <w:rPr>
          <w:rFonts w:hint="eastAsia"/>
          <w:sz w:val="18"/>
          <w:szCs w:val="18"/>
          <w:lang w:val="en-US"/>
        </w:rPr>
        <w:t>")</w:t>
      </w:r>
    </w:p>
    <w:p w14:paraId="3286D635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</w:t>
      </w:r>
    </w:p>
    <w:p w14:paraId="79D4880A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</w:p>
    <w:p w14:paraId="6973F133" w14:textId="77777777" w:rsidR="0048383B" w:rsidRPr="0048383B" w:rsidRDefault="0048383B" w:rsidP="0048383B">
      <w:pPr>
        <w:pStyle w:val="a"/>
        <w:rPr>
          <w:sz w:val="18"/>
          <w:szCs w:val="18"/>
          <w:lang w:val="en-US"/>
        </w:rPr>
      </w:pPr>
      <w:r w:rsidRPr="0048383B">
        <w:rPr>
          <w:sz w:val="18"/>
          <w:szCs w:val="18"/>
          <w:lang w:val="en-US"/>
        </w:rPr>
        <w:t xml:space="preserve">    do_request(api,dic,message,"POST",otherPara)</w:t>
      </w:r>
    </w:p>
    <w:p w14:paraId="0F143E5B" w14:textId="77777777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18"/>
          <w:szCs w:val="18"/>
          <w:lang w:val="en-US"/>
        </w:rPr>
      </w:pPr>
    </w:p>
    <w:p w14:paraId="1FF91E40" w14:textId="0C84D789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48383B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042C44AD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No.0 review topic---test1</w:t>
      </w:r>
    </w:p>
    <w:p w14:paraId="3153564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{"message": "this message has been review", "code": 2901, "Data": {"update": "empty", "response": "empty"}}</w:t>
      </w:r>
    </w:p>
    <w:p w14:paraId="6521827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No.1 review topic---test2</w:t>
      </w:r>
    </w:p>
    <w:p w14:paraId="5196CA33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{"message": "this message has been review", "code": 2901, "Data": {"update": "empty", "response": "empty"}}</w:t>
      </w:r>
    </w:p>
    <w:p w14:paraId="20D7DE7F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Traceback (most recent call last):</w:t>
      </w:r>
    </w:p>
    <w:p w14:paraId="147F6B0E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1197, in &lt;module&gt;</w:t>
      </w:r>
    </w:p>
    <w:p w14:paraId="773AC569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reviewTest()    </w:t>
      </w:r>
    </w:p>
    <w:p w14:paraId="24B4385E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1095, in reviewTest</w:t>
      </w:r>
    </w:p>
    <w:p w14:paraId="30E3454B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do_request(api,dic,message,"POST",otherPara)</w:t>
      </w:r>
    </w:p>
    <w:p w14:paraId="19E60B3E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2949F775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15A7043F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435A95F7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0537FD99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50089A6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7517D6ED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2E9D31D1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5F8CF22B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3D335442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75342C62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6D97A595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result = func(*args)</w:t>
      </w:r>
    </w:p>
    <w:p w14:paraId="6DB83A3D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4F9F32C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296B65BE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urllib2.HTTPError: HTTP Error 400: Bad Request</w:t>
      </w:r>
    </w:p>
    <w:p w14:paraId="182AEA04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[Finished in 0.7s with exit code 1]</w:t>
      </w:r>
    </w:p>
    <w:p w14:paraId="41605393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27730A1E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]</w:t>
      </w:r>
    </w:p>
    <w:p w14:paraId="5F4D696D" w14:textId="0357E0F7" w:rsid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[path: /usr/bin:/bin:/usr/sbin:/sbin]</w:t>
      </w:r>
    </w:p>
    <w:p w14:paraId="5D5E22D2" w14:textId="77777777" w:rsid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</w:p>
    <w:p w14:paraId="7F6AA9E0" w14:textId="77777777" w:rsidR="0048383B" w:rsidRPr="0048383B" w:rsidRDefault="0048383B" w:rsidP="0048383B">
      <w:pPr>
        <w:pStyle w:val="a"/>
        <w:numPr>
          <w:ilvl w:val="0"/>
          <w:numId w:val="0"/>
        </w:numPr>
        <w:ind w:left="432" w:hanging="432"/>
        <w:rPr>
          <w:color w:val="C00000"/>
          <w:sz w:val="18"/>
          <w:szCs w:val="18"/>
          <w:lang w:val="en-US"/>
        </w:rPr>
      </w:pPr>
    </w:p>
    <w:p w14:paraId="3C5B4169" w14:textId="52211969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23.</w:t>
      </w:r>
      <w:r w:rsidRPr="00AD2815">
        <w:rPr>
          <w:sz w:val="24"/>
          <w:szCs w:val="24"/>
        </w:rPr>
        <w:t xml:space="preserve"> </w:t>
      </w:r>
      <w:r w:rsidRPr="00AD2815">
        <w:rPr>
          <w:sz w:val="24"/>
          <w:szCs w:val="24"/>
          <w:lang w:val="en-US"/>
        </w:rPr>
        <w:t>circle_apply_test()</w:t>
      </w:r>
    </w:p>
    <w:p w14:paraId="3A04038A" w14:textId="31FDFA2A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48383B">
        <w:rPr>
          <w:rFonts w:hint="eastAsia"/>
          <w:color w:val="C00000"/>
          <w:sz w:val="24"/>
          <w:szCs w:val="24"/>
          <w:lang w:val="en-US"/>
        </w:rPr>
        <w:t>测试报错</w:t>
      </w:r>
    </w:p>
    <w:p w14:paraId="7772DF91" w14:textId="0CF2EF3F" w:rsid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 w:rsidRPr="0048383B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71EAA9F8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def circle_apply_test(): </w:t>
      </w:r>
    </w:p>
    <w:p w14:paraId="52878C2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lastRenderedPageBreak/>
        <w:t xml:space="preserve">    api ='/circle_apply_result'</w:t>
      </w:r>
    </w:p>
    <w:p w14:paraId="35186DCA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num = 0</w:t>
      </w:r>
    </w:p>
    <w:p w14:paraId="0538AC03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dic = {}</w:t>
      </w:r>
    </w:p>
    <w:p w14:paraId="6A2BA975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message = {}</w:t>
      </w:r>
    </w:p>
    <w:p w14:paraId="2810DA74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otherPara = {}</w:t>
      </w:r>
    </w:p>
    <w:p w14:paraId="29994BAA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otherPara[num] = {"result":1,"apply_user":85,"circle_id":14}</w:t>
      </w:r>
    </w:p>
    <w:p w14:paraId="78F88315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70C9C406" w14:textId="77777777" w:rsidR="0048383B" w:rsidRPr="0048383B" w:rsidRDefault="0048383B" w:rsidP="0048383B">
      <w:pPr>
        <w:pStyle w:val="a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}</w:t>
      </w:r>
    </w:p>
    <w:p w14:paraId="0771FCB7" w14:textId="4B04A91C" w:rsidR="0048383B" w:rsidRPr="0048383B" w:rsidRDefault="0048383B" w:rsidP="0048383B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48383B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"agree the user apply to the circle.(</w:t>
      </w:r>
      <w:r w:rsidRPr="0048383B">
        <w:rPr>
          <w:rFonts w:hint="eastAsia"/>
          <w:color w:val="000000" w:themeColor="text1"/>
          <w:sz w:val="18"/>
          <w:szCs w:val="18"/>
          <w:lang w:val="en-US"/>
        </w:rPr>
        <w:t>允许用户申请加入圈子</w:t>
      </w:r>
      <w:r w:rsidRPr="0048383B">
        <w:rPr>
          <w:rFonts w:hint="eastAsia"/>
          <w:color w:val="000000" w:themeColor="text1"/>
          <w:sz w:val="18"/>
          <w:szCs w:val="18"/>
          <w:lang w:val="en-US"/>
        </w:rPr>
        <w:t>)"</w:t>
      </w:r>
    </w:p>
    <w:p w14:paraId="5ED10286" w14:textId="3AF8A690" w:rsidR="0048383B" w:rsidRDefault="0048383B" w:rsidP="0048383B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18"/>
          <w:szCs w:val="18"/>
          <w:lang w:val="en-US"/>
        </w:rPr>
      </w:pPr>
      <w:r w:rsidRPr="0048383B">
        <w:rPr>
          <w:color w:val="000000" w:themeColor="text1"/>
          <w:sz w:val="18"/>
          <w:szCs w:val="18"/>
          <w:lang w:val="en-US"/>
        </w:rPr>
        <w:t xml:space="preserve">    do_request(api,dic,message,"POST",otherPara)</w:t>
      </w:r>
    </w:p>
    <w:p w14:paraId="0CD870DD" w14:textId="6D30E119" w:rsid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48383B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292E5A5C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Traceback (most recent call last):</w:t>
      </w:r>
    </w:p>
    <w:p w14:paraId="724D48BF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1198, in &lt;module&gt;</w:t>
      </w:r>
    </w:p>
    <w:p w14:paraId="19ECB29D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circle_apply_test()</w:t>
      </w:r>
    </w:p>
    <w:p w14:paraId="288CE1D1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596, in circle_apply_test</w:t>
      </w:r>
    </w:p>
    <w:p w14:paraId="3FBFCBEB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do_request(api,dic,message,"POST",otherPara)</w:t>
      </w:r>
    </w:p>
    <w:p w14:paraId="3BFECAAA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38B1C2DC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168D495E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45444DA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6863C37A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564F07EB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30EFB217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768FEF86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0AE4D959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0872F3F1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3D051867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0785F592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result = func(*args)</w:t>
      </w:r>
    </w:p>
    <w:p w14:paraId="392AA6D3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344EBCC0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4BABF242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urllib2.HTTPError: HTTP Error 400: Bad Request</w:t>
      </w:r>
    </w:p>
    <w:p w14:paraId="1E79A605" w14:textId="77777777" w:rsidR="0048383B" w:rsidRPr="0048383B" w:rsidRDefault="0048383B" w:rsidP="0048383B">
      <w:pPr>
        <w:pStyle w:val="a"/>
        <w:rPr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[Finished in 0.4s with exit code 1]</w:t>
      </w:r>
    </w:p>
    <w:p w14:paraId="3BE2D1B4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0793AF99" w14:textId="77777777" w:rsidR="0048383B" w:rsidRPr="0048383B" w:rsidRDefault="0048383B" w:rsidP="0048383B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48383B">
        <w:rPr>
          <w:rFonts w:hint="eastAsia"/>
          <w:color w:val="C00000"/>
          <w:sz w:val="18"/>
          <w:szCs w:val="18"/>
          <w:lang w:val="en-US"/>
        </w:rPr>
        <w:t>校友圈</w:t>
      </w:r>
      <w:r w:rsidRPr="0048383B">
        <w:rPr>
          <w:rFonts w:hint="eastAsia"/>
          <w:color w:val="C00000"/>
          <w:sz w:val="18"/>
          <w:szCs w:val="18"/>
          <w:lang w:val="en-US"/>
        </w:rPr>
        <w:t>/</w:t>
      </w:r>
      <w:r w:rsidRPr="0048383B">
        <w:rPr>
          <w:rFonts w:hint="eastAsia"/>
          <w:color w:val="C00000"/>
          <w:sz w:val="18"/>
          <w:szCs w:val="18"/>
          <w:lang w:val="en-US"/>
        </w:rPr>
        <w:t>测试</w:t>
      </w:r>
      <w:r w:rsidRPr="0048383B">
        <w:rPr>
          <w:rFonts w:hint="eastAsia"/>
          <w:color w:val="C00000"/>
          <w:sz w:val="18"/>
          <w:szCs w:val="18"/>
          <w:lang w:val="en-US"/>
        </w:rPr>
        <w:t>]</w:t>
      </w:r>
    </w:p>
    <w:p w14:paraId="07386FB3" w14:textId="47C445D1" w:rsidR="0048383B" w:rsidRP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48383B">
        <w:rPr>
          <w:color w:val="C00000"/>
          <w:sz w:val="18"/>
          <w:szCs w:val="18"/>
          <w:lang w:val="en-US"/>
        </w:rPr>
        <w:t>[path: /usr/bin:/bin:/usr/sbin:/sbin]</w:t>
      </w:r>
    </w:p>
    <w:p w14:paraId="36F8430B" w14:textId="77777777" w:rsidR="0048383B" w:rsidRPr="0048383B" w:rsidRDefault="0048383B" w:rsidP="0048383B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18"/>
          <w:szCs w:val="18"/>
          <w:lang w:val="en-US"/>
        </w:rPr>
      </w:pPr>
    </w:p>
    <w:p w14:paraId="4678376B" w14:textId="77777777" w:rsidR="0048383B" w:rsidRPr="0048383B" w:rsidRDefault="0048383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</w:p>
    <w:p w14:paraId="11590A1E" w14:textId="50179E58" w:rsidR="00B14E4B" w:rsidRPr="00AD2815" w:rsidRDefault="00B14E4B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lastRenderedPageBreak/>
        <w:t>24.</w:t>
      </w:r>
      <w:r w:rsidRPr="00AD2815">
        <w:rPr>
          <w:sz w:val="24"/>
          <w:szCs w:val="24"/>
        </w:rPr>
        <w:t xml:space="preserve"> </w:t>
      </w:r>
      <w:r w:rsidRPr="00AD2815">
        <w:rPr>
          <w:sz w:val="24"/>
          <w:szCs w:val="24"/>
          <w:lang w:val="en-US"/>
        </w:rPr>
        <w:t>get_my_filter_circle_test()</w:t>
      </w:r>
    </w:p>
    <w:p w14:paraId="7C51975C" w14:textId="3CBC3A65" w:rsidR="00B14E4B" w:rsidRDefault="00B14E4B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 </w:t>
      </w:r>
      <w:r w:rsidRPr="00B642B1">
        <w:rPr>
          <w:rFonts w:hint="eastAsia"/>
          <w:color w:val="C00000"/>
          <w:sz w:val="24"/>
          <w:szCs w:val="24"/>
          <w:lang w:val="en-US"/>
        </w:rPr>
        <w:t>测试</w:t>
      </w:r>
      <w:r w:rsidR="00B642B1" w:rsidRPr="00B642B1">
        <w:rPr>
          <w:rFonts w:hint="eastAsia"/>
          <w:color w:val="C00000"/>
          <w:sz w:val="24"/>
          <w:szCs w:val="24"/>
          <w:lang w:val="en-US"/>
        </w:rPr>
        <w:t>报错</w:t>
      </w:r>
    </w:p>
    <w:p w14:paraId="0A493252" w14:textId="51000EB6" w:rsidR="00B642B1" w:rsidRDefault="00B642B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000000" w:themeColor="text1"/>
          <w:sz w:val="24"/>
          <w:szCs w:val="24"/>
          <w:lang w:val="en-US"/>
        </w:rPr>
      </w:pPr>
      <w:r>
        <w:rPr>
          <w:rFonts w:hint="eastAsia"/>
          <w:color w:val="000000" w:themeColor="text1"/>
          <w:sz w:val="24"/>
          <w:szCs w:val="24"/>
          <w:lang w:val="en-US"/>
        </w:rPr>
        <w:t xml:space="preserve"> </w:t>
      </w:r>
      <w:r w:rsidRPr="00B642B1">
        <w:rPr>
          <w:rFonts w:hint="eastAsia"/>
          <w:color w:val="000000" w:themeColor="text1"/>
          <w:sz w:val="24"/>
          <w:szCs w:val="24"/>
          <w:lang w:val="en-US"/>
        </w:rPr>
        <w:t>测试代码：</w:t>
      </w:r>
    </w:p>
    <w:p w14:paraId="46F7A6FF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>def get_my_filter_circle_test():</w:t>
      </w:r>
    </w:p>
    <w:p w14:paraId="25CE6E5D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api = '/get_my_filter_circle'</w:t>
      </w:r>
    </w:p>
    <w:p w14:paraId="7B6CA492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num = 0</w:t>
      </w:r>
    </w:p>
    <w:p w14:paraId="11F27D7D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dic = {}</w:t>
      </w:r>
    </w:p>
    <w:p w14:paraId="1EC4CF0C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message = {}</w:t>
      </w:r>
    </w:p>
    <w:p w14:paraId="7F47C065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otherPara = {}</w:t>
      </w:r>
    </w:p>
    <w:p w14:paraId="7EACD601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otherPara[num] = {"my_filter_circle":"_9999_"}</w:t>
      </w:r>
    </w:p>
    <w:p w14:paraId="479AD32F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dic[num] = {</w:t>
      </w:r>
    </w:p>
    <w:p w14:paraId="19A47E6E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</w:p>
    <w:p w14:paraId="5692F8F5" w14:textId="77777777" w:rsidR="00B642B1" w:rsidRPr="00B642B1" w:rsidRDefault="00B642B1" w:rsidP="00B642B1">
      <w:pPr>
        <w:pStyle w:val="a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}</w:t>
      </w:r>
    </w:p>
    <w:p w14:paraId="5F65B548" w14:textId="0C96497B" w:rsidR="00B642B1" w:rsidRPr="00B642B1" w:rsidRDefault="00B642B1" w:rsidP="00B642B1">
      <w:pPr>
        <w:pStyle w:val="a"/>
        <w:rPr>
          <w:rFonts w:hint="eastAsia"/>
          <w:color w:val="000000" w:themeColor="text1"/>
          <w:sz w:val="18"/>
          <w:szCs w:val="18"/>
          <w:lang w:val="en-US"/>
        </w:rPr>
      </w:pPr>
      <w:r w:rsidRPr="00B642B1">
        <w:rPr>
          <w:rFonts w:hint="eastAsia"/>
          <w:color w:val="000000" w:themeColor="text1"/>
          <w:sz w:val="18"/>
          <w:szCs w:val="18"/>
          <w:lang w:val="en-US"/>
        </w:rPr>
        <w:t xml:space="preserve">    message[num] = "get my admin circle list.(</w:t>
      </w:r>
      <w:r w:rsidRPr="00B642B1">
        <w:rPr>
          <w:rFonts w:hint="eastAsia"/>
          <w:color w:val="000000" w:themeColor="text1"/>
          <w:sz w:val="18"/>
          <w:szCs w:val="18"/>
          <w:lang w:val="en-US"/>
        </w:rPr>
        <w:t>得到我管理的圈子列表</w:t>
      </w:r>
      <w:r>
        <w:rPr>
          <w:rFonts w:hint="eastAsia"/>
          <w:color w:val="000000" w:themeColor="text1"/>
          <w:sz w:val="18"/>
          <w:szCs w:val="18"/>
          <w:lang w:val="en-US"/>
        </w:rPr>
        <w:t>)</w:t>
      </w:r>
      <w:r w:rsidRPr="00B642B1">
        <w:rPr>
          <w:rFonts w:hint="eastAsia"/>
          <w:color w:val="000000" w:themeColor="text1"/>
          <w:sz w:val="18"/>
          <w:szCs w:val="18"/>
          <w:lang w:val="en-US"/>
        </w:rPr>
        <w:t>"</w:t>
      </w:r>
    </w:p>
    <w:p w14:paraId="0A41391B" w14:textId="5BE862AC" w:rsidR="00B642B1" w:rsidRDefault="00B642B1" w:rsidP="00B642B1">
      <w:pPr>
        <w:pStyle w:val="a"/>
        <w:numPr>
          <w:ilvl w:val="0"/>
          <w:numId w:val="0"/>
        </w:numPr>
        <w:ind w:left="432" w:hanging="432"/>
        <w:rPr>
          <w:color w:val="000000" w:themeColor="text1"/>
          <w:sz w:val="18"/>
          <w:szCs w:val="18"/>
          <w:lang w:val="en-US"/>
        </w:rPr>
      </w:pPr>
      <w:r w:rsidRPr="00B642B1">
        <w:rPr>
          <w:color w:val="000000" w:themeColor="text1"/>
          <w:sz w:val="18"/>
          <w:szCs w:val="18"/>
          <w:lang w:val="en-US"/>
        </w:rPr>
        <w:t xml:space="preserve">    do_request(api,dic,message,"POST",otherPara)  </w:t>
      </w:r>
    </w:p>
    <w:p w14:paraId="7C8DB671" w14:textId="432A3082" w:rsidR="00B642B1" w:rsidRDefault="00B642B1" w:rsidP="00B642B1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B642B1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1EAFD1F5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>Traceback (most recent call last):</w:t>
      </w:r>
    </w:p>
    <w:p w14:paraId="5A16796C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B642B1">
        <w:rPr>
          <w:rFonts w:hint="eastAsia"/>
          <w:color w:val="C00000"/>
          <w:sz w:val="18"/>
          <w:szCs w:val="18"/>
          <w:lang w:val="en-US"/>
        </w:rPr>
        <w:t>校友圈</w:t>
      </w:r>
      <w:r w:rsidRPr="00B642B1">
        <w:rPr>
          <w:rFonts w:hint="eastAsia"/>
          <w:color w:val="C00000"/>
          <w:sz w:val="18"/>
          <w:szCs w:val="18"/>
          <w:lang w:val="en-US"/>
        </w:rPr>
        <w:t>/</w:t>
      </w:r>
      <w:r w:rsidRPr="00B642B1">
        <w:rPr>
          <w:rFonts w:hint="eastAsia"/>
          <w:color w:val="C00000"/>
          <w:sz w:val="18"/>
          <w:szCs w:val="18"/>
          <w:lang w:val="en-US"/>
        </w:rPr>
        <w:t>测试</w:t>
      </w:r>
      <w:r w:rsidRPr="00B642B1">
        <w:rPr>
          <w:rFonts w:hint="eastAsia"/>
          <w:color w:val="C00000"/>
          <w:sz w:val="18"/>
          <w:szCs w:val="18"/>
          <w:lang w:val="en-US"/>
        </w:rPr>
        <w:t>/urllibtest.py", line 1199, in &lt;module&gt;</w:t>
      </w:r>
    </w:p>
    <w:p w14:paraId="2B3D00C6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get_my_filter_circle_test()</w:t>
      </w:r>
    </w:p>
    <w:p w14:paraId="5E536BEB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B642B1">
        <w:rPr>
          <w:rFonts w:hint="eastAsia"/>
          <w:color w:val="C00000"/>
          <w:sz w:val="18"/>
          <w:szCs w:val="18"/>
          <w:lang w:val="en-US"/>
        </w:rPr>
        <w:t>校友圈</w:t>
      </w:r>
      <w:r w:rsidRPr="00B642B1">
        <w:rPr>
          <w:rFonts w:hint="eastAsia"/>
          <w:color w:val="C00000"/>
          <w:sz w:val="18"/>
          <w:szCs w:val="18"/>
          <w:lang w:val="en-US"/>
        </w:rPr>
        <w:t>/</w:t>
      </w:r>
      <w:r w:rsidRPr="00B642B1">
        <w:rPr>
          <w:rFonts w:hint="eastAsia"/>
          <w:color w:val="C00000"/>
          <w:sz w:val="18"/>
          <w:szCs w:val="18"/>
          <w:lang w:val="en-US"/>
        </w:rPr>
        <w:t>测试</w:t>
      </w:r>
      <w:r w:rsidRPr="00B642B1">
        <w:rPr>
          <w:rFonts w:hint="eastAsia"/>
          <w:color w:val="C00000"/>
          <w:sz w:val="18"/>
          <w:szCs w:val="18"/>
          <w:lang w:val="en-US"/>
        </w:rPr>
        <w:t>/urllibtest.py", line 583, in get_my_filter_circle_test</w:t>
      </w:r>
    </w:p>
    <w:p w14:paraId="415FF4DB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do_request(api,dic,message,"POST",otherPara)   </w:t>
      </w:r>
    </w:p>
    <w:p w14:paraId="19415146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 xml:space="preserve">  File "/Users/liuchang/Desktop/</w:t>
      </w:r>
      <w:r w:rsidRPr="00B642B1">
        <w:rPr>
          <w:rFonts w:hint="eastAsia"/>
          <w:color w:val="C00000"/>
          <w:sz w:val="18"/>
          <w:szCs w:val="18"/>
          <w:lang w:val="en-US"/>
        </w:rPr>
        <w:t>校友圈</w:t>
      </w:r>
      <w:r w:rsidRPr="00B642B1">
        <w:rPr>
          <w:rFonts w:hint="eastAsia"/>
          <w:color w:val="C00000"/>
          <w:sz w:val="18"/>
          <w:szCs w:val="18"/>
          <w:lang w:val="en-US"/>
        </w:rPr>
        <w:t>/</w:t>
      </w:r>
      <w:r w:rsidRPr="00B642B1">
        <w:rPr>
          <w:rFonts w:hint="eastAsia"/>
          <w:color w:val="C00000"/>
          <w:sz w:val="18"/>
          <w:szCs w:val="18"/>
          <w:lang w:val="en-US"/>
        </w:rPr>
        <w:t>测试</w:t>
      </w:r>
      <w:r w:rsidRPr="00B642B1">
        <w:rPr>
          <w:rFonts w:hint="eastAsia"/>
          <w:color w:val="C00000"/>
          <w:sz w:val="18"/>
          <w:szCs w:val="18"/>
          <w:lang w:val="en-US"/>
        </w:rPr>
        <w:t>/urllibtest.py", line 52, in do_request</w:t>
      </w:r>
    </w:p>
    <w:p w14:paraId="79D7AA7D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response = urllib2.urlopen(req)</w:t>
      </w:r>
    </w:p>
    <w:p w14:paraId="61B4893A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154, in urlopen</w:t>
      </w:r>
    </w:p>
    <w:p w14:paraId="66014DCF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return opener.open(url, data, timeout)</w:t>
      </w:r>
    </w:p>
    <w:p w14:paraId="5B12F2F0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437, in open</w:t>
      </w:r>
    </w:p>
    <w:p w14:paraId="00FEBAE1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response = meth(req, response)</w:t>
      </w:r>
    </w:p>
    <w:p w14:paraId="47540D79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550, in http_response</w:t>
      </w:r>
    </w:p>
    <w:p w14:paraId="7E95BC96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'http', request, response, code, msg, hdrs)</w:t>
      </w:r>
    </w:p>
    <w:p w14:paraId="5170C5CB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475, in error</w:t>
      </w:r>
    </w:p>
    <w:p w14:paraId="6E60EDF6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return self._call_chain(*args)</w:t>
      </w:r>
    </w:p>
    <w:p w14:paraId="1795E1D1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409, in _call_chain</w:t>
      </w:r>
    </w:p>
    <w:p w14:paraId="6C04D4AF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result = func(*args)</w:t>
      </w:r>
    </w:p>
    <w:p w14:paraId="10601B8A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File "/System/Library/Frameworks/Python.framework/Versions/2.7/lib/python2.7/urllib2.py", line 558, in http_error_default</w:t>
      </w:r>
    </w:p>
    <w:p w14:paraId="520D2837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 xml:space="preserve">    raise HTTPError(req.get_full_url(), code, msg, hdrs, fp)</w:t>
      </w:r>
    </w:p>
    <w:p w14:paraId="5DCCB0D4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>urllib2.HTTPError: HTTP Error 500: Internal Server Error</w:t>
      </w:r>
    </w:p>
    <w:p w14:paraId="10A88F9B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lastRenderedPageBreak/>
        <w:t>[Finished in 1.1s with exit code 1]</w:t>
      </w:r>
    </w:p>
    <w:p w14:paraId="2D99F7F0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>[shell_cmd: python -u "/Users/liuchang/Desktop/</w:t>
      </w:r>
      <w:r w:rsidRPr="00B642B1">
        <w:rPr>
          <w:rFonts w:hint="eastAsia"/>
          <w:color w:val="C00000"/>
          <w:sz w:val="18"/>
          <w:szCs w:val="18"/>
          <w:lang w:val="en-US"/>
        </w:rPr>
        <w:t>校友圈</w:t>
      </w:r>
      <w:r w:rsidRPr="00B642B1">
        <w:rPr>
          <w:rFonts w:hint="eastAsia"/>
          <w:color w:val="C00000"/>
          <w:sz w:val="18"/>
          <w:szCs w:val="18"/>
          <w:lang w:val="en-US"/>
        </w:rPr>
        <w:t>/</w:t>
      </w:r>
      <w:r w:rsidRPr="00B642B1">
        <w:rPr>
          <w:rFonts w:hint="eastAsia"/>
          <w:color w:val="C00000"/>
          <w:sz w:val="18"/>
          <w:szCs w:val="18"/>
          <w:lang w:val="en-US"/>
        </w:rPr>
        <w:t>测试</w:t>
      </w:r>
      <w:r w:rsidRPr="00B642B1">
        <w:rPr>
          <w:rFonts w:hint="eastAsia"/>
          <w:color w:val="C00000"/>
          <w:sz w:val="18"/>
          <w:szCs w:val="18"/>
          <w:lang w:val="en-US"/>
        </w:rPr>
        <w:t>/urllibtest.py"]</w:t>
      </w:r>
    </w:p>
    <w:p w14:paraId="06C988BC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>[dir: /Users/liuchang/Desktop/</w:t>
      </w:r>
      <w:r w:rsidRPr="00B642B1">
        <w:rPr>
          <w:rFonts w:hint="eastAsia"/>
          <w:color w:val="C00000"/>
          <w:sz w:val="18"/>
          <w:szCs w:val="18"/>
          <w:lang w:val="en-US"/>
        </w:rPr>
        <w:t>校友圈</w:t>
      </w:r>
      <w:r w:rsidRPr="00B642B1">
        <w:rPr>
          <w:rFonts w:hint="eastAsia"/>
          <w:color w:val="C00000"/>
          <w:sz w:val="18"/>
          <w:szCs w:val="18"/>
          <w:lang w:val="en-US"/>
        </w:rPr>
        <w:t>/</w:t>
      </w:r>
      <w:r w:rsidRPr="00B642B1">
        <w:rPr>
          <w:rFonts w:hint="eastAsia"/>
          <w:color w:val="C00000"/>
          <w:sz w:val="18"/>
          <w:szCs w:val="18"/>
          <w:lang w:val="en-US"/>
        </w:rPr>
        <w:t>测试</w:t>
      </w:r>
      <w:r w:rsidRPr="00B642B1">
        <w:rPr>
          <w:rFonts w:hint="eastAsia"/>
          <w:color w:val="C00000"/>
          <w:sz w:val="18"/>
          <w:szCs w:val="18"/>
          <w:lang w:val="en-US"/>
        </w:rPr>
        <w:t>]</w:t>
      </w:r>
    </w:p>
    <w:p w14:paraId="4493B93A" w14:textId="7C8F3FE7" w:rsidR="00B642B1" w:rsidRPr="00B642B1" w:rsidRDefault="00B642B1" w:rsidP="00B642B1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>[path: /usr/bin:/bin:/usr/sbin:/sbin]</w:t>
      </w:r>
    </w:p>
    <w:p w14:paraId="0935F4AD" w14:textId="77777777" w:rsidR="00B642B1" w:rsidRDefault="00B642B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</w:p>
    <w:p w14:paraId="1C191BB8" w14:textId="77777777" w:rsidR="00B642B1" w:rsidRPr="00AD2815" w:rsidRDefault="00B642B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</w:p>
    <w:p w14:paraId="117C7EBD" w14:textId="7016CD7B" w:rsidR="00775434" w:rsidRPr="00AD2815" w:rsidRDefault="00775434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 </w:t>
      </w:r>
    </w:p>
    <w:p w14:paraId="0EF64470" w14:textId="1504A681" w:rsidR="00B14E4B" w:rsidRPr="00AD2815" w:rsidRDefault="00B14E4B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25.</w:t>
      </w:r>
      <w:r w:rsidR="005011C4" w:rsidRPr="00AD2815">
        <w:rPr>
          <w:sz w:val="24"/>
          <w:szCs w:val="24"/>
        </w:rPr>
        <w:t xml:space="preserve"> </w:t>
      </w:r>
      <w:r w:rsidR="005011C4" w:rsidRPr="00AD2815">
        <w:rPr>
          <w:sz w:val="24"/>
          <w:szCs w:val="24"/>
          <w:lang w:val="en-US"/>
        </w:rPr>
        <w:t>checkPhone()</w:t>
      </w:r>
    </w:p>
    <w:p w14:paraId="6E746566" w14:textId="60CF80A0" w:rsidR="005011C4" w:rsidRDefault="005011C4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 xml:space="preserve">  </w:t>
      </w:r>
      <w:r w:rsidR="00B642B1">
        <w:rPr>
          <w:rFonts w:hint="eastAsia"/>
          <w:sz w:val="24"/>
          <w:szCs w:val="24"/>
          <w:lang w:val="en-US"/>
        </w:rPr>
        <w:t>号码已注册返回</w:t>
      </w:r>
      <w:r w:rsidR="00B642B1">
        <w:rPr>
          <w:rFonts w:hint="eastAsia"/>
          <w:sz w:val="24"/>
          <w:szCs w:val="24"/>
          <w:lang w:val="en-US"/>
        </w:rPr>
        <w:t>code</w:t>
      </w:r>
      <w:r w:rsidR="00B642B1">
        <w:rPr>
          <w:rFonts w:hint="eastAsia"/>
          <w:sz w:val="24"/>
          <w:szCs w:val="24"/>
          <w:lang w:val="en-US"/>
        </w:rPr>
        <w:t>：</w:t>
      </w:r>
      <w:r w:rsidR="00B642B1">
        <w:rPr>
          <w:rFonts w:hint="eastAsia"/>
          <w:sz w:val="24"/>
          <w:szCs w:val="24"/>
          <w:lang w:val="en-US"/>
        </w:rPr>
        <w:t>3001</w:t>
      </w:r>
    </w:p>
    <w:p w14:paraId="5D1DF1BB" w14:textId="795EBE46" w:rsidR="00B642B1" w:rsidRDefault="00B642B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号码格式错误返回</w:t>
      </w:r>
      <w:r>
        <w:rPr>
          <w:rFonts w:hint="eastAsia"/>
          <w:sz w:val="24"/>
          <w:szCs w:val="24"/>
          <w:lang w:val="en-US"/>
        </w:rPr>
        <w:t>code</w:t>
      </w:r>
      <w:r>
        <w:rPr>
          <w:rFonts w:hint="eastAsia"/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3002</w:t>
      </w:r>
    </w:p>
    <w:p w14:paraId="2004F9C9" w14:textId="7545D1FE" w:rsidR="00B642B1" w:rsidRDefault="00B642B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测试代码：</w:t>
      </w:r>
    </w:p>
    <w:p w14:paraId="59454896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>def checkPhone():</w:t>
      </w:r>
    </w:p>
    <w:p w14:paraId="51FE979B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api = '/checkphone'</w:t>
      </w:r>
    </w:p>
    <w:p w14:paraId="2F0AEB7A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num = 0</w:t>
      </w:r>
    </w:p>
    <w:p w14:paraId="50F87CD0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dic = {}</w:t>
      </w:r>
    </w:p>
    <w:p w14:paraId="67D91B11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message = {}</w:t>
      </w:r>
    </w:p>
    <w:p w14:paraId="0EF03D69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otherPara = {}</w:t>
      </w:r>
    </w:p>
    <w:p w14:paraId="31709DA4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password = "123456"</w:t>
      </w:r>
    </w:p>
    <w:p w14:paraId="485C74C5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m = hashlib.md5()</w:t>
      </w:r>
    </w:p>
    <w:p w14:paraId="1DF87B64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m.update(password)</w:t>
      </w:r>
    </w:p>
    <w:p w14:paraId="60A26C4A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psw = m.hexdigest()   </w:t>
      </w:r>
    </w:p>
    <w:p w14:paraId="52213F3A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dic[num] = {</w:t>
      </w:r>
    </w:p>
    <w:p w14:paraId="608386EF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}</w:t>
      </w:r>
    </w:p>
    <w:p w14:paraId="30DC6A1F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otherPara[num] = {</w:t>
      </w:r>
    </w:p>
    <w:p w14:paraId="12E0054D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    "telephone":"15195861108"</w:t>
      </w:r>
    </w:p>
    <w:p w14:paraId="37380CE0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}</w:t>
      </w:r>
    </w:p>
    <w:p w14:paraId="7C52C629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</w:p>
    <w:p w14:paraId="0E891C77" w14:textId="77777777" w:rsidR="00B642B1" w:rsidRPr="00B642B1" w:rsidRDefault="00B642B1" w:rsidP="00B642B1">
      <w:pPr>
        <w:pStyle w:val="a"/>
        <w:rPr>
          <w:rFonts w:hint="eastAsia"/>
          <w:sz w:val="18"/>
          <w:szCs w:val="18"/>
          <w:lang w:val="en-US"/>
        </w:rPr>
      </w:pPr>
      <w:r w:rsidRPr="00B642B1">
        <w:rPr>
          <w:rFonts w:hint="eastAsia"/>
          <w:sz w:val="18"/>
          <w:szCs w:val="18"/>
          <w:lang w:val="en-US"/>
        </w:rPr>
        <w:t xml:space="preserve">    setMessage(message,num,"telephone has been register( </w:t>
      </w:r>
      <w:r w:rsidRPr="00B642B1">
        <w:rPr>
          <w:rFonts w:hint="eastAsia"/>
          <w:sz w:val="18"/>
          <w:szCs w:val="18"/>
          <w:lang w:val="en-US"/>
        </w:rPr>
        <w:t>电话号码已经注册）</w:t>
      </w:r>
      <w:r w:rsidRPr="00B642B1">
        <w:rPr>
          <w:rFonts w:hint="eastAsia"/>
          <w:sz w:val="18"/>
          <w:szCs w:val="18"/>
          <w:lang w:val="en-US"/>
        </w:rPr>
        <w:t>")</w:t>
      </w:r>
    </w:p>
    <w:p w14:paraId="3D15C797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</w:p>
    <w:p w14:paraId="0796B4D7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num += 1</w:t>
      </w:r>
    </w:p>
    <w:p w14:paraId="3BA44C6F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do_request(api,dic,message,"POST",otherPara)   </w:t>
      </w:r>
    </w:p>
    <w:p w14:paraId="29151E3C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password = "123456"</w:t>
      </w:r>
    </w:p>
    <w:p w14:paraId="2A35AA75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m = hashlib.md5()</w:t>
      </w:r>
    </w:p>
    <w:p w14:paraId="67D908FE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m.update(password)</w:t>
      </w:r>
    </w:p>
    <w:p w14:paraId="0C3AE4D9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psw = m.hexdigest()   </w:t>
      </w:r>
    </w:p>
    <w:p w14:paraId="4A6A13E0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dic[num] = {</w:t>
      </w:r>
    </w:p>
    <w:p w14:paraId="6289574F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}</w:t>
      </w:r>
    </w:p>
    <w:p w14:paraId="49E750DC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lastRenderedPageBreak/>
        <w:t xml:space="preserve">    otherPara[num] = {</w:t>
      </w:r>
    </w:p>
    <w:p w14:paraId="4A15D59F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    "telephone":"15195861"</w:t>
      </w:r>
    </w:p>
    <w:p w14:paraId="42B11C76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}</w:t>
      </w:r>
    </w:p>
    <w:p w14:paraId="1F9DC3B2" w14:textId="77777777" w:rsidR="00B642B1" w:rsidRPr="00B642B1" w:rsidRDefault="00B642B1" w:rsidP="00B642B1">
      <w:pPr>
        <w:pStyle w:val="a"/>
        <w:rPr>
          <w:sz w:val="18"/>
          <w:szCs w:val="18"/>
          <w:lang w:val="en-US"/>
        </w:rPr>
      </w:pPr>
    </w:p>
    <w:p w14:paraId="02693B91" w14:textId="7A920244" w:rsidR="00B642B1" w:rsidRPr="00B642B1" w:rsidRDefault="00B642B1" w:rsidP="00B642B1">
      <w:pPr>
        <w:pStyle w:val="a"/>
        <w:rPr>
          <w:rFonts w:hint="eastAsia"/>
          <w:sz w:val="18"/>
          <w:szCs w:val="18"/>
          <w:lang w:val="en-US"/>
        </w:rPr>
      </w:pPr>
      <w:r w:rsidRPr="00B642B1">
        <w:rPr>
          <w:rFonts w:hint="eastAsia"/>
          <w:sz w:val="18"/>
          <w:szCs w:val="18"/>
          <w:lang w:val="en-US"/>
        </w:rPr>
        <w:t xml:space="preserve">    setMessage(message,num,"telephone has been register( </w:t>
      </w:r>
      <w:r w:rsidRPr="00B642B1">
        <w:rPr>
          <w:rFonts w:hint="eastAsia"/>
          <w:sz w:val="18"/>
          <w:szCs w:val="18"/>
          <w:lang w:val="en-US"/>
        </w:rPr>
        <w:t>电话号码格式错误</w:t>
      </w:r>
      <w:r>
        <w:rPr>
          <w:rFonts w:hint="eastAsia"/>
          <w:sz w:val="18"/>
          <w:szCs w:val="18"/>
          <w:lang w:val="en-US"/>
        </w:rPr>
        <w:t>)</w:t>
      </w:r>
      <w:r w:rsidRPr="00B642B1">
        <w:rPr>
          <w:rFonts w:hint="eastAsia"/>
          <w:sz w:val="18"/>
          <w:szCs w:val="18"/>
          <w:lang w:val="en-US"/>
        </w:rPr>
        <w:t>")</w:t>
      </w:r>
    </w:p>
    <w:p w14:paraId="7C2A13C8" w14:textId="1A1ECA1F" w:rsidR="00B642B1" w:rsidRDefault="00B642B1" w:rsidP="00B642B1">
      <w:pPr>
        <w:pStyle w:val="a"/>
        <w:numPr>
          <w:ilvl w:val="0"/>
          <w:numId w:val="0"/>
        </w:numPr>
        <w:ind w:left="432" w:hanging="432"/>
        <w:rPr>
          <w:rFonts w:hint="eastAsia"/>
          <w:sz w:val="18"/>
          <w:szCs w:val="18"/>
          <w:lang w:val="en-US"/>
        </w:rPr>
      </w:pPr>
      <w:r w:rsidRPr="00B642B1">
        <w:rPr>
          <w:sz w:val="18"/>
          <w:szCs w:val="18"/>
          <w:lang w:val="en-US"/>
        </w:rPr>
        <w:t xml:space="preserve">    do_request(api,dic,message,"POST",otherPara)   </w:t>
      </w:r>
    </w:p>
    <w:p w14:paraId="4E6DEA28" w14:textId="3398549E" w:rsidR="00B642B1" w:rsidRDefault="00B642B1" w:rsidP="00B642B1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 w:rsidRPr="00B642B1">
        <w:rPr>
          <w:rFonts w:hint="eastAsia"/>
          <w:color w:val="C00000"/>
          <w:sz w:val="24"/>
          <w:szCs w:val="24"/>
          <w:lang w:val="en-US"/>
        </w:rPr>
        <w:t xml:space="preserve"> </w:t>
      </w:r>
      <w:r w:rsidRPr="00B642B1">
        <w:rPr>
          <w:rFonts w:hint="eastAsia"/>
          <w:color w:val="C00000"/>
          <w:sz w:val="24"/>
          <w:szCs w:val="24"/>
          <w:lang w:val="en-US"/>
        </w:rPr>
        <w:t>测试结果：</w:t>
      </w:r>
    </w:p>
    <w:p w14:paraId="1A458DA4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>No.0 telephone has been register( </w:t>
      </w:r>
      <w:r w:rsidRPr="00B642B1">
        <w:rPr>
          <w:rFonts w:hint="eastAsia"/>
          <w:color w:val="C00000"/>
          <w:sz w:val="18"/>
          <w:szCs w:val="18"/>
          <w:lang w:val="en-US"/>
        </w:rPr>
        <w:t>电话号码已经注册）</w:t>
      </w:r>
    </w:p>
    <w:p w14:paraId="79579A6D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>{"message": "User phone:15195861108 has been register ", "code": 3001, "Data": {"update": "empty", "response": "empty"}}</w:t>
      </w:r>
    </w:p>
    <w:p w14:paraId="30CC3D3D" w14:textId="77777777" w:rsidR="00B642B1" w:rsidRPr="00B642B1" w:rsidRDefault="00B642B1" w:rsidP="00B642B1">
      <w:pPr>
        <w:pStyle w:val="a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rFonts w:hint="eastAsia"/>
          <w:color w:val="C00000"/>
          <w:sz w:val="18"/>
          <w:szCs w:val="18"/>
          <w:lang w:val="en-US"/>
        </w:rPr>
        <w:t>No.1 telephone has been register( </w:t>
      </w:r>
      <w:r w:rsidRPr="00B642B1">
        <w:rPr>
          <w:rFonts w:hint="eastAsia"/>
          <w:color w:val="C00000"/>
          <w:sz w:val="18"/>
          <w:szCs w:val="18"/>
          <w:lang w:val="en-US"/>
        </w:rPr>
        <w:t>电话号码格式错误）</w:t>
      </w:r>
    </w:p>
    <w:p w14:paraId="26560788" w14:textId="77777777" w:rsidR="00B642B1" w:rsidRPr="00B642B1" w:rsidRDefault="00B642B1" w:rsidP="00B642B1">
      <w:pPr>
        <w:pStyle w:val="a"/>
        <w:rPr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>{"message": "telephone format error!", "code": 3002, "Data": {"update": "empty", "response": "empty"}}</w:t>
      </w:r>
    </w:p>
    <w:p w14:paraId="75F30816" w14:textId="4D6BB2FD" w:rsidR="00B642B1" w:rsidRDefault="00B642B1" w:rsidP="00B642B1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18"/>
          <w:szCs w:val="18"/>
          <w:lang w:val="en-US"/>
        </w:rPr>
      </w:pPr>
      <w:r w:rsidRPr="00B642B1">
        <w:rPr>
          <w:color w:val="C00000"/>
          <w:sz w:val="18"/>
          <w:szCs w:val="18"/>
          <w:lang w:val="en-US"/>
        </w:rPr>
        <w:t>[Finished in 0.5s]</w:t>
      </w:r>
    </w:p>
    <w:p w14:paraId="37BE71CC" w14:textId="77777777" w:rsidR="00B642B1" w:rsidRPr="00B642B1" w:rsidRDefault="00B642B1" w:rsidP="00B642B1">
      <w:pPr>
        <w:pStyle w:val="a"/>
        <w:numPr>
          <w:ilvl w:val="0"/>
          <w:numId w:val="0"/>
        </w:numPr>
        <w:ind w:left="432" w:hanging="432"/>
        <w:rPr>
          <w:color w:val="C00000"/>
          <w:sz w:val="18"/>
          <w:szCs w:val="18"/>
          <w:lang w:val="en-US"/>
        </w:rPr>
      </w:pPr>
    </w:p>
    <w:p w14:paraId="5CFB66C9" w14:textId="4B7299EA" w:rsidR="005011C4" w:rsidRPr="00AD2815" w:rsidRDefault="005011C4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rFonts w:hint="eastAsia"/>
          <w:sz w:val="24"/>
          <w:szCs w:val="24"/>
          <w:lang w:val="en-US"/>
        </w:rPr>
        <w:t>27.</w:t>
      </w:r>
      <w:r w:rsidRPr="00AD2815">
        <w:rPr>
          <w:sz w:val="24"/>
          <w:szCs w:val="24"/>
        </w:rPr>
        <w:t xml:space="preserve"> </w:t>
      </w:r>
      <w:r w:rsidRPr="00AD2815">
        <w:rPr>
          <w:sz w:val="24"/>
          <w:szCs w:val="24"/>
          <w:lang w:val="en-US"/>
        </w:rPr>
        <w:t>registerTest()</w:t>
      </w:r>
    </w:p>
    <w:p w14:paraId="068780F9" w14:textId="59FC4B4C" w:rsidR="005011C4" w:rsidRPr="00B642B1" w:rsidRDefault="00B642B1" w:rsidP="00C800A2">
      <w:pPr>
        <w:pStyle w:val="a"/>
        <w:numPr>
          <w:ilvl w:val="0"/>
          <w:numId w:val="0"/>
        </w:numPr>
        <w:ind w:left="432" w:hanging="432"/>
        <w:rPr>
          <w:rFonts w:hint="eastAsia"/>
          <w:color w:val="C00000"/>
          <w:sz w:val="24"/>
          <w:szCs w:val="24"/>
          <w:lang w:val="en-US"/>
        </w:rPr>
      </w:pPr>
      <w:r>
        <w:rPr>
          <w:rFonts w:hint="eastAsia"/>
          <w:color w:val="C00000"/>
          <w:sz w:val="24"/>
          <w:szCs w:val="24"/>
          <w:lang w:val="en-US"/>
        </w:rPr>
        <w:t>测试</w:t>
      </w:r>
      <w:r w:rsidRPr="00B642B1">
        <w:rPr>
          <w:rFonts w:hint="eastAsia"/>
          <w:color w:val="C00000"/>
          <w:sz w:val="24"/>
          <w:szCs w:val="24"/>
          <w:lang w:val="en-US"/>
        </w:rPr>
        <w:t>报错</w:t>
      </w:r>
    </w:p>
    <w:p w14:paraId="1C709C65" w14:textId="77777777" w:rsidR="005011C4" w:rsidRPr="00AD2815" w:rsidRDefault="005011C4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bookmarkStart w:id="0" w:name="_GoBack"/>
      <w:bookmarkEnd w:id="0"/>
    </w:p>
    <w:p w14:paraId="3522834A" w14:textId="705EB4F9" w:rsidR="00B14E4B" w:rsidRPr="00AD2815" w:rsidRDefault="00B14E4B" w:rsidP="00C800A2">
      <w:pPr>
        <w:pStyle w:val="a"/>
        <w:numPr>
          <w:ilvl w:val="0"/>
          <w:numId w:val="0"/>
        </w:numPr>
        <w:ind w:left="432" w:hanging="432"/>
        <w:rPr>
          <w:sz w:val="24"/>
          <w:szCs w:val="24"/>
          <w:lang w:val="en-US"/>
        </w:rPr>
      </w:pPr>
      <w:r w:rsidRPr="00AD2815">
        <w:rPr>
          <w:sz w:val="24"/>
          <w:szCs w:val="24"/>
          <w:lang w:val="en-US"/>
        </w:rPr>
        <w:t xml:space="preserve">  </w:t>
      </w:r>
    </w:p>
    <w:sectPr w:rsidR="00B14E4B" w:rsidRPr="00AD281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0A673" w14:textId="77777777" w:rsidR="00C23D26" w:rsidRDefault="00C23D26">
      <w:r>
        <w:separator/>
      </w:r>
    </w:p>
    <w:p w14:paraId="5A5E53D8" w14:textId="77777777" w:rsidR="00C23D26" w:rsidRDefault="00C23D26"/>
  </w:endnote>
  <w:endnote w:type="continuationSeparator" w:id="0">
    <w:p w14:paraId="357857E8" w14:textId="77777777" w:rsidR="00C23D26" w:rsidRDefault="00C23D26">
      <w:r>
        <w:continuationSeparator/>
      </w:r>
    </w:p>
    <w:p w14:paraId="64D13B37" w14:textId="77777777" w:rsidR="00C23D26" w:rsidRDefault="00C23D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F5752" w14:textId="77777777" w:rsidR="0048383B" w:rsidRDefault="0048383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2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CA51F" w14:textId="77777777" w:rsidR="00C23D26" w:rsidRDefault="00C23D26">
      <w:r>
        <w:separator/>
      </w:r>
    </w:p>
    <w:p w14:paraId="36276E9A" w14:textId="77777777" w:rsidR="00C23D26" w:rsidRDefault="00C23D26"/>
  </w:footnote>
  <w:footnote w:type="continuationSeparator" w:id="0">
    <w:p w14:paraId="00747D7B" w14:textId="77777777" w:rsidR="00C23D26" w:rsidRDefault="00C23D26">
      <w:r>
        <w:continuationSeparator/>
      </w:r>
    </w:p>
    <w:p w14:paraId="0FFE780E" w14:textId="77777777" w:rsidR="00C23D26" w:rsidRDefault="00C23D2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00EC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F3453"/>
    <w:multiLevelType w:val="hybridMultilevel"/>
    <w:tmpl w:val="6074C304"/>
    <w:lvl w:ilvl="0" w:tplc="ABAC7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536B9F"/>
    <w:multiLevelType w:val="hybridMultilevel"/>
    <w:tmpl w:val="81AE7636"/>
    <w:lvl w:ilvl="0" w:tplc="32F2EB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10"/>
    <w:rsid w:val="00060257"/>
    <w:rsid w:val="0009795B"/>
    <w:rsid w:val="000D391D"/>
    <w:rsid w:val="002409EA"/>
    <w:rsid w:val="00244FB1"/>
    <w:rsid w:val="00256C08"/>
    <w:rsid w:val="002B72B5"/>
    <w:rsid w:val="00307B90"/>
    <w:rsid w:val="0036771A"/>
    <w:rsid w:val="00376E12"/>
    <w:rsid w:val="003F3E2E"/>
    <w:rsid w:val="00413637"/>
    <w:rsid w:val="00423416"/>
    <w:rsid w:val="004348CB"/>
    <w:rsid w:val="004471E7"/>
    <w:rsid w:val="00462D81"/>
    <w:rsid w:val="0048383B"/>
    <w:rsid w:val="004E7FEB"/>
    <w:rsid w:val="005011C4"/>
    <w:rsid w:val="005146A1"/>
    <w:rsid w:val="00533586"/>
    <w:rsid w:val="00547C66"/>
    <w:rsid w:val="005F1A10"/>
    <w:rsid w:val="006E7F79"/>
    <w:rsid w:val="007100EA"/>
    <w:rsid w:val="00775434"/>
    <w:rsid w:val="00776549"/>
    <w:rsid w:val="00827659"/>
    <w:rsid w:val="00866019"/>
    <w:rsid w:val="008958CF"/>
    <w:rsid w:val="00921B60"/>
    <w:rsid w:val="0093254C"/>
    <w:rsid w:val="00974423"/>
    <w:rsid w:val="009974A4"/>
    <w:rsid w:val="009C6E16"/>
    <w:rsid w:val="009F0912"/>
    <w:rsid w:val="00A2175D"/>
    <w:rsid w:val="00A254ED"/>
    <w:rsid w:val="00AC7234"/>
    <w:rsid w:val="00AD2815"/>
    <w:rsid w:val="00AD2DE2"/>
    <w:rsid w:val="00AF521F"/>
    <w:rsid w:val="00B14E4B"/>
    <w:rsid w:val="00B40D5C"/>
    <w:rsid w:val="00B43684"/>
    <w:rsid w:val="00B642B1"/>
    <w:rsid w:val="00B83595"/>
    <w:rsid w:val="00BA1180"/>
    <w:rsid w:val="00C123D8"/>
    <w:rsid w:val="00C16D3E"/>
    <w:rsid w:val="00C23D26"/>
    <w:rsid w:val="00C35F1A"/>
    <w:rsid w:val="00C423BA"/>
    <w:rsid w:val="00C42A5F"/>
    <w:rsid w:val="00C800A2"/>
    <w:rsid w:val="00C9613D"/>
    <w:rsid w:val="00CA313B"/>
    <w:rsid w:val="00CA569F"/>
    <w:rsid w:val="00DA5E30"/>
    <w:rsid w:val="00E56D23"/>
    <w:rsid w:val="00E734CD"/>
    <w:rsid w:val="00F14097"/>
    <w:rsid w:val="00F614EA"/>
    <w:rsid w:val="00F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00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uchang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0</TotalTime>
  <Pages>40</Pages>
  <Words>10274</Words>
  <Characters>58568</Characters>
  <Application>Microsoft Macintosh Word</Application>
  <DocSecurity>0</DocSecurity>
  <Lines>488</Lines>
  <Paragraphs>137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2016-09-09T07:38:00Z</dcterms:created>
  <dcterms:modified xsi:type="dcterms:W3CDTF">2016-09-09T07:38:00Z</dcterms:modified>
</cp:coreProperties>
</file>