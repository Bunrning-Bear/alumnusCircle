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27174" w14:textId="0806ACB0" w:rsidR="00533586" w:rsidRPr="005F1A10" w:rsidRDefault="005F1A10" w:rsidP="00F14097">
      <w:pPr>
        <w:pStyle w:val="1"/>
      </w:pPr>
      <w:r>
        <w:rPr>
          <w:rFonts w:hint="eastAsia"/>
        </w:rPr>
        <w:t>校友圈测试文档</w:t>
      </w:r>
      <w:r>
        <w:rPr>
          <w:rFonts w:hint="eastAsia"/>
          <w:lang w:val="en-US"/>
        </w:rPr>
        <w:t xml:space="preserve"> </w:t>
      </w:r>
    </w:p>
    <w:p w14:paraId="3E372337" w14:textId="344BBA57" w:rsidR="005F1A10" w:rsidRDefault="00F14097" w:rsidP="005F1A10">
      <w:pPr>
        <w:pStyle w:val="a"/>
        <w:numPr>
          <w:ilvl w:val="0"/>
          <w:numId w:val="5"/>
        </w:numPr>
      </w:pPr>
      <w:r>
        <w:rPr>
          <w:rFonts w:hint="eastAsia"/>
        </w:rPr>
        <w:t>管理员注册部分：手机号码不合法时，不出现提示错误的信息</w:t>
      </w:r>
      <w:r w:rsidRPr="00F14097">
        <w:t>adminRegisterTest.py</w:t>
      </w:r>
    </w:p>
    <w:p w14:paraId="58386961" w14:textId="60A22D4D" w:rsidR="00F14097" w:rsidRDefault="00AD2DE2" w:rsidP="005F1A10">
      <w:pPr>
        <w:pStyle w:val="a"/>
        <w:numPr>
          <w:ilvl w:val="0"/>
          <w:numId w:val="5"/>
        </w:numPr>
      </w:pPr>
      <w:r>
        <w:rPr>
          <w:rFonts w:hint="eastAsia"/>
        </w:rPr>
        <w:t>管理员登录部分：密码不正确，没有提示信息</w:t>
      </w:r>
      <w:r w:rsidR="00423416" w:rsidRPr="00423416">
        <w:t>adminloginTest.py</w:t>
      </w:r>
    </w:p>
    <w:p w14:paraId="504C2AE6" w14:textId="1CD116F0" w:rsidR="007100EA" w:rsidRDefault="007100EA" w:rsidP="007100EA">
      <w:pPr>
        <w:pStyle w:val="a"/>
        <w:numPr>
          <w:ilvl w:val="0"/>
          <w:numId w:val="5"/>
        </w:numPr>
        <w:pBdr>
          <w:bottom w:val="single" w:sz="6" w:space="1" w:color="auto"/>
        </w:pBdr>
      </w:pPr>
      <w:r>
        <w:rPr>
          <w:rFonts w:hint="eastAsia"/>
          <w:lang w:val="en-US"/>
        </w:rPr>
        <w:t>手机号注册时电话号码的正确性</w:t>
      </w:r>
      <w:r>
        <w:rPr>
          <w:rFonts w:hint="eastAsia"/>
        </w:rPr>
        <w:t>检验</w:t>
      </w:r>
      <w:r w:rsidR="006E7F79" w:rsidRPr="006E7F79">
        <w:t>checkphoneTest.py</w:t>
      </w:r>
    </w:p>
    <w:p w14:paraId="41E73DC1" w14:textId="77777777" w:rsidR="009974A4" w:rsidRDefault="009974A4" w:rsidP="009974A4">
      <w:pPr>
        <w:pStyle w:val="a"/>
        <w:numPr>
          <w:ilvl w:val="0"/>
          <w:numId w:val="0"/>
        </w:numPr>
      </w:pPr>
    </w:p>
    <w:p w14:paraId="27140E3A" w14:textId="6598F01B" w:rsidR="009974A4" w:rsidRDefault="009974A4" w:rsidP="009974A4">
      <w:pPr>
        <w:pStyle w:val="a"/>
        <w:numPr>
          <w:ilvl w:val="0"/>
          <w:numId w:val="6"/>
        </w:numPr>
      </w:pPr>
      <w:r w:rsidRPr="009974A4">
        <w:t>def loginTest():</w:t>
      </w:r>
    </w:p>
    <w:p w14:paraId="281FC36D" w14:textId="091BA37A" w:rsidR="009974A4" w:rsidRDefault="009974A4" w:rsidP="009974A4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0553F62E" wp14:editId="7CD4C1CC">
            <wp:extent cx="3937000" cy="1663700"/>
            <wp:effectExtent l="0" t="0" r="0" b="12700"/>
            <wp:docPr id="1" name="图片 1" descr="../屏幕快照%202016-09-07%20上午9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6-09-07%20上午9.06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16E7" w14:textId="77777777" w:rsidR="00AC7234" w:rsidRDefault="00AC7234" w:rsidP="00AC7234">
      <w:pPr>
        <w:pStyle w:val="a"/>
        <w:ind w:left="360"/>
      </w:pPr>
      <w:r>
        <w:t>num = num + 1</w:t>
      </w:r>
    </w:p>
    <w:p w14:paraId="5F785503" w14:textId="77777777" w:rsidR="00AC7234" w:rsidRDefault="00AC7234" w:rsidP="00AC7234">
      <w:pPr>
        <w:pStyle w:val="a"/>
        <w:ind w:left="360"/>
      </w:pPr>
      <w:r>
        <w:t xml:space="preserve">    dic[num] = {</w:t>
      </w:r>
    </w:p>
    <w:p w14:paraId="26623DAA" w14:textId="77777777" w:rsidR="00AC7234" w:rsidRDefault="00AC7234" w:rsidP="00AC7234">
      <w:pPr>
        <w:pStyle w:val="a"/>
        <w:ind w:left="360"/>
      </w:pPr>
      <w:r>
        <w:t xml:space="preserve">         "password":"zp19950310",</w:t>
      </w:r>
    </w:p>
    <w:p w14:paraId="21E479FA" w14:textId="77777777" w:rsidR="00AC7234" w:rsidRDefault="00AC7234" w:rsidP="00AC7234">
      <w:pPr>
        <w:pStyle w:val="a"/>
        <w:ind w:left="360"/>
      </w:pPr>
      <w:r>
        <w:t xml:space="preserve">         "telephone":"15996198"</w:t>
      </w:r>
    </w:p>
    <w:p w14:paraId="55282FC8" w14:textId="77777777" w:rsidR="00AC7234" w:rsidRDefault="00AC7234" w:rsidP="00AC7234">
      <w:pPr>
        <w:pStyle w:val="a"/>
        <w:ind w:left="360"/>
      </w:pPr>
      <w:r>
        <w:t xml:space="preserve">    }</w:t>
      </w:r>
    </w:p>
    <w:p w14:paraId="01BDDBD5" w14:textId="77777777" w:rsidR="00AC7234" w:rsidRDefault="00AC7234" w:rsidP="00AC7234">
      <w:pPr>
        <w:pStyle w:val="a"/>
        <w:ind w:left="360"/>
      </w:pPr>
      <w:r>
        <w:t xml:space="preserve">    otherPara[num] = {}</w:t>
      </w:r>
    </w:p>
    <w:p w14:paraId="07364342" w14:textId="6BA73B7D" w:rsidR="00AC7234" w:rsidRDefault="00AC7234" w:rsidP="00AC7234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 xml:space="preserve">    setMessage(message,num,"</w:t>
      </w:r>
      <w:r>
        <w:rPr>
          <w:rFonts w:hint="eastAsia"/>
        </w:rPr>
        <w:t>手机号码格式错误</w:t>
      </w:r>
      <w:r>
        <w:rPr>
          <w:rFonts w:hint="eastAsia"/>
        </w:rPr>
        <w:t>")</w:t>
      </w:r>
    </w:p>
    <w:p w14:paraId="045B363F" w14:textId="58DFC2DB" w:rsidR="009974A4" w:rsidRDefault="009974A4" w:rsidP="009974A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理论上：应该反馈回手机号码输入的格式不正确</w:t>
      </w:r>
    </w:p>
    <w:p w14:paraId="1B432DCB" w14:textId="62E79359" w:rsidR="009974A4" w:rsidRDefault="009974A4" w:rsidP="009974A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实际上：没有反馈格式错误的信息</w:t>
      </w:r>
    </w:p>
    <w:p w14:paraId="690C991E" w14:textId="3C444D5D" w:rsidR="009974A4" w:rsidRDefault="009974A4" w:rsidP="009974A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如下图：</w:t>
      </w:r>
    </w:p>
    <w:p w14:paraId="388AB4BB" w14:textId="26715A12" w:rsidR="009974A4" w:rsidRDefault="009974A4" w:rsidP="009974A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  <w:noProof/>
          <w:lang w:val="en-US"/>
        </w:rPr>
        <w:drawing>
          <wp:inline distT="0" distB="0" distL="0" distR="0" wp14:anchorId="22CF586C" wp14:editId="7D4A4CCD">
            <wp:extent cx="2019300" cy="1016000"/>
            <wp:effectExtent l="0" t="0" r="12700" b="0"/>
            <wp:docPr id="2" name="图片 2" descr="../屏幕快照%202016-09-07%20上午9.0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6-09-07%20上午9.09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3948" w14:textId="77777777" w:rsidR="009974A4" w:rsidRDefault="009974A4" w:rsidP="009974A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C700DCD" w14:textId="54F360CC" w:rsidR="009974A4" w:rsidRDefault="009974A4" w:rsidP="009974A4">
      <w:pPr>
        <w:pStyle w:val="a"/>
        <w:numPr>
          <w:ilvl w:val="0"/>
          <w:numId w:val="6"/>
        </w:numPr>
        <w:rPr>
          <w:rFonts w:hint="eastAsia"/>
          <w:lang w:val="en-US"/>
        </w:rPr>
      </w:pPr>
      <w:r w:rsidRPr="009974A4">
        <w:rPr>
          <w:lang w:val="en-US"/>
        </w:rPr>
        <w:t>circle_member_list()</w:t>
      </w:r>
    </w:p>
    <w:p w14:paraId="733740C7" w14:textId="088C833F" w:rsidR="00AC7234" w:rsidRDefault="00AC7234" w:rsidP="00AC7234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09A224B3" w14:textId="11515924" w:rsidR="00AC7234" w:rsidRDefault="00AC7234" w:rsidP="00AC7234">
      <w:pPr>
        <w:pStyle w:val="a"/>
        <w:numPr>
          <w:ilvl w:val="0"/>
          <w:numId w:val="6"/>
        </w:numPr>
        <w:rPr>
          <w:lang w:val="en-US"/>
        </w:rPr>
      </w:pPr>
      <w:r w:rsidRPr="00AC7234">
        <w:rPr>
          <w:lang w:val="en-US"/>
        </w:rPr>
        <w:t>user_detail()</w:t>
      </w:r>
    </w:p>
    <w:p w14:paraId="2CC15E74" w14:textId="1EBB0A72" w:rsidR="00AC7234" w:rsidRDefault="004E7FEB" w:rsidP="00AC7234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1193B479" w14:textId="649530B9" w:rsidR="004E7FEB" w:rsidRDefault="00A2175D" w:rsidP="004E7FEB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like</w:t>
      </w:r>
      <w:r>
        <w:rPr>
          <w:lang w:val="en-US"/>
        </w:rPr>
        <w:t>()</w:t>
      </w:r>
    </w:p>
    <w:p w14:paraId="47320276" w14:textId="6D4D483A" w:rsidR="00A2175D" w:rsidRDefault="00A2175D" w:rsidP="00A2175D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48D8C079" w14:textId="194B4A2C" w:rsidR="00A2175D" w:rsidRDefault="00DA5E30" w:rsidP="00A2175D">
      <w:pPr>
        <w:pStyle w:val="a"/>
        <w:numPr>
          <w:ilvl w:val="0"/>
          <w:numId w:val="6"/>
        </w:numPr>
        <w:rPr>
          <w:rFonts w:hint="eastAsia"/>
          <w:lang w:val="en-US"/>
        </w:rPr>
      </w:pPr>
      <w:r w:rsidRPr="00DA5E30">
        <w:rPr>
          <w:lang w:val="en-US"/>
        </w:rPr>
        <w:t>commit_list()</w:t>
      </w:r>
    </w:p>
    <w:p w14:paraId="0C99F852" w14:textId="451E7C0F" w:rsidR="009C6E16" w:rsidRDefault="009C6E16" w:rsidP="009C6E16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3D8A3207" w14:textId="54373517" w:rsidR="009C6E16" w:rsidRDefault="00C42A5F" w:rsidP="009C6E16">
      <w:pPr>
        <w:pStyle w:val="a"/>
        <w:numPr>
          <w:ilvl w:val="0"/>
          <w:numId w:val="6"/>
        </w:numPr>
        <w:rPr>
          <w:lang w:val="en-US"/>
        </w:rPr>
      </w:pPr>
      <w:r w:rsidRPr="00C42A5F">
        <w:rPr>
          <w:lang w:val="en-US"/>
        </w:rPr>
        <w:t>pub_comment():</w:t>
      </w:r>
    </w:p>
    <w:p w14:paraId="64FC9C7A" w14:textId="46C7B4D4" w:rsidR="00C42A5F" w:rsidRDefault="00C42A5F" w:rsidP="00C42A5F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7670F6F0" w14:textId="2181B7AB" w:rsidR="00C42A5F" w:rsidRDefault="00E56D23" w:rsidP="00C42A5F">
      <w:pPr>
        <w:pStyle w:val="a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search</w:t>
      </w:r>
      <w:r>
        <w:rPr>
          <w:lang w:val="en-US"/>
        </w:rPr>
        <w:t>()</w:t>
      </w:r>
    </w:p>
    <w:p w14:paraId="7869334D" w14:textId="45162C97" w:rsidR="00DA5E30" w:rsidRDefault="00E56D23" w:rsidP="00DA5E30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7EB96EAC" w14:textId="5BECD9B0" w:rsidR="00E56D23" w:rsidRDefault="00921B60" w:rsidP="00921B60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follow</w:t>
      </w:r>
      <w:r>
        <w:rPr>
          <w:lang w:val="en-US"/>
        </w:rPr>
        <w:t>_test()</w:t>
      </w:r>
    </w:p>
    <w:p w14:paraId="785E44A3" w14:textId="3A67E156" w:rsidR="00921B60" w:rsidRDefault="00921B60" w:rsidP="00921B60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3E3C7E5A" w14:textId="46E4B8C4" w:rsidR="00921B60" w:rsidRDefault="00256C08" w:rsidP="00921B60">
      <w:pPr>
        <w:pStyle w:val="a"/>
        <w:numPr>
          <w:ilvl w:val="0"/>
          <w:numId w:val="6"/>
        </w:numPr>
        <w:rPr>
          <w:lang w:val="en-US"/>
        </w:rPr>
      </w:pPr>
      <w:r w:rsidRPr="00256C08">
        <w:rPr>
          <w:lang w:val="en-US"/>
        </w:rPr>
        <w:t>get_follow_list()</w:t>
      </w:r>
    </w:p>
    <w:p w14:paraId="4F91110B" w14:textId="353643F4" w:rsidR="00256C08" w:rsidRDefault="00FB612F" w:rsidP="00256C08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7DD9C97E" w14:textId="7679609C" w:rsidR="00FB612F" w:rsidRDefault="00FB612F" w:rsidP="00FB612F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10.</w:t>
      </w:r>
      <w:r w:rsidRPr="00FB612F">
        <w:rPr>
          <w:lang w:val="en-US"/>
        </w:rPr>
        <w:t>update_feed()</w:t>
      </w:r>
    </w:p>
    <w:p w14:paraId="21E9074E" w14:textId="4C9D8B54" w:rsidR="00FB612F" w:rsidRDefault="00827659" w:rsidP="00FB612F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7A25A790" w14:textId="3EDB58DD" w:rsidR="00827659" w:rsidRPr="00827659" w:rsidRDefault="00827659" w:rsidP="00827659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>11.circle_feed_list()</w:t>
      </w:r>
    </w:p>
    <w:p w14:paraId="75A84F33" w14:textId="58FC2215" w:rsidR="009974A4" w:rsidRDefault="002409EA" w:rsidP="009974A4">
      <w:pPr>
        <w:pStyle w:val="a"/>
        <w:numPr>
          <w:ilvl w:val="0"/>
          <w:numId w:val="0"/>
        </w:num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测试通过</w:t>
      </w:r>
    </w:p>
    <w:p w14:paraId="655E1A16" w14:textId="69979251" w:rsidR="00C800A2" w:rsidRDefault="00C800A2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>12.fee</w:t>
      </w:r>
      <w:r>
        <w:rPr>
          <w:lang w:val="en-US"/>
        </w:rPr>
        <w:t>d_detail()</w:t>
      </w:r>
    </w:p>
    <w:p w14:paraId="6B1DE612" w14:textId="2BD962CE" w:rsidR="00776549" w:rsidRDefault="00776549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>测试通过</w:t>
      </w:r>
    </w:p>
    <w:p w14:paraId="4DB05632" w14:textId="3163A00F" w:rsidR="00776549" w:rsidRDefault="00776549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13.</w:t>
      </w:r>
      <w:r w:rsidRPr="00776549">
        <w:t xml:space="preserve"> </w:t>
      </w:r>
      <w:r w:rsidRPr="00776549">
        <w:rPr>
          <w:lang w:val="en-US"/>
        </w:rPr>
        <w:t>logoutTest()</w:t>
      </w:r>
    </w:p>
    <w:p w14:paraId="56001B8A" w14:textId="4395C98C" w:rsidR="00776549" w:rsidRDefault="00776549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lastRenderedPageBreak/>
        <w:t xml:space="preserve">   </w:t>
      </w:r>
      <w:r>
        <w:rPr>
          <w:rFonts w:hint="eastAsia"/>
          <w:lang w:val="en-US"/>
        </w:rPr>
        <w:t>测试通过</w:t>
      </w:r>
    </w:p>
    <w:p w14:paraId="6461DC9E" w14:textId="1A102513" w:rsidR="00776549" w:rsidRPr="00AF521F" w:rsidRDefault="00776549" w:rsidP="00C800A2">
      <w:pPr>
        <w:pStyle w:val="a"/>
        <w:numPr>
          <w:ilvl w:val="0"/>
          <w:numId w:val="0"/>
        </w:numPr>
        <w:ind w:left="432" w:hanging="432"/>
        <w:rPr>
          <w:color w:val="FF0000"/>
          <w:lang w:val="en-US"/>
        </w:rPr>
      </w:pPr>
      <w:r w:rsidRPr="00AF521F">
        <w:rPr>
          <w:rFonts w:hint="eastAsia"/>
          <w:color w:val="FF0000"/>
          <w:lang w:val="en-US"/>
        </w:rPr>
        <w:t>14.</w:t>
      </w:r>
      <w:r w:rsidRPr="00AF521F">
        <w:rPr>
          <w:color w:val="FF0000"/>
        </w:rPr>
        <w:t xml:space="preserve"> </w:t>
      </w:r>
      <w:r w:rsidRPr="00AF521F">
        <w:rPr>
          <w:color w:val="FF0000"/>
          <w:lang w:val="en-US"/>
        </w:rPr>
        <w:t>updateInfoTest()</w:t>
      </w:r>
    </w:p>
    <w:p w14:paraId="08CB7763" w14:textId="6629819A" w:rsidR="00776549" w:rsidRPr="00AF521F" w:rsidRDefault="00776549" w:rsidP="0036771A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lang w:val="en-US"/>
        </w:rPr>
      </w:pPr>
      <w:r>
        <w:rPr>
          <w:lang w:val="en-US"/>
        </w:rPr>
        <w:t xml:space="preserve">    </w:t>
      </w:r>
      <w:r w:rsidRPr="00AF521F">
        <w:rPr>
          <w:rFonts w:hint="eastAsia"/>
          <w:color w:val="FF0000"/>
          <w:lang w:val="en-US"/>
        </w:rPr>
        <w:t>测试不通过</w:t>
      </w:r>
    </w:p>
    <w:p w14:paraId="2120277C" w14:textId="39DF2E02" w:rsidR="00C800A2" w:rsidRDefault="0036771A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B06C951" wp14:editId="2457081E">
            <wp:extent cx="5721985" cy="2618740"/>
            <wp:effectExtent l="0" t="0" r="0" b="0"/>
            <wp:docPr id="4" name="图片 4" descr="../屏幕快照%202016-09-07%20下午1.4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屏幕快照%202016-09-07%20下午1.48.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D499" w14:textId="4C0E89D4" w:rsidR="0036771A" w:rsidRDefault="0036771A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>15.</w:t>
      </w:r>
      <w:r w:rsidRPr="0036771A">
        <w:t xml:space="preserve"> </w:t>
      </w:r>
      <w:r w:rsidRPr="0036771A">
        <w:rPr>
          <w:lang w:val="en-US"/>
        </w:rPr>
        <w:t>editTest()</w:t>
      </w:r>
    </w:p>
    <w:p w14:paraId="64CA7A1B" w14:textId="512E5319" w:rsidR="0036771A" w:rsidRDefault="0036771A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  </w:t>
      </w:r>
      <w:r>
        <w:rPr>
          <w:rFonts w:hint="eastAsia"/>
          <w:lang w:val="en-US"/>
        </w:rPr>
        <w:t>测试通过</w:t>
      </w:r>
    </w:p>
    <w:p w14:paraId="7936CE14" w14:textId="1F30A803" w:rsidR="0036771A" w:rsidRPr="00AF521F" w:rsidRDefault="0036771A" w:rsidP="00C800A2">
      <w:pPr>
        <w:pStyle w:val="a"/>
        <w:numPr>
          <w:ilvl w:val="0"/>
          <w:numId w:val="0"/>
        </w:numPr>
        <w:ind w:left="432" w:hanging="432"/>
        <w:rPr>
          <w:color w:val="FF0000"/>
          <w:lang w:val="en-US"/>
        </w:rPr>
      </w:pPr>
      <w:r w:rsidRPr="00AF521F">
        <w:rPr>
          <w:rFonts w:hint="eastAsia"/>
          <w:color w:val="FF0000"/>
          <w:lang w:val="en-US"/>
        </w:rPr>
        <w:t>16.</w:t>
      </w:r>
      <w:r w:rsidRPr="00AF521F">
        <w:rPr>
          <w:color w:val="FF0000"/>
        </w:rPr>
        <w:t xml:space="preserve"> </w:t>
      </w:r>
      <w:r w:rsidRPr="00AF521F">
        <w:rPr>
          <w:color w:val="FF0000"/>
          <w:lang w:val="en-US"/>
        </w:rPr>
        <w:t>detailTest()</w:t>
      </w:r>
    </w:p>
    <w:p w14:paraId="28AA3ADB" w14:textId="6047CDAF" w:rsidR="0036771A" w:rsidRDefault="0036771A" w:rsidP="00C800A2">
      <w:pPr>
        <w:pStyle w:val="a"/>
        <w:numPr>
          <w:ilvl w:val="0"/>
          <w:numId w:val="0"/>
        </w:numPr>
        <w:ind w:left="432" w:hanging="432"/>
        <w:rPr>
          <w:color w:val="FF0000"/>
          <w:lang w:val="en-US"/>
        </w:rPr>
      </w:pPr>
      <w:r>
        <w:rPr>
          <w:rFonts w:hint="eastAsia"/>
          <w:lang w:val="en-US"/>
        </w:rPr>
        <w:t xml:space="preserve">  </w:t>
      </w:r>
      <w:r w:rsidRPr="00AF521F">
        <w:rPr>
          <w:rFonts w:hint="eastAsia"/>
          <w:color w:val="FF0000"/>
          <w:lang w:val="en-US"/>
        </w:rPr>
        <w:t xml:space="preserve"> </w:t>
      </w:r>
      <w:r w:rsidRPr="00AF521F">
        <w:rPr>
          <w:rFonts w:hint="eastAsia"/>
          <w:color w:val="FF0000"/>
          <w:lang w:val="en-US"/>
        </w:rPr>
        <w:t>测试不通过</w:t>
      </w:r>
    </w:p>
    <w:p w14:paraId="3A7E60F6" w14:textId="1088BE96" w:rsidR="00AF521F" w:rsidRPr="00AF521F" w:rsidRDefault="00AF521F" w:rsidP="00C800A2">
      <w:pPr>
        <w:pStyle w:val="a"/>
        <w:numPr>
          <w:ilvl w:val="0"/>
          <w:numId w:val="0"/>
        </w:numPr>
        <w:ind w:left="432" w:hanging="432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35315767" wp14:editId="0B77DDE8">
            <wp:extent cx="5721985" cy="2507615"/>
            <wp:effectExtent l="0" t="0" r="0" b="6985"/>
            <wp:docPr id="5" name="图片 5" descr="../屏幕快照%202016-09-07%20下午2.3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屏幕快照%202016-09-07%20下午2.39.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AAA298" w14:textId="0826136A" w:rsidR="0036771A" w:rsidRDefault="0036771A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>17.</w:t>
      </w:r>
      <w:r w:rsidR="00974423" w:rsidRPr="00974423">
        <w:t xml:space="preserve"> </w:t>
      </w:r>
      <w:r w:rsidR="00974423" w:rsidRPr="00974423">
        <w:rPr>
          <w:lang w:val="en-US"/>
        </w:rPr>
        <w:t>searchTopicTest()</w:t>
      </w:r>
    </w:p>
    <w:p w14:paraId="37C3738B" w14:textId="096EF687" w:rsidR="00974423" w:rsidRDefault="000D391D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</w:t>
      </w:r>
      <w:r w:rsidR="00974423">
        <w:rPr>
          <w:rFonts w:hint="eastAsia"/>
          <w:lang w:val="en-US"/>
        </w:rPr>
        <w:t xml:space="preserve">  </w:t>
      </w:r>
      <w:r w:rsidR="00974423">
        <w:rPr>
          <w:rFonts w:hint="eastAsia"/>
          <w:lang w:val="en-US"/>
        </w:rPr>
        <w:t>测试通过</w:t>
      </w:r>
    </w:p>
    <w:p w14:paraId="488CBBF0" w14:textId="0C6D57D3" w:rsidR="00974423" w:rsidRDefault="00974423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18.</w:t>
      </w:r>
      <w:r w:rsidRPr="00974423">
        <w:t xml:space="preserve"> </w:t>
      </w:r>
      <w:r w:rsidRPr="00974423">
        <w:rPr>
          <w:lang w:val="en-US"/>
        </w:rPr>
        <w:t>gettypetopicTest()</w:t>
      </w:r>
    </w:p>
    <w:p w14:paraId="59CEF36C" w14:textId="00F44A0D" w:rsidR="00974423" w:rsidRDefault="000D391D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 </w:t>
      </w:r>
      <w:r w:rsidR="00974423">
        <w:rPr>
          <w:rFonts w:hint="eastAsia"/>
          <w:lang w:val="en-US"/>
        </w:rPr>
        <w:t xml:space="preserve"> </w:t>
      </w:r>
      <w:r w:rsidR="00974423">
        <w:rPr>
          <w:rFonts w:hint="eastAsia"/>
          <w:lang w:val="en-US"/>
        </w:rPr>
        <w:t>测试通过</w:t>
      </w:r>
    </w:p>
    <w:p w14:paraId="35541697" w14:textId="4B75BA9A" w:rsidR="00974423" w:rsidRDefault="00974423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lastRenderedPageBreak/>
        <w:t>19.</w:t>
      </w:r>
      <w:r w:rsidR="000D391D" w:rsidRPr="000D391D">
        <w:t xml:space="preserve"> </w:t>
      </w:r>
      <w:r w:rsidR="000D391D" w:rsidRPr="000D391D">
        <w:rPr>
          <w:lang w:val="en-US"/>
        </w:rPr>
        <w:t>get_all_circle_test()</w:t>
      </w:r>
    </w:p>
    <w:p w14:paraId="7E8470DF" w14:textId="178356F9" w:rsidR="000D391D" w:rsidRDefault="000D391D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  </w:t>
      </w:r>
      <w:r>
        <w:rPr>
          <w:rFonts w:hint="eastAsia"/>
          <w:lang w:val="en-US"/>
        </w:rPr>
        <w:t>测试通过</w:t>
      </w:r>
    </w:p>
    <w:p w14:paraId="24AC5351" w14:textId="70D19DDB" w:rsidR="000D391D" w:rsidRDefault="000D391D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20.</w:t>
      </w:r>
      <w:r w:rsidRPr="000D391D">
        <w:t xml:space="preserve"> </w:t>
      </w:r>
      <w:r w:rsidRPr="000D391D">
        <w:rPr>
          <w:lang w:val="en-US"/>
        </w:rPr>
        <w:t>createTopic()</w:t>
      </w:r>
    </w:p>
    <w:p w14:paraId="34A1C8EE" w14:textId="47278C50" w:rsidR="000D391D" w:rsidRDefault="000D391D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</w:t>
      </w:r>
      <w:r w:rsidR="00B14E4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测试通过</w:t>
      </w:r>
    </w:p>
    <w:p w14:paraId="13207348" w14:textId="20AFBAB1" w:rsidR="000D391D" w:rsidRDefault="000D391D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>21.</w:t>
      </w:r>
      <w:r w:rsidRPr="000D391D">
        <w:t xml:space="preserve"> </w:t>
      </w:r>
      <w:r w:rsidRPr="000D391D">
        <w:rPr>
          <w:lang w:val="en-US"/>
        </w:rPr>
        <w:t>reviewListTest()</w:t>
      </w:r>
    </w:p>
    <w:p w14:paraId="1099EA93" w14:textId="533EA44A" w:rsidR="000D391D" w:rsidRDefault="00B14E4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 </w:t>
      </w:r>
      <w:r w:rsidR="000D391D">
        <w:rPr>
          <w:rFonts w:hint="eastAsia"/>
          <w:lang w:val="en-US"/>
        </w:rPr>
        <w:t>测试通过</w:t>
      </w:r>
    </w:p>
    <w:p w14:paraId="64EB71D2" w14:textId="4587E176" w:rsidR="000D391D" w:rsidRDefault="000D391D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22.</w:t>
      </w:r>
      <w:r w:rsidR="00B14E4B" w:rsidRPr="00B14E4B">
        <w:t xml:space="preserve"> </w:t>
      </w:r>
      <w:r w:rsidR="00B14E4B" w:rsidRPr="00B14E4B">
        <w:rPr>
          <w:lang w:val="en-US"/>
        </w:rPr>
        <w:t>reviewTest()</w:t>
      </w:r>
    </w:p>
    <w:p w14:paraId="08E15286" w14:textId="376F1A93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 </w:t>
      </w:r>
      <w:r>
        <w:rPr>
          <w:rFonts w:hint="eastAsia"/>
          <w:lang w:val="en-US"/>
        </w:rPr>
        <w:t>测试通过</w:t>
      </w:r>
    </w:p>
    <w:p w14:paraId="3C5B4169" w14:textId="52211969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23.</w:t>
      </w:r>
      <w:r w:rsidRPr="00B14E4B">
        <w:t xml:space="preserve"> </w:t>
      </w:r>
      <w:r w:rsidRPr="00B14E4B">
        <w:rPr>
          <w:lang w:val="en-US"/>
        </w:rPr>
        <w:t>circle_apply_test()</w:t>
      </w:r>
    </w:p>
    <w:p w14:paraId="5AD8B852" w14:textId="08138840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 </w:t>
      </w:r>
      <w:r>
        <w:rPr>
          <w:rFonts w:hint="eastAsia"/>
          <w:lang w:val="en-US"/>
        </w:rPr>
        <w:t>测试通过</w:t>
      </w:r>
    </w:p>
    <w:p w14:paraId="11590A1E" w14:textId="50179E58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>24.</w:t>
      </w:r>
      <w:r w:rsidRPr="00B14E4B">
        <w:t xml:space="preserve"> </w:t>
      </w:r>
      <w:r w:rsidRPr="00B14E4B">
        <w:rPr>
          <w:lang w:val="en-US"/>
        </w:rPr>
        <w:t>get_my_filter_circle_test()</w:t>
      </w:r>
    </w:p>
    <w:p w14:paraId="7C51975C" w14:textId="62A92B7D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测试通过</w:t>
      </w:r>
    </w:p>
    <w:p w14:paraId="0EF64470" w14:textId="1504A681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25.</w:t>
      </w:r>
      <w:r w:rsidR="005011C4" w:rsidRPr="005011C4">
        <w:t xml:space="preserve"> </w:t>
      </w:r>
      <w:r w:rsidR="005011C4" w:rsidRPr="005011C4">
        <w:rPr>
          <w:lang w:val="en-US"/>
        </w:rPr>
        <w:t>checkPhone()</w:t>
      </w:r>
    </w:p>
    <w:p w14:paraId="6E746566" w14:textId="3689BBEE" w:rsidR="005011C4" w:rsidRDefault="005011C4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测试通过</w:t>
      </w:r>
    </w:p>
    <w:p w14:paraId="5CFB66C9" w14:textId="4B7299EA" w:rsidR="005011C4" w:rsidRDefault="005011C4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>27.</w:t>
      </w:r>
      <w:r w:rsidRPr="005011C4">
        <w:t xml:space="preserve"> </w:t>
      </w:r>
      <w:r w:rsidRPr="005011C4">
        <w:rPr>
          <w:lang w:val="en-US"/>
        </w:rPr>
        <w:t>registerTest()</w:t>
      </w:r>
    </w:p>
    <w:p w14:paraId="068780F9" w14:textId="1007F5E2" w:rsidR="005011C4" w:rsidRDefault="005011C4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测试通过</w:t>
      </w:r>
    </w:p>
    <w:p w14:paraId="1C709C65" w14:textId="77777777" w:rsidR="005011C4" w:rsidRDefault="005011C4" w:rsidP="00C800A2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3522834A" w14:textId="705EB4F9" w:rsidR="00B14E4B" w:rsidRPr="009974A4" w:rsidRDefault="00B14E4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rPr>
          <w:lang w:val="en-US"/>
        </w:rPr>
        <w:t xml:space="preserve">  </w:t>
      </w:r>
    </w:p>
    <w:sectPr w:rsidR="00B14E4B" w:rsidRPr="009974A4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2ECDB" w14:textId="77777777" w:rsidR="00CA313B" w:rsidRDefault="00CA313B">
      <w:r>
        <w:separator/>
      </w:r>
    </w:p>
    <w:p w14:paraId="2305764F" w14:textId="77777777" w:rsidR="00CA313B" w:rsidRDefault="00CA313B"/>
  </w:endnote>
  <w:endnote w:type="continuationSeparator" w:id="0">
    <w:p w14:paraId="2E4519F2" w14:textId="77777777" w:rsidR="00CA313B" w:rsidRDefault="00CA313B">
      <w:r>
        <w:continuationSeparator/>
      </w:r>
    </w:p>
    <w:p w14:paraId="2C011CBA" w14:textId="77777777" w:rsidR="00CA313B" w:rsidRDefault="00CA3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F575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2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D448C" w14:textId="77777777" w:rsidR="00CA313B" w:rsidRDefault="00CA313B">
      <w:r>
        <w:separator/>
      </w:r>
    </w:p>
    <w:p w14:paraId="759BA64B" w14:textId="77777777" w:rsidR="00CA313B" w:rsidRDefault="00CA313B"/>
  </w:footnote>
  <w:footnote w:type="continuationSeparator" w:id="0">
    <w:p w14:paraId="24116B4E" w14:textId="77777777" w:rsidR="00CA313B" w:rsidRDefault="00CA313B">
      <w:r>
        <w:continuationSeparator/>
      </w:r>
    </w:p>
    <w:p w14:paraId="4B4E5F22" w14:textId="77777777" w:rsidR="00CA313B" w:rsidRDefault="00CA313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F3453"/>
    <w:multiLevelType w:val="hybridMultilevel"/>
    <w:tmpl w:val="6074C304"/>
    <w:lvl w:ilvl="0" w:tplc="ABAC7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536B9F"/>
    <w:multiLevelType w:val="hybridMultilevel"/>
    <w:tmpl w:val="81AE7636"/>
    <w:lvl w:ilvl="0" w:tplc="32F2EB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10"/>
    <w:rsid w:val="000D391D"/>
    <w:rsid w:val="002409EA"/>
    <w:rsid w:val="00256C08"/>
    <w:rsid w:val="00307B90"/>
    <w:rsid w:val="0036771A"/>
    <w:rsid w:val="00413637"/>
    <w:rsid w:val="00423416"/>
    <w:rsid w:val="004E7FEB"/>
    <w:rsid w:val="005011C4"/>
    <w:rsid w:val="00533586"/>
    <w:rsid w:val="00547C66"/>
    <w:rsid w:val="005F1A10"/>
    <w:rsid w:val="006E7F79"/>
    <w:rsid w:val="007100EA"/>
    <w:rsid w:val="00776549"/>
    <w:rsid w:val="00827659"/>
    <w:rsid w:val="00921B60"/>
    <w:rsid w:val="00974423"/>
    <w:rsid w:val="009974A4"/>
    <w:rsid w:val="009C6E16"/>
    <w:rsid w:val="00A2175D"/>
    <w:rsid w:val="00A254ED"/>
    <w:rsid w:val="00AC7234"/>
    <w:rsid w:val="00AD2DE2"/>
    <w:rsid w:val="00AF521F"/>
    <w:rsid w:val="00B14E4B"/>
    <w:rsid w:val="00C35F1A"/>
    <w:rsid w:val="00C42A5F"/>
    <w:rsid w:val="00C800A2"/>
    <w:rsid w:val="00C9613D"/>
    <w:rsid w:val="00CA313B"/>
    <w:rsid w:val="00DA5E30"/>
    <w:rsid w:val="00E56D23"/>
    <w:rsid w:val="00F14097"/>
    <w:rsid w:val="00F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000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uchang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4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2016-09-07T06:41:00Z</dcterms:created>
  <dcterms:modified xsi:type="dcterms:W3CDTF">2016-09-07T06:41:00Z</dcterms:modified>
</cp:coreProperties>
</file>